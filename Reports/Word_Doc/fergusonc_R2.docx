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77777777" w:rsidR="006E0C7F" w:rsidRDefault="00DA0A82" w:rsidP="002816F2">
          <w:pPr>
            <w:pStyle w:val="Header"/>
            <w:jc w:val="both"/>
          </w:pPr>
          <w:r>
            <w:rPr>
              <w:noProof/>
              <w:color w:val="000000"/>
              <w:lang w:eastAsia="en-US"/>
            </w:rPr>
            <w:drawing>
              <wp:anchor distT="0" distB="0" distL="114300" distR="114300" simplePos="0" relativeHeight="251662336" behindDoc="0" locked="0" layoutInCell="1" allowOverlap="1" wp14:anchorId="35E9D85D" wp14:editId="07777777">
                <wp:simplePos x="0" y="0"/>
                <wp:positionH relativeFrom="column">
                  <wp:posOffset>666750</wp:posOffset>
                </wp:positionH>
                <wp:positionV relativeFrom="paragraph">
                  <wp:posOffset>-209550</wp:posOffset>
                </wp:positionV>
                <wp:extent cx="2743200"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26C9CBD7">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77777777" w:rsidR="006E0C7F" w:rsidRDefault="00B4592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Tiamat: The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0DE9697A" w:rsidR="006E0C7F" w:rsidRDefault="00B4592C">
                                    <w:pPr>
                                      <w:pStyle w:val="Subtitle"/>
                                      <w:rPr>
                                        <w:color w:val="DFDCB7" w:themeColor="background2"/>
                                      </w:rPr>
                                    </w:pPr>
                                    <w:r>
                                      <w:rPr>
                                        <w:color w:val="DFDCB7" w:themeColor="background2"/>
                                      </w:rPr>
                                      <w:t>By Cody Ferguson.</w:t>
                                    </w:r>
                                    <w:r w:rsidR="00F046D5">
                                      <w:rPr>
                                        <w:color w:val="DFDCB7" w:themeColor="background2"/>
                                      </w:rPr>
                                      <w:t xml:space="preserve"> Sept. 8, 2013 – Report #2</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77777777" w:rsidR="006E0C7F" w:rsidRDefault="00B4592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Tiamat: The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0DE9697A" w:rsidR="006E0C7F" w:rsidRDefault="00B4592C">
                              <w:pPr>
                                <w:pStyle w:val="Subtitle"/>
                                <w:rPr>
                                  <w:color w:val="DFDCB7" w:themeColor="background2"/>
                                </w:rPr>
                              </w:pPr>
                              <w:r>
                                <w:rPr>
                                  <w:color w:val="DFDCB7" w:themeColor="background2"/>
                                </w:rPr>
                                <w:t>By Cody Ferguson.</w:t>
                              </w:r>
                              <w:r w:rsidR="00F046D5">
                                <w:rPr>
                                  <w:color w:val="DFDCB7" w:themeColor="background2"/>
                                </w:rPr>
                                <w:t xml:space="preserve"> Sept. 8, 2013 – Report #2</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sdt>
      <w:sdtPr>
        <w:rPr>
          <w:sz w:val="76"/>
          <w:szCs w:val="76"/>
        </w:rPr>
        <w:id w:val="633372245"/>
        <w:placeholder>
          <w:docPart w:val="568C3BCE1EFC4119BB6689639AC36484"/>
        </w:placeholder>
        <w:temporary/>
        <w:dataBinding w:prefixMappings="xmlns:ns0='http://schemas.openxmlformats.org/package/2006/metadata/core-properties' xmlns:ns1='http://purl.org/dc/elements/1.1/'" w:xpath="/ns0:coreProperties[1]/ns1:title[1]" w:storeItemID="{6C3C8BC8-F283-45AE-878A-BAB7291924A1}"/>
        <w:text/>
      </w:sdtPr>
      <w:sdtEndPr/>
      <w:sdtContent>
        <w:p w14:paraId="36F8946C" w14:textId="77777777" w:rsidR="006E0C7F" w:rsidRDefault="00B4592C" w:rsidP="002816F2">
          <w:pPr>
            <w:pStyle w:val="Title"/>
            <w:jc w:val="both"/>
          </w:pPr>
          <w:r w:rsidRPr="00B4592C">
            <w:rPr>
              <w:sz w:val="76"/>
              <w:szCs w:val="76"/>
            </w:rPr>
            <w:t>Tiamat: The Quest</w:t>
          </w:r>
        </w:p>
      </w:sdtContent>
    </w:sdt>
    <w:p w14:paraId="6DB8F106" w14:textId="22A278DD" w:rsidR="006E0C7F" w:rsidRDefault="00A752E7"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F046D5">
            <w:t>By Cody Ferguson. Sept. 8, 2013 – Report #2</w:t>
          </w:r>
        </w:sdtContent>
      </w:sdt>
    </w:p>
    <w:p w14:paraId="14CD8CBB" w14:textId="69D05D90"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26461B" w:rsidRPr="0026461B">
        <w:rPr>
          <w:sz w:val="22"/>
          <w:szCs w:val="22"/>
          <w:lang w:eastAsia="en-US"/>
        </w:rPr>
        <w:t>#modified 9/8/13</w:t>
      </w:r>
    </w:p>
    <w:p w14:paraId="5E8C7F01" w14:textId="4CE5951F"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The software to be written is a top-down, adventure role-playing game that will allow for multiple players to play together</w:t>
      </w:r>
      <w:r w:rsidR="0026461B">
        <w:rPr>
          <w:rFonts w:eastAsia="Times New Roman" w:cs="Arial"/>
          <w:color w:val="000000"/>
          <w:sz w:val="22"/>
          <w:szCs w:val="22"/>
          <w:lang w:eastAsia="en-US"/>
        </w:rPr>
        <w:t xml:space="preserve"> over a local area network connection</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what project Tiamat: The Quest</w:t>
      </w:r>
      <w:r w:rsidRPr="00ED03FC">
        <w:rPr>
          <w:rFonts w:eastAsia="Times New Roman" w:cs="Arial"/>
          <w:color w:val="000000"/>
          <w:sz w:val="22"/>
          <w:szCs w:val="22"/>
          <w:lang w:eastAsia="en-US"/>
        </w:rPr>
        <w:t xml:space="preserve"> aims to do is connect people through the familiar interface of gaming and place them into an environment that allows for the growth of their individual avatars in the game space and their real life friendships. </w:t>
      </w:r>
    </w:p>
    <w:p w14:paraId="4FD3C8C6" w14:textId="77777777" w:rsidR="00ED03FC" w:rsidRPr="00ED03FC"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the cooperation of players to complete tasks, developing a method by which players are connected and share the same game space, that is to say allowing for players to be connected to the same “server”, and generating enough playable content and rewards that there is a drive for the players to commit to playing with their friends to achieve goals. The audience of this project can be narrowed down for small groups of friends that enjoy playing any kind of games together. In essence, the project is about developing friendships through goal driven gameplay and rewards for teamwork. </w:t>
      </w:r>
    </w:p>
    <w:p w14:paraId="781B80AD" w14:textId="77777777" w:rsidR="00ED03FC" w:rsidRPr="00ED03FC" w:rsidRDefault="00ED03FC" w:rsidP="002816F2">
      <w:pPr>
        <w:pStyle w:val="Heading2"/>
        <w:spacing w:line="480" w:lineRule="auto"/>
        <w:jc w:val="both"/>
        <w:rPr>
          <w:sz w:val="36"/>
          <w:szCs w:val="36"/>
          <w:lang w:eastAsia="en-US"/>
        </w:rPr>
      </w:pPr>
      <w:r w:rsidRPr="00ED03FC">
        <w:rPr>
          <w:lang w:eastAsia="en-US"/>
        </w:rPr>
        <w:t>Functionality</w:t>
      </w:r>
    </w:p>
    <w:p w14:paraId="20A771D3" w14:textId="77777777"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Tiamat: </w:t>
      </w:r>
      <w:r w:rsidRPr="006B0A49">
        <w:rPr>
          <w:rFonts w:eastAsia="Times New Roman" w:cs="Arial"/>
          <w:color w:val="000000"/>
          <w:sz w:val="22"/>
          <w:szCs w:val="22"/>
          <w:lang w:eastAsia="en-US"/>
        </w:rPr>
        <w:t xml:space="preserve">The Quest </w:t>
      </w:r>
      <w:r w:rsidRPr="00ED03FC">
        <w:rPr>
          <w:rFonts w:eastAsia="Times New Roman" w:cs="Arial"/>
          <w:color w:val="000000"/>
          <w:sz w:val="22"/>
          <w:szCs w:val="22"/>
          <w:lang w:eastAsia="en-US"/>
        </w:rPr>
        <w:t xml:space="preserve">is to be written as a top-down, adventure role-playing game. Therefore, this project will have the expected functionality of allowing the user to create an </w:t>
      </w:r>
      <w:r w:rsidRPr="00ED03FC">
        <w:rPr>
          <w:rFonts w:eastAsia="Times New Roman" w:cs="Arial"/>
          <w:color w:val="000000"/>
          <w:sz w:val="22"/>
          <w:szCs w:val="22"/>
          <w:lang w:eastAsia="en-US"/>
        </w:rPr>
        <w:lastRenderedPageBreak/>
        <w:t xml:space="preserve">avatar to exist in the game space and then allowing for this avatar to be further customized through an in-game advancement system and reward system. The game is to also be multiplayer, as such a method for connecting and sharing the game space will have to be implemented. </w:t>
      </w:r>
    </w:p>
    <w:p w14:paraId="0E5DAEC8" w14:textId="77777777" w:rsidR="00ED03FC" w:rsidRPr="00ED03FC" w:rsidRDefault="00ED03FC" w:rsidP="002816F2">
      <w:pPr>
        <w:pStyle w:val="Heading2"/>
        <w:spacing w:line="480" w:lineRule="auto"/>
        <w:jc w:val="both"/>
        <w:rPr>
          <w:sz w:val="36"/>
          <w:szCs w:val="36"/>
          <w:lang w:eastAsia="en-US"/>
        </w:rPr>
      </w:pPr>
      <w:r w:rsidRPr="00ED03FC">
        <w:rPr>
          <w:lang w:eastAsia="en-US"/>
        </w:rPr>
        <w:t>Milieu</w:t>
      </w:r>
    </w:p>
    <w:p w14:paraId="6FD3E8F6" w14:textId="77777777"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This particular section is under ongoing research, however a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 of a similar product would The Legend of Zelda: Four Swords, whic</w:t>
      </w:r>
      <w:r w:rsidR="003C3984">
        <w:rPr>
          <w:rFonts w:eastAsia="Times New Roman" w:cs="Arial"/>
          <w:color w:val="000000"/>
          <w:sz w:val="22"/>
          <w:szCs w:val="22"/>
          <w:lang w:eastAsia="en-US"/>
        </w:rPr>
        <w:t>h is a video game for the Nintendo</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GameCube</w:t>
      </w:r>
      <w:r w:rsidRPr="00ED03FC">
        <w:rPr>
          <w:rFonts w:eastAsia="Times New Roman" w:cs="Arial"/>
          <w:color w:val="000000"/>
          <w:sz w:val="22"/>
          <w:szCs w:val="22"/>
          <w:lang w:eastAsia="en-US"/>
        </w:rPr>
        <w:t xml:space="preserve"> and the handheld device Gameboy Advance. In the game, there were four main characters whose goal was to stop a great evil through teamwork. This is very simi</w:t>
      </w:r>
      <w:r w:rsidRPr="006B0A49">
        <w:rPr>
          <w:rFonts w:eastAsia="Times New Roman" w:cs="Arial"/>
          <w:color w:val="000000"/>
          <w:sz w:val="22"/>
          <w:szCs w:val="22"/>
          <w:lang w:eastAsia="en-US"/>
        </w:rPr>
        <w:t>lar because in Tiamat: The Quest</w:t>
      </w:r>
      <w:r w:rsidRPr="00ED03FC">
        <w:rPr>
          <w:rFonts w:eastAsia="Times New Roman" w:cs="Arial"/>
          <w:color w:val="000000"/>
          <w:sz w:val="22"/>
          <w:szCs w:val="22"/>
          <w:lang w:eastAsia="en-US"/>
        </w:rPr>
        <w:t>, the players will have to utilize their ability to work together to advance further and further into the game.</w:t>
      </w:r>
    </w:p>
    <w:p w14:paraId="26E0A9FA" w14:textId="77777777" w:rsidR="00ED03FC" w:rsidRPr="00ED03FC" w:rsidRDefault="00ED03FC" w:rsidP="002816F2">
      <w:pPr>
        <w:pStyle w:val="Heading2"/>
        <w:spacing w:line="480" w:lineRule="auto"/>
        <w:jc w:val="both"/>
        <w:rPr>
          <w:sz w:val="36"/>
          <w:szCs w:val="36"/>
          <w:lang w:eastAsia="en-US"/>
        </w:rPr>
      </w:pPr>
      <w:r w:rsidRPr="00ED03FC">
        <w:rPr>
          <w:lang w:eastAsia="en-US"/>
        </w:rPr>
        <w:t>Novelty</w:t>
      </w:r>
    </w:p>
    <w:p w14:paraId="663641B9" w14:textId="77777777"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This idea is unfortunately not new in the sense of actual gameplay or functiona</w:t>
      </w:r>
      <w:r w:rsidRPr="006B0A49">
        <w:rPr>
          <w:rFonts w:eastAsia="Times New Roman" w:cs="Arial"/>
          <w:color w:val="000000"/>
          <w:sz w:val="22"/>
          <w:szCs w:val="22"/>
          <w:lang w:eastAsia="en-US"/>
        </w:rPr>
        <w:t>lity. However, Tiamat: The Quest</w:t>
      </w:r>
      <w:r w:rsidRPr="00ED03FC">
        <w:rPr>
          <w:rFonts w:eastAsia="Times New Roman" w:cs="Arial"/>
          <w:color w:val="000000"/>
          <w:sz w:val="22"/>
          <w:szCs w:val="22"/>
          <w:lang w:eastAsia="en-US"/>
        </w:rPr>
        <w:t xml:space="preserve"> is original in that the whole game is played in instances or dungeons, as opposed to an open game world where players roam and then find dungeons, form groups and then attempt to conquer them. Therefore, this solution is to simply design the whole game as a series of dungeons or instances for the players to conquer.</w:t>
      </w:r>
    </w:p>
    <w:p w14:paraId="70BD8AA8" w14:textId="77777777" w:rsidR="00ED03FC" w:rsidRPr="00ED03FC" w:rsidRDefault="00ED03FC" w:rsidP="002816F2">
      <w:pPr>
        <w:pStyle w:val="Heading1"/>
        <w:spacing w:line="480" w:lineRule="auto"/>
        <w:jc w:val="both"/>
        <w:rPr>
          <w:bCs/>
          <w:lang w:eastAsia="en-US"/>
        </w:rPr>
      </w:pPr>
      <w:r w:rsidRPr="00ED03FC">
        <w:rPr>
          <w:lang w:eastAsia="en-US"/>
        </w:rPr>
        <w:lastRenderedPageBreak/>
        <w:t>Resources</w:t>
      </w:r>
    </w:p>
    <w:p w14:paraId="585ECB82" w14:textId="77777777"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As of right now, this particular list is limited to the language in which the game will be written. The goal is to program the game in C++, while searching for a possible game engine to develop the game on. At the moment, Unity3D is the only game engine that I have investigated to any extent, this game has a high probability of being to be two-dimensional however, </w:t>
      </w:r>
      <w:r w:rsidRPr="006B0A49">
        <w:rPr>
          <w:rFonts w:eastAsia="Times New Roman" w:cs="Arial"/>
          <w:color w:val="000000"/>
          <w:sz w:val="22"/>
          <w:szCs w:val="22"/>
          <w:lang w:eastAsia="en-US"/>
        </w:rPr>
        <w:t>and therefore</w:t>
      </w:r>
      <w:r w:rsidRPr="00ED03FC">
        <w:rPr>
          <w:rFonts w:eastAsia="Times New Roman" w:cs="Arial"/>
          <w:color w:val="000000"/>
          <w:sz w:val="22"/>
          <w:szCs w:val="22"/>
          <w:lang w:eastAsia="en-US"/>
        </w:rPr>
        <w:t xml:space="preserve"> this may have to change.</w:t>
      </w:r>
    </w:p>
    <w:p w14:paraId="7D6289F0" w14:textId="4C9AB089"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8C220B" w:rsidRPr="008C220B">
        <w:rPr>
          <w:sz w:val="22"/>
          <w:szCs w:val="22"/>
          <w:lang w:eastAsia="en-US"/>
        </w:rPr>
        <w:t>#modified 9/8/13</w:t>
      </w:r>
    </w:p>
    <w:p w14:paraId="76335A16" w14:textId="7209603B"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 difficulty learning a C++ UDP networking library implementation and utilizing its features will be challenging. As well, expanding and implementing game systems that are both rewarding and intricate will be challenging and time consuming. </w:t>
      </w:r>
    </w:p>
    <w:p w14:paraId="470F2B2E" w14:textId="77777777" w:rsidR="00ED03FC" w:rsidRPr="00ED03FC" w:rsidRDefault="00ED03FC" w:rsidP="002816F2">
      <w:pPr>
        <w:pStyle w:val="Heading1"/>
        <w:spacing w:line="480" w:lineRule="auto"/>
        <w:jc w:val="both"/>
        <w:rPr>
          <w:bCs/>
          <w:lang w:eastAsia="en-US"/>
        </w:rPr>
      </w:pPr>
      <w:r w:rsidRPr="00ED03FC">
        <w:rPr>
          <w:lang w:eastAsia="en-US"/>
        </w:rPr>
        <w:t>Measures</w:t>
      </w:r>
    </w:p>
    <w:p w14:paraId="58E25B49" w14:textId="77777777"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The measure of success for this project is three pronged, if players can connect together in the game world, have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gauntlet or dungeon, and enjoy the experience then this project has succeed. </w:t>
      </w:r>
      <w:r w:rsidRPr="00ED03FC">
        <w:rPr>
          <w:rFonts w:eastAsia="Times New Roman" w:cs="Arial"/>
          <w:color w:val="000000"/>
          <w:sz w:val="22"/>
          <w:szCs w:val="22"/>
          <w:lang w:eastAsia="en-US"/>
        </w:rPr>
        <w:lastRenderedPageBreak/>
        <w:t>Additional dungeons or other features are improvements that can be made after the basic game play and mechanics are fully tested and working.</w:t>
      </w:r>
    </w:p>
    <w:p w14:paraId="53357B4D" w14:textId="77777777" w:rsidR="00ED03FC" w:rsidRPr="00ED03FC" w:rsidRDefault="00ED03FC" w:rsidP="002816F2">
      <w:pPr>
        <w:pStyle w:val="Heading1"/>
        <w:spacing w:line="480" w:lineRule="auto"/>
        <w:jc w:val="both"/>
        <w:rPr>
          <w:bCs/>
          <w:lang w:eastAsia="en-US"/>
        </w:rPr>
      </w:pPr>
      <w:r w:rsidRPr="00ED03FC">
        <w:rPr>
          <w:lang w:eastAsia="en-US"/>
        </w:rPr>
        <w:t>Future Extensions</w:t>
      </w:r>
    </w:p>
    <w:p w14:paraId="0B22F378" w14:textId="77777777" w:rsidR="003C3984"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Possible extensions include additional dungeons, improvements</w:t>
      </w:r>
      <w:r w:rsidR="006B0A49">
        <w:rPr>
          <w:rFonts w:eastAsia="Times New Roman" w:cs="Arial"/>
          <w:color w:val="000000"/>
          <w:sz w:val="22"/>
          <w:szCs w:val="22"/>
          <w:lang w:eastAsia="en-US"/>
        </w:rPr>
        <w:t xml:space="preserve"> on the avatar’s customization, and more rewards such as achievements for timely completion of objectives. Beyond those minor improvements, dungeons or instances that players have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74779644" w14:textId="77777777" w:rsidR="003C3984" w:rsidRDefault="003C3984" w:rsidP="002816F2">
      <w:pPr>
        <w:pStyle w:val="Heading1"/>
        <w:spacing w:line="480" w:lineRule="auto"/>
        <w:jc w:val="both"/>
        <w:rPr>
          <w:lang w:eastAsia="en-US"/>
        </w:rPr>
      </w:pPr>
      <w:r w:rsidRPr="003C3984">
        <w:rPr>
          <w:lang w:eastAsia="en-US"/>
        </w:rPr>
        <w:t>Inspiration</w:t>
      </w:r>
    </w:p>
    <w:p w14:paraId="6EABCA9E" w14:textId="77777777" w:rsidR="003C3984" w:rsidRDefault="003C3984" w:rsidP="002816F2">
      <w:pPr>
        <w:pStyle w:val="Heading2"/>
        <w:spacing w:line="480" w:lineRule="auto"/>
        <w:jc w:val="both"/>
        <w:rPr>
          <w:lang w:eastAsia="en-US"/>
        </w:rPr>
      </w:pPr>
      <w:r w:rsidRPr="003C3984">
        <w:rPr>
          <w:lang w:eastAsia="en-US"/>
        </w:rPr>
        <w:t>Motivation</w:t>
      </w:r>
    </w:p>
    <w:p w14:paraId="1F3A26EB" w14:textId="77777777" w:rsidR="002816F2"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making it through high school to the playing of video games. Otherwise, I chose to make this project a game because, if there is one thing that I have learned about the gaming development industry is that if you have made a game and it works, then you are already ahead. </w:t>
      </w:r>
    </w:p>
    <w:p w14:paraId="5629BA24" w14:textId="77777777" w:rsidR="002816F2" w:rsidRDefault="002816F2" w:rsidP="002816F2">
      <w:pPr>
        <w:pStyle w:val="Heading2"/>
        <w:spacing w:line="480" w:lineRule="auto"/>
        <w:jc w:val="both"/>
        <w:rPr>
          <w:lang w:eastAsia="en-US"/>
        </w:rPr>
      </w:pPr>
      <w:r>
        <w:rPr>
          <w:lang w:eastAsia="en-US"/>
        </w:rPr>
        <w:t>Profession</w:t>
      </w:r>
    </w:p>
    <w:p w14:paraId="63603690" w14:textId="77777777" w:rsidR="00B43BFE" w:rsidRDefault="002816F2" w:rsidP="00B43BFE">
      <w:pPr>
        <w:spacing w:line="480" w:lineRule="auto"/>
        <w:jc w:val="both"/>
        <w:rPr>
          <w:lang w:eastAsia="en-US"/>
        </w:rPr>
      </w:pPr>
      <w:r>
        <w:rPr>
          <w:lang w:eastAsia="en-US"/>
        </w:rPr>
        <w:tab/>
        <w:t xml:space="preserve">Project Tiamat: The Quest is going to help my professional growth because I have aspirations of being a game designer in the future. One of the main factors that a possible </w:t>
      </w:r>
      <w:r>
        <w:rPr>
          <w:lang w:eastAsia="en-US"/>
        </w:rPr>
        <w:lastRenderedPageBreak/>
        <w:t>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64430C28" w:rsidR="00B43BFE" w:rsidRDefault="00B43BFE" w:rsidP="00B43BFE">
      <w:pPr>
        <w:pStyle w:val="Heading1"/>
        <w:tabs>
          <w:tab w:val="left" w:pos="4800"/>
        </w:tabs>
        <w:rPr>
          <w:lang w:eastAsia="en-US"/>
        </w:rPr>
      </w:pPr>
      <w:r w:rsidRPr="00B43BFE">
        <w:rPr>
          <w:lang w:eastAsia="en-US"/>
        </w:rPr>
        <w:t>Vision and Scope</w:t>
      </w:r>
      <w:r>
        <w:rPr>
          <w:lang w:eastAsia="en-US"/>
        </w:rPr>
        <w:tab/>
      </w:r>
    </w:p>
    <w:p w14:paraId="7B364E84" w14:textId="77777777" w:rsidR="00B43BFE" w:rsidRPr="00B43BFE" w:rsidRDefault="00B43BFE" w:rsidP="00B43BFE">
      <w:pPr>
        <w:rPr>
          <w:lang w:eastAsia="en-US"/>
        </w:rPr>
      </w:pPr>
    </w:p>
    <w:p w14:paraId="0BBEC6AC" w14:textId="3E3A2F66" w:rsidR="00B43BFE" w:rsidRDefault="00B43BFE" w:rsidP="00F21660">
      <w:pPr>
        <w:spacing w:line="480" w:lineRule="auto"/>
        <w:ind w:firstLine="720"/>
        <w:jc w:val="both"/>
        <w:rPr>
          <w:lang w:eastAsia="en-US"/>
        </w:rPr>
      </w:pPr>
      <w:r>
        <w:rPr>
          <w:lang w:eastAsia="en-US"/>
        </w:rPr>
        <w:t>Tiamat: The Quest, when finished will present to the world an interesting take on teamwork in video games. By requiring that the pla</w:t>
      </w:r>
      <w:r w:rsidR="0026461B">
        <w:rPr>
          <w:lang w:eastAsia="en-US"/>
        </w:rPr>
        <w:t xml:space="preserve">yers work together to progress in an almost unique way, the game will foster a community that will evolve as players complete more and more dungeons. Over the course of this semester, the game will be built from the ground up and potentially have five levels of play, all with unique puzzles, monsters, and a storyline for the players to write. </w:t>
      </w:r>
    </w:p>
    <w:p w14:paraId="5455E814" w14:textId="3B942AC9" w:rsidR="0026461B" w:rsidRDefault="0026461B" w:rsidP="0026461B">
      <w:pPr>
        <w:spacing w:line="480" w:lineRule="auto"/>
        <w:jc w:val="both"/>
        <w:rPr>
          <w:lang w:eastAsia="en-US"/>
        </w:rPr>
      </w:pPr>
      <w:r>
        <w:rPr>
          <w:lang w:eastAsia="en-US"/>
        </w:rPr>
        <w:tab/>
        <w:t xml:space="preserve">The scope of this project is large, but not unmanageable. To define the scope, the following are the major features that are to be implemented. The game will include, a combat system, unique puzzles that limit progress until completed, a chat system for communication between the players, the ability to connect four players to a single hosted server, and avatar customization in </w:t>
      </w:r>
      <w:r w:rsidR="00F21660">
        <w:rPr>
          <w:lang w:eastAsia="en-US"/>
        </w:rPr>
        <w:t xml:space="preserve">terms of skills and attributes. Functionality that is considered out of scope is custom-made art assets, more than five levels or dungeons for the players to explore, and extensive customization systems for the player avatars. </w:t>
      </w:r>
    </w:p>
    <w:p w14:paraId="609DDE6B" w14:textId="77777777" w:rsidR="004F7549" w:rsidRDefault="004F7549" w:rsidP="00B43BFE">
      <w:pPr>
        <w:spacing w:line="480" w:lineRule="auto"/>
        <w:jc w:val="both"/>
        <w:rPr>
          <w:rStyle w:val="Heading1Char"/>
          <w:sz w:val="38"/>
          <w:szCs w:val="38"/>
          <w:lang w:eastAsia="en-US"/>
        </w:rPr>
      </w:pPr>
    </w:p>
    <w:p w14:paraId="1026CB0F" w14:textId="77777777" w:rsidR="004F7549" w:rsidRDefault="004F7549" w:rsidP="00B43BFE">
      <w:pPr>
        <w:spacing w:line="480" w:lineRule="auto"/>
        <w:jc w:val="both"/>
        <w:rPr>
          <w:rStyle w:val="Heading1Char"/>
          <w:sz w:val="38"/>
          <w:szCs w:val="38"/>
          <w:lang w:eastAsia="en-US"/>
        </w:rPr>
      </w:pPr>
    </w:p>
    <w:p w14:paraId="2BF0F767" w14:textId="30D86AE2" w:rsidR="00B43BFE" w:rsidRDefault="00B43BFE" w:rsidP="00B43BFE">
      <w:pPr>
        <w:spacing w:line="480" w:lineRule="auto"/>
        <w:jc w:val="both"/>
        <w:rPr>
          <w:rStyle w:val="Heading1Char"/>
          <w:sz w:val="38"/>
          <w:szCs w:val="38"/>
          <w:lang w:eastAsia="en-US"/>
        </w:rPr>
      </w:pPr>
      <w:r w:rsidRPr="00B43BFE">
        <w:rPr>
          <w:rStyle w:val="Heading1Char"/>
          <w:sz w:val="38"/>
          <w:szCs w:val="38"/>
          <w:lang w:eastAsia="en-US"/>
        </w:rPr>
        <w:lastRenderedPageBreak/>
        <w:t>Preliminary Software Requirements Specifications</w:t>
      </w:r>
    </w:p>
    <w:p w14:paraId="3041F69E" w14:textId="53DE86EA" w:rsidR="004F7549" w:rsidRDefault="002C02C7" w:rsidP="004F7549">
      <w:pPr>
        <w:pStyle w:val="Heading2"/>
        <w:spacing w:line="480" w:lineRule="auto"/>
        <w:jc w:val="both"/>
        <w:rPr>
          <w:rStyle w:val="Heading1Char"/>
          <w:sz w:val="28"/>
          <w:szCs w:val="28"/>
        </w:rPr>
      </w:pPr>
      <w:r>
        <w:rPr>
          <w:rStyle w:val="Heading1Char"/>
          <w:sz w:val="28"/>
          <w:szCs w:val="28"/>
        </w:rPr>
        <w:t>Combat System</w:t>
      </w:r>
    </w:p>
    <w:p w14:paraId="5ED21956" w14:textId="44DF3C9A" w:rsidR="002C02C7" w:rsidRPr="002C02C7" w:rsidRDefault="002C02C7" w:rsidP="002C02C7">
      <w:pPr>
        <w:pStyle w:val="Heading3"/>
        <w:spacing w:line="480" w:lineRule="auto"/>
        <w:ind w:left="720"/>
        <w:jc w:val="both"/>
        <w:rPr>
          <w:lang w:eastAsia="en-US"/>
        </w:rPr>
      </w:pPr>
      <w:r>
        <w:rPr>
          <w:lang w:eastAsia="en-US"/>
        </w:rPr>
        <w:t xml:space="preserve">Number: </w:t>
      </w:r>
      <w:r w:rsidR="00F442EA">
        <w:rPr>
          <w:b/>
          <w:lang w:eastAsia="en-US"/>
        </w:rPr>
        <w:t>#2</w:t>
      </w:r>
      <w:r w:rsidR="00C86846">
        <w:rPr>
          <w:b/>
          <w:lang w:eastAsia="en-US"/>
        </w:rPr>
        <w:t>.</w:t>
      </w:r>
    </w:p>
    <w:p w14:paraId="3D465CAD" w14:textId="4A7D8DC2" w:rsidR="00F442EA" w:rsidRDefault="004F7549" w:rsidP="00F442EA">
      <w:pPr>
        <w:pStyle w:val="Heading3"/>
        <w:spacing w:line="480" w:lineRule="auto"/>
        <w:ind w:left="720"/>
        <w:jc w:val="both"/>
        <w:rPr>
          <w:rFonts w:asciiTheme="minorHAnsi" w:hAnsiTheme="minorHAnsi"/>
          <w:lang w:eastAsia="en-US"/>
        </w:rPr>
      </w:pPr>
      <w:r>
        <w:rPr>
          <w:lang w:eastAsia="en-US"/>
        </w:rPr>
        <w:t>Statement:</w:t>
      </w:r>
      <w:r w:rsidR="002C02C7">
        <w:rPr>
          <w:lang w:eastAsia="en-US"/>
        </w:rPr>
        <w:t xml:space="preserve"> </w:t>
      </w:r>
    </w:p>
    <w:p w14:paraId="69130567" w14:textId="433FB702" w:rsidR="00F442EA" w:rsidRPr="00F442EA" w:rsidRDefault="00F442EA" w:rsidP="00355455">
      <w:pPr>
        <w:spacing w:line="480" w:lineRule="auto"/>
        <w:ind w:left="720" w:firstLine="720"/>
        <w:jc w:val="both"/>
        <w:rPr>
          <w:lang w:eastAsia="en-US"/>
        </w:rPr>
      </w:pPr>
      <w:r>
        <w:rPr>
          <w:lang w:eastAsia="en-US"/>
        </w:rPr>
        <w:t>Ability for player characters to engage in combat with enemies inside of the game world.</w:t>
      </w:r>
    </w:p>
    <w:p w14:paraId="1B3DF884" w14:textId="3373A1BE" w:rsidR="002C02C7" w:rsidRDefault="002C02C7" w:rsidP="002C02C7">
      <w:pPr>
        <w:pStyle w:val="Heading3"/>
        <w:spacing w:line="480" w:lineRule="auto"/>
        <w:ind w:left="720"/>
        <w:jc w:val="both"/>
        <w:rPr>
          <w:lang w:eastAsia="en-US"/>
        </w:rPr>
      </w:pPr>
      <w:r>
        <w:rPr>
          <w:lang w:eastAsia="en-US"/>
        </w:rPr>
        <w:t>Evaluation Method:</w:t>
      </w:r>
    </w:p>
    <w:p w14:paraId="7E5CB066" w14:textId="41FC2023" w:rsidR="00F442EA" w:rsidRPr="00F442EA" w:rsidRDefault="00F442EA" w:rsidP="00355455">
      <w:pPr>
        <w:spacing w:line="480" w:lineRule="auto"/>
        <w:ind w:left="720" w:firstLine="720"/>
        <w:jc w:val="both"/>
        <w:rPr>
          <w:lang w:eastAsia="en-US"/>
        </w:rPr>
      </w:pPr>
      <w:r>
        <w:rPr>
          <w:lang w:eastAsia="en-US"/>
        </w:rPr>
        <w:t>If players can engage in combat, with accurate results such as appropriate health depletion, and defeat of enemies, then this requirement has been met.</w:t>
      </w:r>
    </w:p>
    <w:p w14:paraId="7E1D3109" w14:textId="1E10971A" w:rsidR="002C02C7" w:rsidRDefault="004F7549" w:rsidP="002C02C7">
      <w:pPr>
        <w:pStyle w:val="Heading3"/>
        <w:spacing w:line="480" w:lineRule="auto"/>
        <w:ind w:left="720"/>
        <w:jc w:val="both"/>
        <w:rPr>
          <w:lang w:eastAsia="en-US"/>
        </w:rPr>
      </w:pPr>
      <w:r>
        <w:rPr>
          <w:lang w:eastAsia="en-US"/>
        </w:rPr>
        <w:t>Dependency:</w:t>
      </w:r>
    </w:p>
    <w:p w14:paraId="0069C3B9" w14:textId="066A5DC8" w:rsidR="00F442EA" w:rsidRPr="00F442EA" w:rsidRDefault="00F442EA" w:rsidP="00355455">
      <w:pPr>
        <w:spacing w:line="480" w:lineRule="auto"/>
        <w:ind w:left="720" w:firstLine="720"/>
        <w:jc w:val="both"/>
        <w:rPr>
          <w:lang w:eastAsia="en-US"/>
        </w:rPr>
      </w:pPr>
      <w:r>
        <w:rPr>
          <w:lang w:eastAsia="en-US"/>
        </w:rPr>
        <w:t xml:space="preserve">This requirements depends on several things, a game world, working and balanced enemy objects and character objects, as well as collisions between player character and enemy characters in the game world. </w:t>
      </w:r>
    </w:p>
    <w:p w14:paraId="399C7489" w14:textId="1296F91B" w:rsidR="00F442EA" w:rsidRPr="00F442EA" w:rsidRDefault="004F7549" w:rsidP="00F442EA">
      <w:pPr>
        <w:pStyle w:val="Heading3"/>
        <w:spacing w:line="480" w:lineRule="auto"/>
        <w:ind w:left="720"/>
        <w:jc w:val="both"/>
        <w:rPr>
          <w:lang w:eastAsia="en-US"/>
        </w:rPr>
      </w:pPr>
      <w:r>
        <w:rPr>
          <w:lang w:eastAsia="en-US"/>
        </w:rPr>
        <w:t>Priority:</w:t>
      </w:r>
      <w:r w:rsidR="00F442EA">
        <w:rPr>
          <w:lang w:eastAsia="en-US"/>
        </w:rPr>
        <w:t xml:space="preserve"> </w:t>
      </w:r>
      <w:r w:rsidR="00C86846">
        <w:rPr>
          <w:b/>
          <w:lang w:eastAsia="en-US"/>
        </w:rPr>
        <w:t>Low.</w:t>
      </w:r>
    </w:p>
    <w:p w14:paraId="0C60B6E0" w14:textId="08F41984" w:rsidR="00355455" w:rsidRDefault="004F7549" w:rsidP="00355455">
      <w:pPr>
        <w:pStyle w:val="Heading3"/>
        <w:spacing w:line="480" w:lineRule="auto"/>
        <w:ind w:left="720"/>
        <w:jc w:val="both"/>
        <w:rPr>
          <w:b/>
          <w:lang w:eastAsia="en-US"/>
        </w:rPr>
      </w:pPr>
      <w:r>
        <w:rPr>
          <w:lang w:eastAsia="en-US"/>
        </w:rPr>
        <w:t xml:space="preserve">Requirement Revision History: </w:t>
      </w:r>
      <w:r w:rsidR="00F442EA" w:rsidRPr="00F442EA">
        <w:rPr>
          <w:b/>
          <w:lang w:eastAsia="en-US"/>
        </w:rPr>
        <w:t>None.</w:t>
      </w:r>
    </w:p>
    <w:p w14:paraId="3484DB59" w14:textId="77777777" w:rsidR="00355455" w:rsidRDefault="00355455" w:rsidP="00355455">
      <w:pPr>
        <w:rPr>
          <w:lang w:eastAsia="en-US"/>
        </w:rPr>
      </w:pPr>
    </w:p>
    <w:p w14:paraId="67DFC038" w14:textId="77777777" w:rsidR="00355455" w:rsidRDefault="00355455" w:rsidP="00355455">
      <w:pPr>
        <w:rPr>
          <w:lang w:eastAsia="en-US"/>
        </w:rPr>
      </w:pPr>
    </w:p>
    <w:p w14:paraId="0DDE0AD9" w14:textId="77777777" w:rsidR="00355455" w:rsidRPr="00355455" w:rsidRDefault="00355455" w:rsidP="00355455">
      <w:pPr>
        <w:rPr>
          <w:lang w:eastAsia="en-US"/>
        </w:rPr>
      </w:pPr>
    </w:p>
    <w:p w14:paraId="01E36864" w14:textId="695A95F2" w:rsidR="00B43BFE" w:rsidRDefault="00F442EA" w:rsidP="00F442EA">
      <w:pPr>
        <w:pStyle w:val="Heading2"/>
        <w:rPr>
          <w:lang w:eastAsia="en-US"/>
        </w:rPr>
      </w:pPr>
      <w:r>
        <w:rPr>
          <w:lang w:eastAsia="en-US"/>
        </w:rPr>
        <w:lastRenderedPageBreak/>
        <w:t>Game World/Puzzles</w:t>
      </w:r>
    </w:p>
    <w:p w14:paraId="4D5A3400" w14:textId="77777777" w:rsidR="00F442EA" w:rsidRPr="00F442EA" w:rsidRDefault="00F442EA" w:rsidP="00F442EA">
      <w:pPr>
        <w:rPr>
          <w:lang w:eastAsia="en-US"/>
        </w:rPr>
      </w:pPr>
    </w:p>
    <w:p w14:paraId="7A07D2F6" w14:textId="4324B7D6" w:rsidR="00F442EA" w:rsidRPr="00F442EA" w:rsidRDefault="00F442EA" w:rsidP="00F442EA">
      <w:pPr>
        <w:pStyle w:val="Heading3"/>
        <w:spacing w:line="480" w:lineRule="auto"/>
        <w:ind w:left="720"/>
        <w:jc w:val="both"/>
        <w:rPr>
          <w:b/>
          <w:lang w:eastAsia="en-US"/>
        </w:rPr>
      </w:pPr>
      <w:r>
        <w:rPr>
          <w:lang w:eastAsia="en-US"/>
        </w:rPr>
        <w:t xml:space="preserve">Number: </w:t>
      </w:r>
      <w:r>
        <w:rPr>
          <w:b/>
          <w:lang w:eastAsia="en-US"/>
        </w:rPr>
        <w:t>#1</w:t>
      </w:r>
      <w:r w:rsidR="00C86846">
        <w:rPr>
          <w:b/>
          <w:lang w:eastAsia="en-US"/>
        </w:rPr>
        <w:t>.</w:t>
      </w:r>
    </w:p>
    <w:p w14:paraId="70343F04" w14:textId="77777777" w:rsidR="00F442EA" w:rsidRDefault="00F442EA" w:rsidP="00F442EA">
      <w:pPr>
        <w:pStyle w:val="Heading3"/>
        <w:spacing w:line="480" w:lineRule="auto"/>
        <w:ind w:left="720"/>
        <w:jc w:val="both"/>
        <w:rPr>
          <w:lang w:eastAsia="en-US"/>
        </w:rPr>
      </w:pPr>
      <w:r>
        <w:rPr>
          <w:lang w:eastAsia="en-US"/>
        </w:rPr>
        <w:t xml:space="preserve">Statement: </w:t>
      </w:r>
    </w:p>
    <w:p w14:paraId="411BA0DE" w14:textId="4F42A5D0" w:rsidR="00F442EA" w:rsidRPr="00F442EA" w:rsidRDefault="00F442EA" w:rsidP="00355455">
      <w:pPr>
        <w:spacing w:line="480" w:lineRule="auto"/>
        <w:ind w:left="720" w:firstLine="720"/>
        <w:jc w:val="both"/>
        <w:rPr>
          <w:lang w:eastAsia="en-US"/>
        </w:rPr>
      </w:pPr>
      <w:r>
        <w:rPr>
          <w:lang w:eastAsia="en-US"/>
        </w:rPr>
        <w:t xml:space="preserve">The game world or the puzzles that the players will solve to progress through the game. This requirement is a matter of placing gathered assets and designing triggers. </w:t>
      </w:r>
    </w:p>
    <w:p w14:paraId="73F8A56F" w14:textId="4ADFEBC3" w:rsidR="00F442EA" w:rsidRDefault="00F442EA" w:rsidP="00F442EA">
      <w:pPr>
        <w:pStyle w:val="Heading3"/>
        <w:spacing w:line="480" w:lineRule="auto"/>
        <w:ind w:left="720"/>
        <w:jc w:val="both"/>
        <w:rPr>
          <w:rFonts w:asciiTheme="minorHAnsi" w:eastAsiaTheme="minorEastAsia" w:hAnsiTheme="minorHAnsi" w:cstheme="minorBidi"/>
          <w:color w:val="auto"/>
          <w:sz w:val="21"/>
          <w:szCs w:val="21"/>
          <w:lang w:eastAsia="en-US"/>
        </w:rPr>
      </w:pPr>
      <w:r>
        <w:rPr>
          <w:lang w:eastAsia="en-US"/>
        </w:rPr>
        <w:t>Evaluation Method:</w:t>
      </w:r>
    </w:p>
    <w:p w14:paraId="0B647175" w14:textId="1FEF99A6" w:rsidR="00F442EA" w:rsidRPr="00F442EA" w:rsidRDefault="00F442EA" w:rsidP="00355455">
      <w:pPr>
        <w:spacing w:line="480" w:lineRule="auto"/>
        <w:ind w:left="720" w:firstLine="720"/>
        <w:jc w:val="both"/>
        <w:rPr>
          <w:lang w:eastAsia="en-US"/>
        </w:rPr>
      </w:pPr>
      <w:r>
        <w:rPr>
          <w:lang w:eastAsia="en-US"/>
        </w:rPr>
        <w:t>When the player character can move and interact with the game world or solve puzzles, then this requirement has been met.</w:t>
      </w:r>
    </w:p>
    <w:p w14:paraId="24EF8B96" w14:textId="77777777" w:rsidR="00F442EA" w:rsidRDefault="00F442EA" w:rsidP="00F442EA">
      <w:pPr>
        <w:pStyle w:val="Heading3"/>
        <w:spacing w:line="480" w:lineRule="auto"/>
        <w:ind w:left="720"/>
        <w:jc w:val="both"/>
        <w:rPr>
          <w:lang w:eastAsia="en-US"/>
        </w:rPr>
      </w:pPr>
      <w:r>
        <w:rPr>
          <w:lang w:eastAsia="en-US"/>
        </w:rPr>
        <w:t>Dependency:</w:t>
      </w:r>
    </w:p>
    <w:p w14:paraId="1C132BEA" w14:textId="1AB7978D" w:rsidR="00F442EA" w:rsidRPr="00F442EA" w:rsidRDefault="00F442EA" w:rsidP="00355455">
      <w:pPr>
        <w:spacing w:line="480" w:lineRule="auto"/>
        <w:ind w:left="720" w:firstLine="720"/>
        <w:jc w:val="both"/>
        <w:rPr>
          <w:lang w:eastAsia="en-US"/>
        </w:rPr>
      </w:pPr>
      <w:r>
        <w:rPr>
          <w:lang w:eastAsia="en-US"/>
        </w:rPr>
        <w:t>This requirement has no dependencies, as this is the first objective to accomplish.</w:t>
      </w:r>
    </w:p>
    <w:p w14:paraId="416E1455" w14:textId="2B2741C7" w:rsidR="00F442EA" w:rsidRPr="00F442EA" w:rsidRDefault="00F442EA" w:rsidP="00F442EA">
      <w:pPr>
        <w:pStyle w:val="Heading3"/>
        <w:spacing w:line="480" w:lineRule="auto"/>
        <w:ind w:left="720"/>
        <w:jc w:val="both"/>
        <w:rPr>
          <w:lang w:eastAsia="en-US"/>
        </w:rPr>
      </w:pPr>
      <w:r>
        <w:rPr>
          <w:lang w:eastAsia="en-US"/>
        </w:rPr>
        <w:t xml:space="preserve">Priority: </w:t>
      </w:r>
      <w:r>
        <w:rPr>
          <w:b/>
          <w:lang w:eastAsia="en-US"/>
        </w:rPr>
        <w:t>High</w:t>
      </w:r>
    </w:p>
    <w:p w14:paraId="370EC9A3" w14:textId="77777777" w:rsidR="00F442EA" w:rsidRDefault="00F442EA" w:rsidP="00F442EA">
      <w:pPr>
        <w:pStyle w:val="Heading3"/>
        <w:spacing w:line="480" w:lineRule="auto"/>
        <w:ind w:left="720"/>
        <w:jc w:val="both"/>
        <w:rPr>
          <w:b/>
          <w:lang w:eastAsia="en-US"/>
        </w:rPr>
      </w:pPr>
      <w:r>
        <w:rPr>
          <w:lang w:eastAsia="en-US"/>
        </w:rPr>
        <w:t xml:space="preserve">Requirement Revision History: </w:t>
      </w:r>
      <w:r w:rsidRPr="00F442EA">
        <w:rPr>
          <w:b/>
          <w:lang w:eastAsia="en-US"/>
        </w:rPr>
        <w:t>None.</w:t>
      </w:r>
    </w:p>
    <w:p w14:paraId="53375D2C" w14:textId="3DF4DA83" w:rsidR="00F442EA" w:rsidRDefault="00F442EA" w:rsidP="00F442EA">
      <w:pPr>
        <w:pStyle w:val="Heading2"/>
        <w:rPr>
          <w:lang w:eastAsia="en-US"/>
        </w:rPr>
      </w:pPr>
      <w:r>
        <w:rPr>
          <w:lang w:eastAsia="en-US"/>
        </w:rPr>
        <w:t>In-Game Chat System</w:t>
      </w:r>
    </w:p>
    <w:p w14:paraId="1086F466" w14:textId="77777777" w:rsidR="00C86846" w:rsidRPr="00C86846" w:rsidRDefault="00C86846" w:rsidP="00C86846">
      <w:pPr>
        <w:rPr>
          <w:lang w:eastAsia="en-US"/>
        </w:rPr>
      </w:pPr>
    </w:p>
    <w:p w14:paraId="5332424C" w14:textId="1882AA55" w:rsidR="00F442EA" w:rsidRPr="00F442EA" w:rsidRDefault="00F442EA" w:rsidP="00F442EA">
      <w:pPr>
        <w:pStyle w:val="Heading3"/>
        <w:spacing w:line="480" w:lineRule="auto"/>
        <w:ind w:left="720"/>
        <w:jc w:val="both"/>
        <w:rPr>
          <w:b/>
          <w:lang w:eastAsia="en-US"/>
        </w:rPr>
      </w:pPr>
      <w:r>
        <w:rPr>
          <w:lang w:eastAsia="en-US"/>
        </w:rPr>
        <w:t xml:space="preserve">Number: </w:t>
      </w:r>
      <w:r w:rsidR="00C86846">
        <w:rPr>
          <w:b/>
          <w:lang w:eastAsia="en-US"/>
        </w:rPr>
        <w:t>#4</w:t>
      </w:r>
    </w:p>
    <w:p w14:paraId="4A2651D3" w14:textId="77777777" w:rsidR="00F442EA" w:rsidRDefault="00F442EA" w:rsidP="00F442EA">
      <w:pPr>
        <w:pStyle w:val="Heading3"/>
        <w:spacing w:line="480" w:lineRule="auto"/>
        <w:ind w:left="720"/>
        <w:jc w:val="both"/>
        <w:rPr>
          <w:lang w:eastAsia="en-US"/>
        </w:rPr>
      </w:pPr>
      <w:r>
        <w:rPr>
          <w:lang w:eastAsia="en-US"/>
        </w:rPr>
        <w:t xml:space="preserve">Statement: </w:t>
      </w:r>
    </w:p>
    <w:p w14:paraId="245AA88D" w14:textId="1F221A37" w:rsidR="00C86846" w:rsidRPr="00C86846" w:rsidRDefault="00C86846" w:rsidP="00355455">
      <w:pPr>
        <w:spacing w:line="480" w:lineRule="auto"/>
        <w:ind w:left="720" w:firstLine="720"/>
        <w:jc w:val="both"/>
        <w:rPr>
          <w:lang w:eastAsia="en-US"/>
        </w:rPr>
      </w:pPr>
      <w:r>
        <w:rPr>
          <w:lang w:eastAsia="en-US"/>
        </w:rPr>
        <w:t xml:space="preserve">This requirement is to enable the players to send messages from inside of the client, to communicate a strategy for solving the task that is being performed. </w:t>
      </w:r>
    </w:p>
    <w:p w14:paraId="036496AF" w14:textId="77777777" w:rsidR="00F442EA" w:rsidRDefault="00F442EA" w:rsidP="00F442EA">
      <w:pPr>
        <w:pStyle w:val="Heading3"/>
        <w:spacing w:line="480" w:lineRule="auto"/>
        <w:ind w:left="720"/>
        <w:jc w:val="both"/>
        <w:rPr>
          <w:lang w:eastAsia="en-US"/>
        </w:rPr>
      </w:pPr>
      <w:r>
        <w:rPr>
          <w:lang w:eastAsia="en-US"/>
        </w:rPr>
        <w:lastRenderedPageBreak/>
        <w:t>Evaluation Method:</w:t>
      </w:r>
    </w:p>
    <w:p w14:paraId="5BECDF48" w14:textId="01C4FDD3" w:rsidR="00C86846" w:rsidRPr="00C86846" w:rsidRDefault="00C86846" w:rsidP="00355455">
      <w:pPr>
        <w:spacing w:line="480" w:lineRule="auto"/>
        <w:ind w:left="720" w:firstLine="720"/>
        <w:jc w:val="both"/>
        <w:rPr>
          <w:lang w:eastAsia="en-US"/>
        </w:rPr>
      </w:pPr>
      <w:r>
        <w:rPr>
          <w:lang w:eastAsia="en-US"/>
        </w:rPr>
        <w:t>If messages can be sent and received within the game world, this requirement is fulfilled.</w:t>
      </w:r>
    </w:p>
    <w:p w14:paraId="16DEFA79" w14:textId="77777777" w:rsidR="00F442EA" w:rsidRDefault="00F442EA" w:rsidP="00F442EA">
      <w:pPr>
        <w:pStyle w:val="Heading3"/>
        <w:spacing w:line="480" w:lineRule="auto"/>
        <w:ind w:left="720"/>
        <w:jc w:val="both"/>
        <w:rPr>
          <w:lang w:eastAsia="en-US"/>
        </w:rPr>
      </w:pPr>
      <w:r>
        <w:rPr>
          <w:lang w:eastAsia="en-US"/>
        </w:rPr>
        <w:t>Dependency:</w:t>
      </w:r>
    </w:p>
    <w:p w14:paraId="7D4A38A7" w14:textId="51781FA7" w:rsidR="00C86846" w:rsidRPr="00C86846" w:rsidRDefault="00C86846" w:rsidP="00355455">
      <w:pPr>
        <w:spacing w:line="480" w:lineRule="auto"/>
        <w:ind w:left="720" w:firstLine="720"/>
        <w:jc w:val="both"/>
        <w:rPr>
          <w:lang w:eastAsia="en-US"/>
        </w:rPr>
      </w:pPr>
      <w:r>
        <w:rPr>
          <w:lang w:eastAsia="en-US"/>
        </w:rPr>
        <w:t>This requirement depends on the networking capability of the game, as well as the game world being finished.</w:t>
      </w:r>
    </w:p>
    <w:p w14:paraId="25E318D9" w14:textId="0F447CE5" w:rsidR="00F442EA" w:rsidRPr="00F442EA" w:rsidRDefault="00F442EA" w:rsidP="00F442EA">
      <w:pPr>
        <w:pStyle w:val="Heading3"/>
        <w:spacing w:line="480" w:lineRule="auto"/>
        <w:ind w:left="720"/>
        <w:jc w:val="both"/>
        <w:rPr>
          <w:lang w:eastAsia="en-US"/>
        </w:rPr>
      </w:pPr>
      <w:r>
        <w:rPr>
          <w:lang w:eastAsia="en-US"/>
        </w:rPr>
        <w:t xml:space="preserve">Priority: </w:t>
      </w:r>
      <w:r w:rsidR="00C86846">
        <w:rPr>
          <w:b/>
          <w:lang w:eastAsia="en-US"/>
        </w:rPr>
        <w:t>Medium</w:t>
      </w:r>
    </w:p>
    <w:p w14:paraId="0D0A2368" w14:textId="4C58E272" w:rsidR="008C220B" w:rsidRPr="00355455" w:rsidRDefault="00F442EA" w:rsidP="00355455">
      <w:pPr>
        <w:pStyle w:val="Heading3"/>
        <w:spacing w:line="480" w:lineRule="auto"/>
        <w:ind w:left="720"/>
        <w:jc w:val="both"/>
        <w:rPr>
          <w:b/>
          <w:lang w:eastAsia="en-US"/>
        </w:rPr>
      </w:pPr>
      <w:r>
        <w:rPr>
          <w:lang w:eastAsia="en-US"/>
        </w:rPr>
        <w:t xml:space="preserve">Requirement Revision History: </w:t>
      </w:r>
      <w:r w:rsidRPr="00F442EA">
        <w:rPr>
          <w:b/>
          <w:lang w:eastAsia="en-US"/>
        </w:rPr>
        <w:t>None.</w:t>
      </w:r>
    </w:p>
    <w:p w14:paraId="62B849D5" w14:textId="575B36AD" w:rsidR="00B43BFE" w:rsidRDefault="00C86846" w:rsidP="00C86846">
      <w:pPr>
        <w:pStyle w:val="Heading2"/>
        <w:rPr>
          <w:lang w:eastAsia="en-US"/>
        </w:rPr>
      </w:pPr>
      <w:r>
        <w:rPr>
          <w:lang w:eastAsia="en-US"/>
        </w:rPr>
        <w:t>Network Capability</w:t>
      </w:r>
    </w:p>
    <w:p w14:paraId="39884F37" w14:textId="77777777" w:rsidR="00C86846" w:rsidRPr="00C86846" w:rsidRDefault="00C86846" w:rsidP="00C86846">
      <w:pPr>
        <w:rPr>
          <w:lang w:eastAsia="en-US"/>
        </w:rPr>
      </w:pPr>
    </w:p>
    <w:p w14:paraId="2E7AD024" w14:textId="3C385C12" w:rsidR="00C86846" w:rsidRPr="00F442EA" w:rsidRDefault="00C86846" w:rsidP="00C86846">
      <w:pPr>
        <w:pStyle w:val="Heading3"/>
        <w:spacing w:line="480" w:lineRule="auto"/>
        <w:ind w:left="720"/>
        <w:jc w:val="both"/>
        <w:rPr>
          <w:b/>
          <w:lang w:eastAsia="en-US"/>
        </w:rPr>
      </w:pPr>
      <w:r>
        <w:rPr>
          <w:lang w:eastAsia="en-US"/>
        </w:rPr>
        <w:t xml:space="preserve">Number: </w:t>
      </w:r>
      <w:r>
        <w:rPr>
          <w:b/>
          <w:lang w:eastAsia="en-US"/>
        </w:rPr>
        <w:t>#3</w:t>
      </w:r>
    </w:p>
    <w:p w14:paraId="388FC0D5" w14:textId="77777777" w:rsidR="00C86846" w:rsidRDefault="00C86846" w:rsidP="00C86846">
      <w:pPr>
        <w:pStyle w:val="Heading3"/>
        <w:spacing w:line="480" w:lineRule="auto"/>
        <w:ind w:left="720"/>
        <w:jc w:val="both"/>
        <w:rPr>
          <w:lang w:eastAsia="en-US"/>
        </w:rPr>
      </w:pPr>
      <w:r>
        <w:rPr>
          <w:lang w:eastAsia="en-US"/>
        </w:rPr>
        <w:t xml:space="preserve">Statement: </w:t>
      </w:r>
    </w:p>
    <w:p w14:paraId="5930F3E2" w14:textId="6C2BA2BF" w:rsidR="00C86846" w:rsidRPr="00C86846" w:rsidRDefault="00C86846" w:rsidP="00355455">
      <w:pPr>
        <w:spacing w:line="480" w:lineRule="auto"/>
        <w:ind w:left="720" w:firstLine="720"/>
        <w:jc w:val="both"/>
        <w:rPr>
          <w:lang w:eastAsia="en-US"/>
        </w:rPr>
      </w:pPr>
      <w:r>
        <w:rPr>
          <w:lang w:eastAsia="en-US"/>
        </w:rPr>
        <w:t xml:space="preserve">Networking capability is allowing the client to create a locally hosted server that friends can connect to and play the game with them. Games will require four players. </w:t>
      </w:r>
    </w:p>
    <w:p w14:paraId="6720BEF0" w14:textId="77777777" w:rsidR="00C86846" w:rsidRDefault="00C86846" w:rsidP="00C86846">
      <w:pPr>
        <w:pStyle w:val="Heading3"/>
        <w:spacing w:line="480" w:lineRule="auto"/>
        <w:ind w:left="720"/>
        <w:jc w:val="both"/>
        <w:rPr>
          <w:lang w:eastAsia="en-US"/>
        </w:rPr>
      </w:pPr>
      <w:r>
        <w:rPr>
          <w:lang w:eastAsia="en-US"/>
        </w:rPr>
        <w:t>Evaluation Method:</w:t>
      </w:r>
    </w:p>
    <w:p w14:paraId="610F746B" w14:textId="7B80E7EB" w:rsidR="00C86846" w:rsidRPr="00C86846" w:rsidRDefault="00C86846" w:rsidP="00355455">
      <w:pPr>
        <w:spacing w:line="480" w:lineRule="auto"/>
        <w:ind w:left="720" w:firstLine="720"/>
        <w:jc w:val="both"/>
        <w:rPr>
          <w:lang w:eastAsia="en-US"/>
        </w:rPr>
      </w:pPr>
      <w:r>
        <w:rPr>
          <w:lang w:eastAsia="en-US"/>
        </w:rPr>
        <w:t>If the client developed allows the user to both create a server, as well as join a server, this requirement is fulfilled.</w:t>
      </w:r>
    </w:p>
    <w:p w14:paraId="26C1800E" w14:textId="77777777" w:rsidR="00C86846" w:rsidRDefault="00C86846" w:rsidP="00C86846">
      <w:pPr>
        <w:pStyle w:val="Heading3"/>
        <w:spacing w:line="480" w:lineRule="auto"/>
        <w:ind w:left="720"/>
        <w:jc w:val="both"/>
        <w:rPr>
          <w:lang w:eastAsia="en-US"/>
        </w:rPr>
      </w:pPr>
      <w:r>
        <w:rPr>
          <w:lang w:eastAsia="en-US"/>
        </w:rPr>
        <w:t>Dependency:</w:t>
      </w:r>
    </w:p>
    <w:p w14:paraId="1B4E0FFE" w14:textId="6F2CFEF8" w:rsidR="00C86846" w:rsidRPr="00C86846" w:rsidRDefault="00C86846" w:rsidP="00355455">
      <w:pPr>
        <w:spacing w:line="480" w:lineRule="auto"/>
        <w:ind w:left="720" w:firstLine="720"/>
        <w:jc w:val="both"/>
        <w:rPr>
          <w:lang w:eastAsia="en-US"/>
        </w:rPr>
      </w:pPr>
      <w:r>
        <w:rPr>
          <w:lang w:eastAsia="en-US"/>
        </w:rPr>
        <w:t xml:space="preserve">This requirement depends on the availability of the game world, however for testing actual network connectivity there will be no dependencies. </w:t>
      </w:r>
    </w:p>
    <w:p w14:paraId="6E23605B" w14:textId="77777777" w:rsidR="00C86846" w:rsidRPr="00F442EA" w:rsidRDefault="00C86846" w:rsidP="00C86846">
      <w:pPr>
        <w:pStyle w:val="Heading3"/>
        <w:spacing w:line="480" w:lineRule="auto"/>
        <w:ind w:left="720"/>
        <w:jc w:val="both"/>
        <w:rPr>
          <w:lang w:eastAsia="en-US"/>
        </w:rPr>
      </w:pPr>
      <w:r>
        <w:rPr>
          <w:lang w:eastAsia="en-US"/>
        </w:rPr>
        <w:lastRenderedPageBreak/>
        <w:t xml:space="preserve">Priority: </w:t>
      </w:r>
      <w:r>
        <w:rPr>
          <w:b/>
          <w:lang w:eastAsia="en-US"/>
        </w:rPr>
        <w:t>High</w:t>
      </w:r>
    </w:p>
    <w:p w14:paraId="578F6E3C" w14:textId="3C8CAEB7" w:rsidR="00355455" w:rsidRPr="00355455" w:rsidRDefault="00C86846" w:rsidP="00355455">
      <w:pPr>
        <w:pStyle w:val="Heading3"/>
        <w:spacing w:line="480" w:lineRule="auto"/>
        <w:ind w:left="720"/>
        <w:jc w:val="both"/>
        <w:rPr>
          <w:b/>
          <w:lang w:eastAsia="en-US"/>
        </w:rPr>
      </w:pPr>
      <w:r>
        <w:rPr>
          <w:lang w:eastAsia="en-US"/>
        </w:rPr>
        <w:t xml:space="preserve">Requirement Revision History: </w:t>
      </w:r>
      <w:r w:rsidRPr="00F442EA">
        <w:rPr>
          <w:b/>
          <w:lang w:eastAsia="en-US"/>
        </w:rPr>
        <w:t>None.</w:t>
      </w:r>
    </w:p>
    <w:p w14:paraId="5E9B7FAE" w14:textId="7213892E" w:rsidR="00B43BFE" w:rsidRDefault="00C86846" w:rsidP="002816F2">
      <w:pPr>
        <w:spacing w:line="480" w:lineRule="auto"/>
        <w:jc w:val="both"/>
        <w:rPr>
          <w:rFonts w:asciiTheme="majorHAnsi" w:eastAsiaTheme="majorEastAsia" w:hAnsiTheme="majorHAnsi" w:cstheme="majorBidi"/>
          <w:color w:val="8D785D" w:themeColor="accent6" w:themeShade="BF"/>
          <w:sz w:val="28"/>
          <w:szCs w:val="28"/>
          <w:lang w:eastAsia="en-US"/>
        </w:rPr>
      </w:pPr>
      <w:r>
        <w:rPr>
          <w:rFonts w:asciiTheme="majorHAnsi" w:eastAsiaTheme="majorEastAsia" w:hAnsiTheme="majorHAnsi" w:cstheme="majorBidi"/>
          <w:color w:val="8D785D" w:themeColor="accent6" w:themeShade="BF"/>
          <w:sz w:val="28"/>
          <w:szCs w:val="28"/>
          <w:lang w:eastAsia="en-US"/>
        </w:rPr>
        <w:t>Player Character Customization</w:t>
      </w:r>
    </w:p>
    <w:p w14:paraId="411404AB" w14:textId="38C888CF" w:rsidR="00C86846" w:rsidRPr="00F442EA" w:rsidRDefault="00C86846" w:rsidP="00C86846">
      <w:pPr>
        <w:pStyle w:val="Heading3"/>
        <w:spacing w:line="480" w:lineRule="auto"/>
        <w:ind w:left="720"/>
        <w:jc w:val="both"/>
        <w:rPr>
          <w:b/>
          <w:lang w:eastAsia="en-US"/>
        </w:rPr>
      </w:pPr>
      <w:r>
        <w:rPr>
          <w:lang w:eastAsia="en-US"/>
        </w:rPr>
        <w:t xml:space="preserve">Number: </w:t>
      </w:r>
      <w:r>
        <w:rPr>
          <w:b/>
          <w:lang w:eastAsia="en-US"/>
        </w:rPr>
        <w:t>#5</w:t>
      </w:r>
    </w:p>
    <w:p w14:paraId="3803E5DE" w14:textId="77777777" w:rsidR="00C86846" w:rsidRDefault="00C86846" w:rsidP="00C86846">
      <w:pPr>
        <w:pStyle w:val="Heading3"/>
        <w:spacing w:line="480" w:lineRule="auto"/>
        <w:ind w:left="720"/>
        <w:jc w:val="both"/>
        <w:rPr>
          <w:lang w:eastAsia="en-US"/>
        </w:rPr>
      </w:pPr>
      <w:r>
        <w:rPr>
          <w:lang w:eastAsia="en-US"/>
        </w:rPr>
        <w:t xml:space="preserve">Statement: </w:t>
      </w:r>
    </w:p>
    <w:p w14:paraId="67CD3487" w14:textId="116FDEAB" w:rsidR="00C86846" w:rsidRPr="00C86846" w:rsidRDefault="00C86846" w:rsidP="00355455">
      <w:pPr>
        <w:spacing w:line="480" w:lineRule="auto"/>
        <w:ind w:left="720" w:firstLine="720"/>
        <w:jc w:val="both"/>
        <w:rPr>
          <w:lang w:eastAsia="en-US"/>
        </w:rPr>
      </w:pPr>
      <w:r>
        <w:rPr>
          <w:lang w:eastAsia="en-US"/>
        </w:rPr>
        <w:t>This requirement outlines the RPG elements of the game, which are the ability to customize the character that you are playing to fit into a role, which will allow your group to progress further in the game.</w:t>
      </w:r>
    </w:p>
    <w:p w14:paraId="0A6E54D6" w14:textId="77777777" w:rsidR="00C86846" w:rsidRDefault="00C86846" w:rsidP="00C86846">
      <w:pPr>
        <w:pStyle w:val="Heading3"/>
        <w:spacing w:line="480" w:lineRule="auto"/>
        <w:ind w:left="720"/>
        <w:jc w:val="both"/>
        <w:rPr>
          <w:lang w:eastAsia="en-US"/>
        </w:rPr>
      </w:pPr>
      <w:r>
        <w:rPr>
          <w:lang w:eastAsia="en-US"/>
        </w:rPr>
        <w:t>Evaluation Method:</w:t>
      </w:r>
    </w:p>
    <w:p w14:paraId="4FD29B90" w14:textId="60FB2F9B" w:rsidR="007E600B" w:rsidRPr="007E600B" w:rsidRDefault="007E600B" w:rsidP="00355455">
      <w:pPr>
        <w:spacing w:line="480" w:lineRule="auto"/>
        <w:ind w:left="720"/>
        <w:jc w:val="both"/>
        <w:rPr>
          <w:lang w:eastAsia="en-US"/>
        </w:rPr>
      </w:pPr>
      <w:r>
        <w:rPr>
          <w:lang w:eastAsia="en-US"/>
        </w:rPr>
        <w:t>Allocating attribute points, selecting and improving skills and other combat effectiveness improvements that allow for the player to reach higher levels of play.</w:t>
      </w:r>
    </w:p>
    <w:p w14:paraId="43CFAFDA" w14:textId="1F5E32C4" w:rsidR="00C86846" w:rsidRDefault="00C86846" w:rsidP="007E600B">
      <w:pPr>
        <w:pStyle w:val="Heading3"/>
        <w:spacing w:line="480" w:lineRule="auto"/>
        <w:ind w:left="720"/>
        <w:jc w:val="both"/>
        <w:rPr>
          <w:rFonts w:asciiTheme="minorHAnsi" w:eastAsiaTheme="minorEastAsia" w:hAnsiTheme="minorHAnsi" w:cstheme="minorBidi"/>
          <w:color w:val="auto"/>
          <w:sz w:val="21"/>
          <w:szCs w:val="21"/>
          <w:lang w:eastAsia="en-US"/>
        </w:rPr>
      </w:pPr>
      <w:r>
        <w:rPr>
          <w:lang w:eastAsia="en-US"/>
        </w:rPr>
        <w:t>Dependency:</w:t>
      </w:r>
    </w:p>
    <w:p w14:paraId="7BCE3A6D" w14:textId="58FD1071" w:rsidR="007E600B" w:rsidRPr="007E600B" w:rsidRDefault="007E600B" w:rsidP="00355455">
      <w:pPr>
        <w:spacing w:line="480" w:lineRule="auto"/>
        <w:ind w:left="720" w:firstLine="720"/>
        <w:jc w:val="both"/>
        <w:rPr>
          <w:lang w:eastAsia="en-US"/>
        </w:rPr>
      </w:pPr>
      <w:r>
        <w:rPr>
          <w:lang w:eastAsia="en-US"/>
        </w:rPr>
        <w:t>This requirement depends on the completion of the game world, as well as the completion of the combat system to be fully functional, as it modifies the player’s experience in both of these areas.</w:t>
      </w:r>
    </w:p>
    <w:p w14:paraId="119A14BE" w14:textId="1D8CCFEC" w:rsidR="00C86846" w:rsidRPr="00F442EA" w:rsidRDefault="00C86846" w:rsidP="00C86846">
      <w:pPr>
        <w:pStyle w:val="Heading3"/>
        <w:spacing w:line="480" w:lineRule="auto"/>
        <w:ind w:left="720"/>
        <w:jc w:val="both"/>
        <w:rPr>
          <w:lang w:eastAsia="en-US"/>
        </w:rPr>
      </w:pPr>
      <w:r>
        <w:rPr>
          <w:lang w:eastAsia="en-US"/>
        </w:rPr>
        <w:t xml:space="preserve">Priority: </w:t>
      </w:r>
      <w:r w:rsidR="007E600B">
        <w:rPr>
          <w:b/>
          <w:lang w:eastAsia="en-US"/>
        </w:rPr>
        <w:t>Low.</w:t>
      </w:r>
    </w:p>
    <w:p w14:paraId="5F1A68A1" w14:textId="77777777" w:rsidR="00C86846" w:rsidRDefault="00C86846" w:rsidP="00C86846">
      <w:pPr>
        <w:pStyle w:val="Heading3"/>
        <w:spacing w:line="480" w:lineRule="auto"/>
        <w:ind w:left="720"/>
        <w:jc w:val="both"/>
        <w:rPr>
          <w:lang w:eastAsia="en-US"/>
        </w:rPr>
      </w:pPr>
      <w:r>
        <w:rPr>
          <w:lang w:eastAsia="en-US"/>
        </w:rPr>
        <w:t xml:space="preserve">Requirement Revision History: </w:t>
      </w:r>
      <w:r w:rsidRPr="00F442EA">
        <w:rPr>
          <w:b/>
          <w:lang w:eastAsia="en-US"/>
        </w:rPr>
        <w:t>None.</w:t>
      </w:r>
    </w:p>
    <w:p w14:paraId="7E3118AD" w14:textId="77777777" w:rsidR="00355455" w:rsidRDefault="00355455" w:rsidP="00355455">
      <w:pPr>
        <w:spacing w:line="240" w:lineRule="auto"/>
        <w:jc w:val="both"/>
        <w:rPr>
          <w:rFonts w:asciiTheme="majorHAnsi" w:eastAsiaTheme="majorEastAsia" w:hAnsiTheme="majorHAnsi" w:cstheme="majorBidi"/>
          <w:color w:val="8D785D" w:themeColor="accent6" w:themeShade="BF"/>
          <w:sz w:val="28"/>
          <w:szCs w:val="28"/>
          <w:lang w:eastAsia="en-US"/>
        </w:rPr>
      </w:pPr>
    </w:p>
    <w:p w14:paraId="7C1784B5" w14:textId="77777777" w:rsidR="00355455" w:rsidRDefault="00355455" w:rsidP="00355455">
      <w:pPr>
        <w:spacing w:line="240" w:lineRule="auto"/>
        <w:jc w:val="both"/>
        <w:rPr>
          <w:b/>
          <w:lang w:eastAsia="en-US"/>
        </w:rPr>
      </w:pPr>
    </w:p>
    <w:p w14:paraId="6502A73F" w14:textId="77777777" w:rsidR="00355455" w:rsidRDefault="00F01059" w:rsidP="00355455">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w:t>
      </w:r>
      <w:proofErr w:type="spellStart"/>
      <w:r w:rsidR="00154DA2">
        <w:rPr>
          <w:lang w:eastAsia="en-US"/>
        </w:rPr>
        <w:t>Nakazawa</w:t>
      </w:r>
      <w:proofErr w:type="spellEnd"/>
      <w:r w:rsidR="00154DA2">
        <w:rPr>
          <w:lang w:eastAsia="en-US"/>
        </w:rPr>
        <w:t>, Project Director</w:t>
      </w:r>
    </w:p>
    <w:p w14:paraId="7D97B012" w14:textId="31D6FF3E" w:rsidR="00154DA2" w:rsidRDefault="00154DA2" w:rsidP="00355455">
      <w:pPr>
        <w:spacing w:line="240" w:lineRule="auto"/>
        <w:jc w:val="both"/>
        <w:rPr>
          <w:lang w:eastAsia="en-US"/>
        </w:rPr>
      </w:pPr>
      <w:r w:rsidRPr="00F01059">
        <w:rPr>
          <w:b/>
          <w:lang w:eastAsia="en-US"/>
        </w:rPr>
        <w:t>From:</w:t>
      </w:r>
      <w:r>
        <w:rPr>
          <w:lang w:eastAsia="en-US"/>
        </w:rPr>
        <w:t xml:space="preserve"> Cody Ferguson</w:t>
      </w:r>
    </w:p>
    <w:p w14:paraId="43C33965" w14:textId="77777777" w:rsidR="00154DA2" w:rsidRDefault="00154DA2" w:rsidP="00355455">
      <w:pPr>
        <w:spacing w:line="240" w:lineRule="auto"/>
        <w:jc w:val="both"/>
        <w:rPr>
          <w:lang w:eastAsia="en-US"/>
        </w:rPr>
      </w:pPr>
      <w:r w:rsidRPr="00F01059">
        <w:rPr>
          <w:b/>
          <w:lang w:eastAsia="en-US"/>
        </w:rPr>
        <w:t>Subject:</w:t>
      </w:r>
      <w:r>
        <w:rPr>
          <w:lang w:eastAsia="en-US"/>
        </w:rPr>
        <w:t xml:space="preserve"> Tiamat: The Quest</w:t>
      </w:r>
    </w:p>
    <w:p w14:paraId="19D990B5" w14:textId="77777777" w:rsidR="00154DA2" w:rsidRDefault="00154DA2" w:rsidP="00154DA2">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154DA2">
      <w:pPr>
        <w:pStyle w:val="Heading2"/>
        <w:spacing w:line="480" w:lineRule="auto"/>
        <w:jc w:val="both"/>
        <w:rPr>
          <w:lang w:eastAsia="en-US"/>
        </w:rPr>
      </w:pPr>
      <w:r>
        <w:rPr>
          <w:lang w:eastAsia="en-US"/>
        </w:rPr>
        <w:t>Accomplishments</w:t>
      </w:r>
    </w:p>
    <w:p w14:paraId="6C386C8A" w14:textId="77777777" w:rsidR="00154DA2" w:rsidRDefault="00154DA2" w:rsidP="00154DA2">
      <w:pPr>
        <w:spacing w:line="480" w:lineRule="auto"/>
        <w:jc w:val="both"/>
        <w:rPr>
          <w:lang w:eastAsia="en-US"/>
        </w:rPr>
      </w:pPr>
      <w:r>
        <w:rPr>
          <w:lang w:eastAsia="en-US"/>
        </w:rPr>
        <w:tab/>
        <w:t>This reporting period, I have accomplished the formulation of a concept for a video game, Tiamat: The Quest, and the completion of this report concerning a more detailed explanation of the concept.</w:t>
      </w:r>
    </w:p>
    <w:p w14:paraId="1C597710" w14:textId="77777777" w:rsidR="00154DA2" w:rsidRDefault="00154DA2" w:rsidP="00154DA2">
      <w:pPr>
        <w:pStyle w:val="Heading2"/>
        <w:spacing w:line="480" w:lineRule="auto"/>
        <w:rPr>
          <w:lang w:eastAsia="en-US"/>
        </w:rPr>
      </w:pPr>
      <w:r>
        <w:rPr>
          <w:lang w:eastAsia="en-US"/>
        </w:rPr>
        <w:t>Challenges</w:t>
      </w:r>
    </w:p>
    <w:p w14:paraId="0C5CE0F9" w14:textId="77777777" w:rsidR="00154DA2" w:rsidRDefault="00154DA2" w:rsidP="00154DA2">
      <w:pPr>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154DA2">
      <w:pPr>
        <w:pStyle w:val="Heading2"/>
        <w:spacing w:line="480" w:lineRule="auto"/>
        <w:jc w:val="both"/>
        <w:rPr>
          <w:lang w:eastAsia="en-US"/>
        </w:rPr>
      </w:pPr>
      <w:r>
        <w:rPr>
          <w:lang w:eastAsia="en-US"/>
        </w:rPr>
        <w:t>Time Spent</w:t>
      </w:r>
    </w:p>
    <w:p w14:paraId="4ADFEC04" w14:textId="77777777" w:rsidR="00154DA2" w:rsidRDefault="00154DA2" w:rsidP="00154DA2">
      <w:pPr>
        <w:spacing w:line="48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250B21">
      <w:pPr>
        <w:pStyle w:val="Heading2"/>
        <w:spacing w:line="480" w:lineRule="auto"/>
        <w:jc w:val="both"/>
        <w:rPr>
          <w:lang w:eastAsia="en-US"/>
        </w:rPr>
      </w:pPr>
      <w:r>
        <w:rPr>
          <w:lang w:eastAsia="en-US"/>
        </w:rPr>
        <w:t>Goals</w:t>
      </w:r>
    </w:p>
    <w:p w14:paraId="28933178" w14:textId="77777777" w:rsidR="00250B21" w:rsidRPr="00250B21" w:rsidRDefault="00250B21" w:rsidP="00250B21">
      <w:pPr>
        <w:spacing w:line="48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4220323" w14:textId="77777777" w:rsidR="007E600B" w:rsidRDefault="007E600B" w:rsidP="007E600B">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w:t>
      </w:r>
      <w:proofErr w:type="spellStart"/>
      <w:r>
        <w:rPr>
          <w:lang w:eastAsia="en-US"/>
        </w:rPr>
        <w:t>Nakazawa</w:t>
      </w:r>
      <w:proofErr w:type="spellEnd"/>
      <w:r>
        <w:rPr>
          <w:lang w:eastAsia="en-US"/>
        </w:rPr>
        <w:t>, Project Director</w:t>
      </w:r>
    </w:p>
    <w:p w14:paraId="281C835A" w14:textId="073DCE3C" w:rsidR="007E600B" w:rsidRPr="007E600B" w:rsidRDefault="007E600B" w:rsidP="007E600B">
      <w:pPr>
        <w:spacing w:line="240" w:lineRule="auto"/>
        <w:jc w:val="both"/>
        <w:rPr>
          <w:lang w:eastAsia="en-US"/>
        </w:rPr>
      </w:pPr>
      <w:r>
        <w:rPr>
          <w:b/>
          <w:lang w:eastAsia="en-US"/>
        </w:rPr>
        <w:t xml:space="preserve">CC: </w:t>
      </w:r>
      <w:r>
        <w:rPr>
          <w:lang w:eastAsia="en-US"/>
        </w:rPr>
        <w:t xml:space="preserve">James </w:t>
      </w:r>
      <w:proofErr w:type="spellStart"/>
      <w:r>
        <w:rPr>
          <w:lang w:eastAsia="en-US"/>
        </w:rPr>
        <w:t>Peruggia</w:t>
      </w:r>
      <w:proofErr w:type="spellEnd"/>
    </w:p>
    <w:p w14:paraId="17DF2751" w14:textId="77777777" w:rsidR="007E600B" w:rsidRDefault="007E600B" w:rsidP="007E600B">
      <w:pPr>
        <w:spacing w:line="240" w:lineRule="auto"/>
        <w:jc w:val="both"/>
        <w:rPr>
          <w:lang w:eastAsia="en-US"/>
        </w:rPr>
      </w:pPr>
      <w:r w:rsidRPr="00F01059">
        <w:rPr>
          <w:b/>
          <w:lang w:eastAsia="en-US"/>
        </w:rPr>
        <w:t>From:</w:t>
      </w:r>
      <w:r>
        <w:rPr>
          <w:lang w:eastAsia="en-US"/>
        </w:rPr>
        <w:t xml:space="preserve"> Cody Ferguson</w:t>
      </w:r>
    </w:p>
    <w:p w14:paraId="66F3FA7B" w14:textId="77777777" w:rsidR="007E600B" w:rsidRDefault="007E600B" w:rsidP="007E600B">
      <w:pPr>
        <w:spacing w:line="240" w:lineRule="auto"/>
        <w:jc w:val="both"/>
        <w:rPr>
          <w:lang w:eastAsia="en-US"/>
        </w:rPr>
      </w:pPr>
      <w:r w:rsidRPr="00F01059">
        <w:rPr>
          <w:b/>
          <w:lang w:eastAsia="en-US"/>
        </w:rPr>
        <w:t>Subject:</w:t>
      </w:r>
      <w:r>
        <w:rPr>
          <w:lang w:eastAsia="en-US"/>
        </w:rPr>
        <w:t xml:space="preserve"> Tiamat: The Quest</w:t>
      </w:r>
    </w:p>
    <w:p w14:paraId="38DD3965" w14:textId="0496CBFE" w:rsidR="007E600B" w:rsidRDefault="007E600B" w:rsidP="007E600B">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7E600B">
      <w:pPr>
        <w:pStyle w:val="Heading2"/>
        <w:spacing w:line="480" w:lineRule="auto"/>
        <w:jc w:val="both"/>
        <w:rPr>
          <w:lang w:eastAsia="en-US"/>
        </w:rPr>
      </w:pPr>
      <w:r>
        <w:rPr>
          <w:lang w:eastAsia="en-US"/>
        </w:rPr>
        <w:t>Accomplishments</w:t>
      </w:r>
    </w:p>
    <w:p w14:paraId="1E8F63BB" w14:textId="004948F8" w:rsidR="007E600B" w:rsidRPr="007E600B" w:rsidRDefault="007E600B" w:rsidP="008C220B">
      <w:pPr>
        <w:jc w:val="both"/>
        <w:rPr>
          <w:lang w:eastAsia="en-US"/>
        </w:rPr>
      </w:pPr>
      <w:r>
        <w:rPr>
          <w:lang w:eastAsia="en-US"/>
        </w:rPr>
        <w:tab/>
        <w:t xml:space="preserve">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w:t>
      </w:r>
      <w:proofErr w:type="spellStart"/>
      <w:r>
        <w:rPr>
          <w:lang w:eastAsia="en-US"/>
        </w:rPr>
        <w:t>MonoDevelop</w:t>
      </w:r>
      <w:proofErr w:type="spellEnd"/>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bookmarkStart w:id="0" w:name="_GoBack"/>
      <w:bookmarkEnd w:id="0"/>
    </w:p>
    <w:p w14:paraId="511D7C1F" w14:textId="6AE40845" w:rsidR="007E600B" w:rsidRDefault="007E600B" w:rsidP="007E600B">
      <w:pPr>
        <w:pStyle w:val="Heading2"/>
        <w:spacing w:line="480" w:lineRule="auto"/>
        <w:rPr>
          <w:lang w:eastAsia="en-US"/>
        </w:rPr>
      </w:pPr>
      <w:r>
        <w:rPr>
          <w:lang w:eastAsia="en-US"/>
        </w:rPr>
        <w:t>Challenges</w:t>
      </w:r>
    </w:p>
    <w:p w14:paraId="2DCD3588" w14:textId="0337B2F5" w:rsidR="008C220B" w:rsidRPr="008C220B" w:rsidRDefault="008C220B" w:rsidP="008C220B">
      <w:pPr>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EB5F8E">
      <w:pPr>
        <w:pStyle w:val="Heading2"/>
        <w:spacing w:line="480" w:lineRule="auto"/>
        <w:jc w:val="both"/>
        <w:rPr>
          <w:lang w:eastAsia="en-US"/>
        </w:rPr>
      </w:pPr>
      <w:r>
        <w:rPr>
          <w:lang w:eastAsia="en-US"/>
        </w:rPr>
        <w:t>Time Spent</w:t>
      </w:r>
    </w:p>
    <w:p w14:paraId="5C9EE2EB" w14:textId="59DE05BE" w:rsidR="008C220B" w:rsidRDefault="008C220B" w:rsidP="008C220B">
      <w:pPr>
        <w:rPr>
          <w:lang w:eastAsia="en-US"/>
        </w:rPr>
      </w:pPr>
      <w:r>
        <w:rPr>
          <w:lang w:eastAsia="en-US"/>
        </w:rPr>
        <w:tab/>
        <w:t>Week #2 Hours: 4.5</w:t>
      </w:r>
    </w:p>
    <w:p w14:paraId="168507ED" w14:textId="739C9A72" w:rsidR="008C220B" w:rsidRPr="008C220B" w:rsidRDefault="008C220B" w:rsidP="008C220B">
      <w:pPr>
        <w:rPr>
          <w:lang w:eastAsia="en-US"/>
        </w:rPr>
      </w:pPr>
      <w:r>
        <w:rPr>
          <w:lang w:eastAsia="en-US"/>
        </w:rPr>
        <w:tab/>
        <w:t>Total Hours: 8.5</w:t>
      </w:r>
    </w:p>
    <w:p w14:paraId="67943746" w14:textId="02629DBF" w:rsidR="007E600B" w:rsidRDefault="007E600B" w:rsidP="007E600B">
      <w:pPr>
        <w:pStyle w:val="Heading2"/>
        <w:spacing w:line="480" w:lineRule="auto"/>
        <w:jc w:val="both"/>
        <w:rPr>
          <w:lang w:eastAsia="en-US"/>
        </w:rPr>
      </w:pPr>
      <w:r>
        <w:rPr>
          <w:lang w:eastAsia="en-US"/>
        </w:rPr>
        <w:t xml:space="preserve">Goals </w:t>
      </w:r>
    </w:p>
    <w:p w14:paraId="6A1FB1AF" w14:textId="122EF247" w:rsidR="007E600B" w:rsidRPr="00250B21" w:rsidRDefault="008C220B" w:rsidP="00250B21">
      <w:pPr>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sectPr w:rsidR="007E600B" w:rsidRPr="00250B21">
      <w:headerReference w:type="even" r:id="rId12"/>
      <w:headerReference w:type="default" r:id="rId13"/>
      <w:footerReference w:type="even" r:id="rId14"/>
      <w:footerReference w:type="default" r:id="rId15"/>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7F228" w14:textId="77777777" w:rsidR="00A752E7" w:rsidRDefault="00A752E7">
      <w:pPr>
        <w:spacing w:after="0" w:line="240" w:lineRule="auto"/>
      </w:pPr>
      <w:r>
        <w:separator/>
      </w:r>
    </w:p>
  </w:endnote>
  <w:endnote w:type="continuationSeparator" w:id="0">
    <w:p w14:paraId="4BCD8756" w14:textId="77777777" w:rsidR="00A752E7" w:rsidRDefault="00A7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B5F8E" w:rsidRPr="00EB5F8E">
                            <w:rPr>
                              <w:noProof/>
                              <w:color w:val="FFFFFF" w:themeColor="background1"/>
                              <w:sz w:val="24"/>
                            </w:rPr>
                            <w:t>10</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B5F8E" w:rsidRPr="00EB5F8E">
                      <w:rPr>
                        <w:noProof/>
                        <w:color w:val="FFFFFF" w:themeColor="background1"/>
                        <w:sz w:val="24"/>
                      </w:rPr>
                      <w:t>10</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B5F8E" w:rsidRPr="00EB5F8E">
                            <w:rPr>
                              <w:noProof/>
                              <w:color w:val="FFFFFF" w:themeColor="background1"/>
                              <w:sz w:val="24"/>
                            </w:rPr>
                            <w:t>11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B5F8E" w:rsidRPr="00EB5F8E">
                      <w:rPr>
                        <w:noProof/>
                        <w:color w:val="FFFFFF" w:themeColor="background1"/>
                        <w:sz w:val="24"/>
                      </w:rPr>
                      <w:t>11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318DE" w14:textId="77777777" w:rsidR="00A752E7" w:rsidRDefault="00A752E7">
      <w:pPr>
        <w:spacing w:after="0" w:line="240" w:lineRule="auto"/>
      </w:pPr>
      <w:r>
        <w:separator/>
      </w:r>
    </w:p>
  </w:footnote>
  <w:footnote w:type="continuationSeparator" w:id="0">
    <w:p w14:paraId="4342BF2F" w14:textId="77777777" w:rsidR="00A752E7" w:rsidRDefault="00A75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77777777" w:rsidR="006E0C7F" w:rsidRDefault="00B4592C">
                              <w:pPr>
                                <w:jc w:val="center"/>
                                <w:rPr>
                                  <w:color w:val="FFFFFF" w:themeColor="background1"/>
                                </w:rPr>
                              </w:pPr>
                              <w:r>
                                <w:rPr>
                                  <w:color w:val="FFFFFF" w:themeColor="background1"/>
                                </w:rPr>
                                <w:t>Tiamat: The Quest</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77777777" w:rsidR="006E0C7F" w:rsidRDefault="00B4592C">
                        <w:pPr>
                          <w:jc w:val="center"/>
                          <w:rPr>
                            <w:color w:val="FFFFFF" w:themeColor="background1"/>
                          </w:rPr>
                        </w:pPr>
                        <w:r>
                          <w:rPr>
                            <w:color w:val="FFFFFF" w:themeColor="background1"/>
                          </w:rPr>
                          <w:t>Tiamat: The Quest</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63641B9">
            <v:rect w14:anchorId="23322071"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77777777" w:rsidR="006E0C7F" w:rsidRDefault="00B4592C">
                              <w:pPr>
                                <w:jc w:val="center"/>
                                <w:rPr>
                                  <w:color w:val="FFFFFF" w:themeColor="background1"/>
                                </w:rPr>
                              </w:pPr>
                              <w:r>
                                <w:rPr>
                                  <w:color w:val="FFFFFF" w:themeColor="background1"/>
                                </w:rPr>
                                <w:t>Tiamat: The Quest</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77777777" w:rsidR="006E0C7F" w:rsidRDefault="00B4592C">
                        <w:pPr>
                          <w:jc w:val="center"/>
                          <w:rPr>
                            <w:color w:val="FFFFFF" w:themeColor="background1"/>
                          </w:rPr>
                        </w:pPr>
                        <w:r>
                          <w:rPr>
                            <w:color w:val="FFFFFF" w:themeColor="background1"/>
                          </w:rPr>
                          <w:t>Tiamat: The Quest</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154DA2"/>
    <w:rsid w:val="00232EC8"/>
    <w:rsid w:val="00250B21"/>
    <w:rsid w:val="0026461B"/>
    <w:rsid w:val="002816F2"/>
    <w:rsid w:val="002C02C7"/>
    <w:rsid w:val="00355455"/>
    <w:rsid w:val="003C3984"/>
    <w:rsid w:val="004F7549"/>
    <w:rsid w:val="006B0A49"/>
    <w:rsid w:val="006E0C7F"/>
    <w:rsid w:val="007E600B"/>
    <w:rsid w:val="008C220B"/>
    <w:rsid w:val="00A752E7"/>
    <w:rsid w:val="00B43BFE"/>
    <w:rsid w:val="00B4592C"/>
    <w:rsid w:val="00C86846"/>
    <w:rsid w:val="00DA0A82"/>
    <w:rsid w:val="00DB46C4"/>
    <w:rsid w:val="00EB5F8E"/>
    <w:rsid w:val="00ED03FC"/>
    <w:rsid w:val="00F01059"/>
    <w:rsid w:val="00F046D5"/>
    <w:rsid w:val="00F21660"/>
    <w:rsid w:val="00F442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semiHidden/>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8C3BCE1EFC4119BB6689639AC36484"/>
        <w:category>
          <w:name w:val="General"/>
          <w:gallery w:val="placeholder"/>
        </w:category>
        <w:types>
          <w:type w:val="bbPlcHdr"/>
        </w:types>
        <w:behaviors>
          <w:behavior w:val="content"/>
        </w:behaviors>
        <w:guid w:val="{CF957BDD-B2CB-4CDD-810F-810D1A4ECCCC}"/>
      </w:docPartPr>
      <w:docPartBody>
        <w:p w:rsidR="006119EB" w:rsidRDefault="0084057F">
          <w:pPr>
            <w:pStyle w:val="568C3BCE1EFC4119BB6689639AC36484"/>
          </w:pPr>
          <w:r>
            <w:t>[Type the document title]</w:t>
          </w:r>
        </w:p>
      </w:docPartBody>
    </w:docPart>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2A5E13"/>
    <w:rsid w:val="0043127B"/>
    <w:rsid w:val="006119EB"/>
    <w:rsid w:val="0084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386D995A-74DA-4B5F-A585-C9207222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76</TotalTime>
  <Pages>12</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Tiamat: The Quest</vt:lpstr>
    </vt:vector>
  </TitlesOfParts>
  <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Tiamat: The Quest</dc:title>
  <dc:subject>By Cody Ferguson. Sept. 8, 2013 – Report #2</dc:subject>
  <dc:creator>Cody Ferguson</dc:creator>
  <cp:keywords/>
  <cp:lastModifiedBy>Cody Ferguson</cp:lastModifiedBy>
  <cp:revision>4</cp:revision>
  <cp:lastPrinted>2013-09-08T22:35:00Z</cp:lastPrinted>
  <dcterms:created xsi:type="dcterms:W3CDTF">2013-09-08T21:30:00Z</dcterms:created>
  <dcterms:modified xsi:type="dcterms:W3CDTF">2013-09-08T22:46:00Z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