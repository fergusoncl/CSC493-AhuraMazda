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1F29A673ADEA4498B91731127926008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947F20" w:rsidRDefault="002E0409" w:rsidP="00A06691">
          <w:pPr>
            <w:pStyle w:val="Title"/>
          </w:pPr>
          <w:r>
            <w:t>Cody Ferguson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947F20" w:rsidTr="00C2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"/>
        </w:trPr>
        <w:tc>
          <w:tcPr>
            <w:tcW w:w="913" w:type="pct"/>
          </w:tcPr>
          <w:p w:rsidR="00947F20" w:rsidRDefault="00947F20"/>
        </w:tc>
        <w:tc>
          <w:tcPr>
            <w:tcW w:w="4087" w:type="pct"/>
          </w:tcPr>
          <w:p w:rsidR="00947F20" w:rsidRDefault="00947F20"/>
        </w:tc>
      </w:tr>
      <w:tr w:rsidR="00947F20" w:rsidTr="00C20AEA">
        <w:trPr>
          <w:trHeight w:val="637"/>
        </w:trPr>
        <w:tc>
          <w:tcPr>
            <w:tcW w:w="913" w:type="pct"/>
          </w:tcPr>
          <w:p w:rsidR="00947F20" w:rsidRDefault="00947F20"/>
        </w:tc>
        <w:tc>
          <w:tcPr>
            <w:tcW w:w="4087" w:type="pct"/>
          </w:tcPr>
          <w:p w:rsidR="00947F20" w:rsidRDefault="002E0409" w:rsidP="002E0409">
            <w:pPr>
              <w:pStyle w:val="ContactInfo"/>
            </w:pPr>
            <w:r>
              <w:t>101 Chestnut St. Berea KY 40404</w:t>
            </w:r>
            <w:r w:rsidR="00C40FD8">
              <w:t> </w:t>
            </w:r>
            <w:r w:rsidR="00C40FD8">
              <w:rPr>
                <w:color w:val="A6A6A6" w:themeColor="background1" w:themeShade="A6"/>
              </w:rPr>
              <w:t>|</w:t>
            </w:r>
            <w:r w:rsidR="00C40FD8">
              <w:t> </w:t>
            </w:r>
            <w:r>
              <w:t>50</w:t>
            </w:r>
            <w:bookmarkStart w:id="0" w:name="_GoBack"/>
            <w:bookmarkEnd w:id="0"/>
            <w:r>
              <w:t>2-331-8224</w:t>
            </w:r>
            <w:r w:rsidR="00C40FD8">
              <w:t> </w:t>
            </w:r>
            <w:r w:rsidR="00C40FD8">
              <w:rPr>
                <w:color w:val="A6A6A6" w:themeColor="background1" w:themeShade="A6"/>
              </w:rPr>
              <w:t>|</w:t>
            </w:r>
            <w:r w:rsidR="00C40FD8">
              <w:t> </w:t>
            </w:r>
            <w:hyperlink r:id="rId8" w:history="1">
              <w:r w:rsidR="00CB60A3" w:rsidRPr="00925096">
                <w:rPr>
                  <w:rStyle w:val="Hyperlink"/>
                </w:rPr>
                <w:t>codyferguson@outlook.com</w:t>
              </w:r>
            </w:hyperlink>
          </w:p>
        </w:tc>
      </w:tr>
    </w:tbl>
    <w:p w:rsidR="00947F20" w:rsidRPr="009F25F7" w:rsidRDefault="00C40FD8">
      <w:pPr>
        <w:pStyle w:val="SectionHeading"/>
        <w:rPr>
          <w:szCs w:val="26"/>
        </w:rPr>
      </w:pPr>
      <w:r w:rsidRPr="009F25F7">
        <w:rPr>
          <w:szCs w:val="26"/>
        </w:rP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947F20" w:rsidTr="00C2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"/>
        </w:trPr>
        <w:tc>
          <w:tcPr>
            <w:tcW w:w="913" w:type="pct"/>
          </w:tcPr>
          <w:p w:rsidR="00947F20" w:rsidRDefault="00947F20"/>
        </w:tc>
        <w:tc>
          <w:tcPr>
            <w:tcW w:w="4087" w:type="pct"/>
          </w:tcPr>
          <w:p w:rsidR="00947F20" w:rsidRDefault="00947F20"/>
        </w:tc>
      </w:tr>
      <w:tr w:rsidR="00947F20" w:rsidTr="00C20AEA">
        <w:trPr>
          <w:trHeight w:val="54"/>
        </w:trPr>
        <w:tc>
          <w:tcPr>
            <w:tcW w:w="913" w:type="pct"/>
          </w:tcPr>
          <w:p w:rsidR="00947F20" w:rsidRDefault="00947F20"/>
        </w:tc>
        <w:tc>
          <w:tcPr>
            <w:tcW w:w="4087" w:type="pct"/>
          </w:tcPr>
          <w:p w:rsidR="00947F20" w:rsidRDefault="00055D24" w:rsidP="003C6B00">
            <w:r>
              <w:t>Software Engineer, Game Designer/Developer, Video Game Quality Assurance Tester</w:t>
            </w:r>
          </w:p>
        </w:tc>
      </w:tr>
    </w:tbl>
    <w:p w:rsidR="00947F20" w:rsidRDefault="00C40FD8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947F20" w:rsidTr="00C2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"/>
        </w:trPr>
        <w:tc>
          <w:tcPr>
            <w:tcW w:w="913" w:type="pct"/>
          </w:tcPr>
          <w:p w:rsidR="00947F20" w:rsidRDefault="00947F20"/>
        </w:tc>
        <w:tc>
          <w:tcPr>
            <w:tcW w:w="4087" w:type="pct"/>
          </w:tcPr>
          <w:p w:rsidR="00947F20" w:rsidRDefault="00947F20"/>
        </w:tc>
      </w:tr>
      <w:tr w:rsidR="00947F20" w:rsidTr="00C20AEA">
        <w:trPr>
          <w:trHeight w:val="595"/>
        </w:trPr>
        <w:tc>
          <w:tcPr>
            <w:tcW w:w="913" w:type="pct"/>
          </w:tcPr>
          <w:p w:rsidR="00947F20" w:rsidRDefault="00947F20"/>
        </w:tc>
        <w:tc>
          <w:tcPr>
            <w:tcW w:w="4087" w:type="pct"/>
          </w:tcPr>
          <w:p w:rsidR="00055D24" w:rsidRDefault="00A06691" w:rsidP="009F25F7">
            <w:pPr>
              <w:pStyle w:val="ListBullet"/>
              <w:numPr>
                <w:ilvl w:val="0"/>
                <w:numId w:val="0"/>
              </w:numPr>
            </w:pPr>
            <w:r>
              <w:t xml:space="preserve">Proficient with </w:t>
            </w:r>
            <w:r w:rsidR="009F25F7">
              <w:t xml:space="preserve">the use </w:t>
            </w:r>
            <w:r>
              <w:t xml:space="preserve">of C/C++, C#, Microsoft Office Suite, and Unity3D. </w:t>
            </w:r>
          </w:p>
        </w:tc>
      </w:tr>
    </w:tbl>
    <w:p w:rsidR="00947F20" w:rsidRDefault="00C40FD8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441"/>
        <w:gridCol w:w="7631"/>
      </w:tblGrid>
      <w:tr w:rsidR="00947F20" w:rsidTr="00C2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794" w:type="pct"/>
          </w:tcPr>
          <w:p w:rsidR="00947F20" w:rsidRDefault="00947F20">
            <w:pPr>
              <w:spacing w:line="240" w:lineRule="auto"/>
            </w:pPr>
          </w:p>
        </w:tc>
        <w:tc>
          <w:tcPr>
            <w:tcW w:w="4206" w:type="pct"/>
          </w:tcPr>
          <w:p w:rsidR="00947F20" w:rsidRDefault="00947F20">
            <w:pPr>
              <w:spacing w:line="240" w:lineRule="auto"/>
            </w:pP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51063170"/>
              <w:placeholder>
                <w:docPart w:val="0CF3FF4F7F35419EB8AF273C92B62BA8"/>
              </w:placeholder>
              <w15:repeatingSectionItem/>
            </w:sdtPr>
            <w:sdtEndPr/>
            <w:sdtContent>
              <w:tr w:rsidR="009F4AA9" w:rsidTr="00C20AEA">
                <w:tc>
                  <w:tcPr>
                    <w:tcW w:w="794" w:type="pct"/>
                  </w:tcPr>
                  <w:p w:rsidR="009F4AA9" w:rsidRDefault="009F4AA9" w:rsidP="009F4AA9">
                    <w:pPr>
                      <w:pStyle w:val="Date"/>
                    </w:pPr>
                    <w:r>
                      <w:t>Aug 20, 2013 - Present</w:t>
                    </w:r>
                  </w:p>
                </w:tc>
                <w:tc>
                  <w:tcPr>
                    <w:tcW w:w="4206" w:type="pct"/>
                  </w:tcPr>
                  <w:p w:rsidR="009F4AA9" w:rsidRDefault="009F4AA9" w:rsidP="009F4AA9">
                    <w:pPr>
                      <w:pStyle w:val="Subsection"/>
                    </w:pPr>
                    <w:r>
                      <w:t>Computer Science Laboratory Manager,  </w:t>
                    </w:r>
                    <w:r>
                      <w:rPr>
                        <w:rStyle w:val="Emphasis"/>
                      </w:rPr>
                      <w:t>Berea College</w:t>
                    </w:r>
                  </w:p>
                  <w:p w:rsidR="009F4AA9" w:rsidRDefault="009F4AA9" w:rsidP="009F4AA9">
                    <w:pPr>
                      <w:pStyle w:val="ListBullet"/>
                    </w:pPr>
                    <w:r>
                      <w:t>Oversee the operation of the Berea College Computer and Digital Crafts Lab or Computer Science Lab, as well as managing the teaching assistant’s responsibilities.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511051005"/>
              <w:placeholder>
                <w:docPart w:val="31FBAC72BA9645AF8DABD8B0B48D6182"/>
              </w:placeholder>
              <w15:repeatingSectionItem/>
            </w:sdtPr>
            <w:sdtEndPr/>
            <w:sdtContent>
              <w:tr w:rsidR="00055D24" w:rsidTr="00C20AEA">
                <w:tc>
                  <w:tcPr>
                    <w:tcW w:w="794" w:type="pct"/>
                  </w:tcPr>
                  <w:p w:rsidR="00055D24" w:rsidRDefault="009F25F7" w:rsidP="009F25F7">
                    <w:pPr>
                      <w:pStyle w:val="Date"/>
                    </w:pPr>
                    <w:r>
                      <w:t>May 7, 2013 – Aug 9, 2013</w:t>
                    </w:r>
                  </w:p>
                </w:tc>
                <w:tc>
                  <w:tcPr>
                    <w:tcW w:w="4206" w:type="pct"/>
                  </w:tcPr>
                  <w:p w:rsidR="009F25F7" w:rsidRDefault="009F25F7" w:rsidP="009F25F7">
                    <w:pPr>
                      <w:pStyle w:val="Subsection"/>
                    </w:pPr>
                    <w:r>
                      <w:t>Purchasing Assistant,  </w:t>
                    </w:r>
                    <w:r>
                      <w:rPr>
                        <w:rStyle w:val="Emphasis"/>
                      </w:rPr>
                      <w:t>Berea College</w:t>
                    </w:r>
                  </w:p>
                  <w:p w:rsidR="00055D24" w:rsidRDefault="009F25F7" w:rsidP="009F25F7">
                    <w:pPr>
                      <w:pStyle w:val="ListBullet"/>
                    </w:pPr>
                    <w:r>
                      <w:t>Process purchase orders for the Berea College purchasing department, assist in the processing of accounting journals, and providing technical support.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1873347536"/>
              <w:placeholder>
                <w:docPart w:val="45F9FF5FCC1048EEB43A57F18D13BC66"/>
              </w:placeholder>
              <w15:repeatingSectionItem/>
            </w:sdtPr>
            <w:sdtEndPr/>
            <w:sdtContent>
              <w:tr w:rsidR="009F25F7" w:rsidTr="00C20AEA">
                <w:tc>
                  <w:tcPr>
                    <w:tcW w:w="794" w:type="pct"/>
                  </w:tcPr>
                  <w:p w:rsidR="009F25F7" w:rsidRDefault="009F25F7" w:rsidP="00DC6F5A">
                    <w:pPr>
                      <w:pStyle w:val="Date"/>
                    </w:pPr>
                    <w:r>
                      <w:t>May 7, 2013 – Aug 9, 2013</w:t>
                    </w:r>
                  </w:p>
                </w:tc>
                <w:tc>
                  <w:tcPr>
                    <w:tcW w:w="4206" w:type="pct"/>
                  </w:tcPr>
                  <w:p w:rsidR="009F25F7" w:rsidRDefault="009F25F7" w:rsidP="009F25F7">
                    <w:pPr>
                      <w:pStyle w:val="Subsection"/>
                    </w:pPr>
                    <w:r>
                      <w:t>Store Clerk and Web Designer,  </w:t>
                    </w:r>
                    <w:r>
                      <w:rPr>
                        <w:rStyle w:val="Emphasis"/>
                      </w:rPr>
                      <w:t>Berea College Bookstore</w:t>
                    </w:r>
                  </w:p>
                  <w:p w:rsidR="009F25F7" w:rsidRDefault="009F25F7" w:rsidP="009F25F7">
                    <w:pPr>
                      <w:pStyle w:val="ListBullet"/>
                    </w:pPr>
                    <w:r>
                      <w:t>Perform Cashier and Store Clerk duties, as well as technical support and feedback on web design choices.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299991061"/>
              <w:placeholder>
                <w:docPart w:val="5C240EAB490E4866B5DDEA85A3355F08"/>
              </w:placeholder>
              <w15:repeatingSectionItem/>
            </w:sdtPr>
            <w:sdtEndPr/>
            <w:sdtContent>
              <w:tr w:rsidR="009F25F7" w:rsidTr="00C20AEA">
                <w:tc>
                  <w:tcPr>
                    <w:tcW w:w="794" w:type="pct"/>
                  </w:tcPr>
                  <w:p w:rsidR="009F25F7" w:rsidRDefault="009F25F7" w:rsidP="00DC6F5A">
                    <w:pPr>
                      <w:pStyle w:val="Date"/>
                    </w:pPr>
                    <w:r>
                      <w:t>Aug 21 2012 – May 6, 2013</w:t>
                    </w:r>
                  </w:p>
                </w:tc>
                <w:tc>
                  <w:tcPr>
                    <w:tcW w:w="4206" w:type="pct"/>
                  </w:tcPr>
                  <w:p w:rsidR="009F25F7" w:rsidRDefault="009F25F7" w:rsidP="009F25F7">
                    <w:pPr>
                      <w:pStyle w:val="Subsection"/>
                    </w:pPr>
                    <w:r>
                      <w:t>Computer Science Teaching Assistant,  </w:t>
                    </w:r>
                    <w:r>
                      <w:rPr>
                        <w:rStyle w:val="Emphasis"/>
                      </w:rPr>
                      <w:t>Berea College</w:t>
                    </w:r>
                  </w:p>
                  <w:p w:rsidR="009F25F7" w:rsidRDefault="009F25F7" w:rsidP="009F25F7">
                    <w:pPr>
                      <w:pStyle w:val="ListBullet"/>
                    </w:pPr>
                    <w:r>
                      <w:t>Grade assignment submissions for multiple classes and attend evening laboratory hours to assist students.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62228914"/>
              <w:placeholder>
                <w:docPart w:val="3BC4E9F96D64479A8B7768BA9C150DDC"/>
              </w:placeholder>
              <w15:repeatingSectionItem/>
            </w:sdtPr>
            <w:sdtEndPr/>
            <w:sdtContent>
              <w:tr w:rsidR="009F25F7" w:rsidTr="00C20AEA">
                <w:tc>
                  <w:tcPr>
                    <w:tcW w:w="794" w:type="pct"/>
                  </w:tcPr>
                  <w:p w:rsidR="009F25F7" w:rsidRDefault="009F25F7" w:rsidP="00DC6F5A">
                    <w:pPr>
                      <w:pStyle w:val="Date"/>
                    </w:pPr>
                    <w:r>
                      <w:t>June 25, 2012 – Aug 19, 2012</w:t>
                    </w:r>
                  </w:p>
                </w:tc>
                <w:tc>
                  <w:tcPr>
                    <w:tcW w:w="4206" w:type="pct"/>
                  </w:tcPr>
                  <w:p w:rsidR="009F25F7" w:rsidRDefault="009F25F7" w:rsidP="009F25F7">
                    <w:pPr>
                      <w:pStyle w:val="Subsection"/>
                    </w:pPr>
                    <w:r>
                      <w:t>Research Assistant,  </w:t>
                    </w:r>
                    <w:r>
                      <w:rPr>
                        <w:rStyle w:val="Emphasis"/>
                      </w:rPr>
                      <w:t>Berea College</w:t>
                    </w:r>
                  </w:p>
                  <w:p w:rsidR="009F25F7" w:rsidRDefault="009F25F7" w:rsidP="009F25F7">
                    <w:pPr>
                      <w:pStyle w:val="ListBullet"/>
                    </w:pPr>
                    <w:r>
                      <w:t>Research web design and make changes to the website: www.apollonejournal.org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249158733"/>
              <w:placeholder>
                <w:docPart w:val="A441077A914B46CE8F2661328912E6BE"/>
              </w:placeholder>
              <w15:repeatingSectionItem/>
            </w:sdtPr>
            <w:sdtEndPr/>
            <w:sdtContent>
              <w:tr w:rsidR="009F25F7" w:rsidTr="00C20AEA">
                <w:tc>
                  <w:tcPr>
                    <w:tcW w:w="794" w:type="pct"/>
                  </w:tcPr>
                  <w:p w:rsidR="009F25F7" w:rsidRDefault="009F25F7" w:rsidP="00DC6F5A">
                    <w:pPr>
                      <w:pStyle w:val="Date"/>
                    </w:pPr>
                    <w:r>
                      <w:t>Aug 30, 2011 – May 6, 2012</w:t>
                    </w:r>
                  </w:p>
                </w:tc>
                <w:tc>
                  <w:tcPr>
                    <w:tcW w:w="4206" w:type="pct"/>
                  </w:tcPr>
                  <w:p w:rsidR="009F25F7" w:rsidRDefault="009F25F7" w:rsidP="009F25F7">
                    <w:pPr>
                      <w:pStyle w:val="Subsection"/>
                    </w:pPr>
                    <w:r>
                      <w:t>Computer Science Teaching Assistant Secondary,  </w:t>
                    </w:r>
                    <w:r>
                      <w:rPr>
                        <w:rStyle w:val="Emphasis"/>
                      </w:rPr>
                      <w:t>Berea College</w:t>
                    </w:r>
                  </w:p>
                  <w:p w:rsidR="009F25F7" w:rsidRDefault="009F25F7" w:rsidP="009F25F7">
                    <w:pPr>
                      <w:pStyle w:val="ListBullet"/>
                    </w:pPr>
                    <w:r>
                      <w:t>Secondary position grading assignment submissions for CSC 126: Introduction to Robotics.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253052155"/>
              <w:placeholder>
                <w:docPart w:val="1CFD46F7A5D44A189CDFDA4046F62421"/>
              </w:placeholder>
              <w15:repeatingSectionItem/>
            </w:sdtPr>
            <w:sdtEndPr/>
            <w:sdtContent>
              <w:tr w:rsidR="009F25F7" w:rsidTr="00C20AEA">
                <w:tc>
                  <w:tcPr>
                    <w:tcW w:w="794" w:type="pct"/>
                  </w:tcPr>
                  <w:p w:rsidR="009F25F7" w:rsidRDefault="009F25F7" w:rsidP="00DC6F5A">
                    <w:pPr>
                      <w:pStyle w:val="Date"/>
                    </w:pPr>
                    <w:r>
                      <w:t>Aug 24, 2011 – May 5, 2012</w:t>
                    </w:r>
                  </w:p>
                </w:tc>
                <w:tc>
                  <w:tcPr>
                    <w:tcW w:w="4206" w:type="pct"/>
                  </w:tcPr>
                  <w:p w:rsidR="009F25F7" w:rsidRDefault="009F25F7">
                    <w:pPr>
                      <w:pStyle w:val="Subsection"/>
                    </w:pPr>
                    <w:r>
                      <w:t>Learning Center Office Staff,  </w:t>
                    </w:r>
                    <w:r>
                      <w:rPr>
                        <w:rStyle w:val="Emphasis"/>
                      </w:rPr>
                      <w:t>Berea College</w:t>
                    </w:r>
                  </w:p>
                  <w:p w:rsidR="009F25F7" w:rsidRDefault="009F25F7" w:rsidP="00DC6F5A">
                    <w:pPr>
                      <w:pStyle w:val="ListBullet"/>
                    </w:pPr>
                    <w:r>
                      <w:t>Scheduling consultations, providing technical support, and maintaining the office space and hospitality table.</w:t>
                    </w:r>
                  </w:p>
                </w:tc>
              </w:tr>
            </w:sdtContent>
          </w:sdt>
        </w:sdtContent>
      </w:sdt>
    </w:tbl>
    <w:p w:rsidR="00947F20" w:rsidRDefault="009F25F7">
      <w:pPr>
        <w:pStyle w:val="SectionHeading"/>
      </w:pPr>
      <w:r>
        <w:t>E</w:t>
      </w:r>
      <w:r w:rsidR="00C40FD8">
        <w:t>ducation</w:t>
      </w:r>
    </w:p>
    <w:tbl>
      <w:tblPr>
        <w:tblStyle w:val="ResumeTable"/>
        <w:tblW w:w="5024" w:type="pct"/>
        <w:tblLook w:val="04A0" w:firstRow="1" w:lastRow="0" w:firstColumn="1" w:lastColumn="0" w:noHBand="0" w:noVBand="1"/>
        <w:tblDescription w:val="Education"/>
      </w:tblPr>
      <w:tblGrid>
        <w:gridCol w:w="1665"/>
        <w:gridCol w:w="7451"/>
      </w:tblGrid>
      <w:tr w:rsidR="00947F20" w:rsidTr="00C2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6"/>
        </w:trPr>
        <w:tc>
          <w:tcPr>
            <w:tcW w:w="913" w:type="pct"/>
          </w:tcPr>
          <w:p w:rsidR="00947F20" w:rsidRDefault="00947F20">
            <w:pPr>
              <w:spacing w:line="240" w:lineRule="auto"/>
            </w:pPr>
          </w:p>
        </w:tc>
        <w:tc>
          <w:tcPr>
            <w:tcW w:w="4087" w:type="pct"/>
          </w:tcPr>
          <w:p w:rsidR="00947F20" w:rsidRDefault="00947F20">
            <w:pPr>
              <w:spacing w:line="240" w:lineRule="auto"/>
            </w:pPr>
          </w:p>
        </w:tc>
      </w:tr>
      <w:tr w:rsidR="00947F20" w:rsidTr="00C20AEA">
        <w:trPr>
          <w:trHeight w:val="38"/>
        </w:trPr>
        <w:tc>
          <w:tcPr>
            <w:tcW w:w="913" w:type="pct"/>
          </w:tcPr>
          <w:p w:rsidR="00947F20" w:rsidRDefault="009F4AA9" w:rsidP="003C6B00">
            <w:pPr>
              <w:pStyle w:val="Date"/>
            </w:pPr>
            <w:r>
              <w:t>2010-2014</w:t>
            </w:r>
          </w:p>
        </w:tc>
        <w:tc>
          <w:tcPr>
            <w:tcW w:w="4087" w:type="pct"/>
          </w:tcPr>
          <w:p w:rsidR="00947F20" w:rsidRPr="009F25F7" w:rsidRDefault="009F4AA9" w:rsidP="003C6B00">
            <w:pPr>
              <w:pStyle w:val="Subsection"/>
              <w:rPr>
                <w:i/>
              </w:rPr>
            </w:pPr>
            <w:r>
              <w:t>Bachelors of Arts, Computer Science</w:t>
            </w:r>
            <w:r w:rsidR="009F25F7">
              <w:t xml:space="preserve">, </w:t>
            </w:r>
            <w:r w:rsidR="009F25F7">
              <w:rPr>
                <w:rStyle w:val="Emphasis"/>
              </w:rPr>
              <w:t>Berea College</w:t>
            </w:r>
          </w:p>
        </w:tc>
      </w:tr>
    </w:tbl>
    <w:p w:rsidR="00947F20" w:rsidRDefault="00947F20"/>
    <w:sectPr w:rsidR="00947F20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682" w:rsidRDefault="00C81682">
      <w:pPr>
        <w:spacing w:after="0"/>
      </w:pPr>
      <w:r>
        <w:separator/>
      </w:r>
    </w:p>
    <w:p w:rsidR="00C81682" w:rsidRDefault="00C81682"/>
  </w:endnote>
  <w:endnote w:type="continuationSeparator" w:id="0">
    <w:p w:rsidR="00C81682" w:rsidRDefault="00C81682">
      <w:pPr>
        <w:spacing w:after="0"/>
      </w:pPr>
      <w:r>
        <w:continuationSeparator/>
      </w:r>
    </w:p>
    <w:p w:rsidR="00C81682" w:rsidRDefault="00C816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F20" w:rsidRDefault="00C40FD8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20AE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682" w:rsidRDefault="00C81682">
      <w:pPr>
        <w:spacing w:after="0"/>
      </w:pPr>
      <w:r>
        <w:separator/>
      </w:r>
    </w:p>
    <w:p w:rsidR="00C81682" w:rsidRDefault="00C81682"/>
  </w:footnote>
  <w:footnote w:type="continuationSeparator" w:id="0">
    <w:p w:rsidR="00C81682" w:rsidRDefault="00C81682">
      <w:pPr>
        <w:spacing w:after="0"/>
      </w:pPr>
      <w:r>
        <w:continuationSeparator/>
      </w:r>
    </w:p>
    <w:p w:rsidR="00C81682" w:rsidRDefault="00C8168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09"/>
    <w:rsid w:val="00055D24"/>
    <w:rsid w:val="001616BC"/>
    <w:rsid w:val="002E0409"/>
    <w:rsid w:val="003C6B00"/>
    <w:rsid w:val="00947F20"/>
    <w:rsid w:val="009F25F7"/>
    <w:rsid w:val="009F4AA9"/>
    <w:rsid w:val="00A06691"/>
    <w:rsid w:val="00C20AEA"/>
    <w:rsid w:val="00C40FD8"/>
    <w:rsid w:val="00C67406"/>
    <w:rsid w:val="00C81682"/>
    <w:rsid w:val="00CB60A3"/>
    <w:rsid w:val="00D70B82"/>
    <w:rsid w:val="00DC6F5A"/>
    <w:rsid w:val="00E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51BC2-80DA-4711-8ECB-419EDE9A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C67406"/>
    <w:pPr>
      <w:spacing w:before="36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2E0409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yferguso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29A673ADEA4498B917311279260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6F932-633B-45BC-9948-15DA0D3F7493}"/>
      </w:docPartPr>
      <w:docPartBody>
        <w:p w:rsidR="00810F50" w:rsidRDefault="00E46A8B">
          <w:pPr>
            <w:pStyle w:val="1F29A673ADEA4498B917311279260088"/>
          </w:pPr>
          <w:r>
            <w:t>[Your Name]</w:t>
          </w:r>
        </w:p>
      </w:docPartBody>
    </w:docPart>
    <w:docPart>
      <w:docPartPr>
        <w:name w:val="31FBAC72BA9645AF8DABD8B0B48D6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1B34B-2EE8-4724-A5A7-D48C6E405760}"/>
      </w:docPartPr>
      <w:docPartBody>
        <w:p w:rsidR="00810F50" w:rsidRDefault="00B943E3" w:rsidP="00B943E3">
          <w:pPr>
            <w:pStyle w:val="31FBAC72BA9645AF8DABD8B0B48D618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F3FF4F7F35419EB8AF273C92B62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A0B89-6C28-45F9-83D6-FB6FC7406FB2}"/>
      </w:docPartPr>
      <w:docPartBody>
        <w:p w:rsidR="00E52AF5" w:rsidRDefault="00810F50" w:rsidP="00810F50">
          <w:pPr>
            <w:pStyle w:val="0CF3FF4F7F35419EB8AF273C92B62B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5F9FF5FCC1048EEB43A57F18D13B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BB4B7-BD15-43CE-A197-7B011FE3BBA9}"/>
      </w:docPartPr>
      <w:docPartBody>
        <w:p w:rsidR="00E52AF5" w:rsidRDefault="00810F50" w:rsidP="00810F50">
          <w:pPr>
            <w:pStyle w:val="45F9FF5FCC1048EEB43A57F18D13BC6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240EAB490E4866B5DDEA85A3355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3175C-CE26-4777-B7BE-A3585B44BAD6}"/>
      </w:docPartPr>
      <w:docPartBody>
        <w:p w:rsidR="00E52AF5" w:rsidRDefault="00810F50" w:rsidP="00810F50">
          <w:pPr>
            <w:pStyle w:val="5C240EAB490E4866B5DDEA85A3355F0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C4E9F96D64479A8B7768BA9C15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41065-D0EB-49FC-950A-2F4A01A107EA}"/>
      </w:docPartPr>
      <w:docPartBody>
        <w:p w:rsidR="00E52AF5" w:rsidRDefault="00810F50" w:rsidP="00810F50">
          <w:pPr>
            <w:pStyle w:val="3BC4E9F96D64479A8B7768BA9C150DD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41077A914B46CE8F2661328912E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46E3-7757-4430-BC90-71111BB50870}"/>
      </w:docPartPr>
      <w:docPartBody>
        <w:p w:rsidR="00E52AF5" w:rsidRDefault="00810F50" w:rsidP="00810F50">
          <w:pPr>
            <w:pStyle w:val="A441077A914B46CE8F2661328912E6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FD46F7A5D44A189CDFDA4046F62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FC1A2-9025-49EA-8ABE-2E642D3F4621}"/>
      </w:docPartPr>
      <w:docPartBody>
        <w:p w:rsidR="00E52AF5" w:rsidRDefault="00810F50" w:rsidP="00810F50">
          <w:pPr>
            <w:pStyle w:val="1CFD46F7A5D44A189CDFDA4046F6242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E3"/>
    <w:rsid w:val="00810F50"/>
    <w:rsid w:val="0086246F"/>
    <w:rsid w:val="00B943E3"/>
    <w:rsid w:val="00D44524"/>
    <w:rsid w:val="00E46A8B"/>
    <w:rsid w:val="00E5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9A673ADEA4498B917311279260088">
    <w:name w:val="1F29A673ADEA4498B917311279260088"/>
  </w:style>
  <w:style w:type="paragraph" w:customStyle="1" w:styleId="D799A7CE99884684BD3C9829DCC8EBC2">
    <w:name w:val="D799A7CE99884684BD3C9829DCC8EBC2"/>
  </w:style>
  <w:style w:type="paragraph" w:customStyle="1" w:styleId="324FAF7BFEDE4A81B52CD7813C018324">
    <w:name w:val="324FAF7BFEDE4A81B52CD7813C018324"/>
  </w:style>
  <w:style w:type="paragraph" w:customStyle="1" w:styleId="679F107C5F884146AE1707CEB8CDAB97">
    <w:name w:val="679F107C5F884146AE1707CEB8CDAB97"/>
  </w:style>
  <w:style w:type="paragraph" w:customStyle="1" w:styleId="5408E47CE1A34CC48719E3AAB5F18492">
    <w:name w:val="5408E47CE1A34CC48719E3AAB5F18492"/>
  </w:style>
  <w:style w:type="paragraph" w:customStyle="1" w:styleId="255E702177D54C6893B7950E0F65180E">
    <w:name w:val="255E702177D54C6893B7950E0F65180E"/>
  </w:style>
  <w:style w:type="character" w:styleId="PlaceholderText">
    <w:name w:val="Placeholder Text"/>
    <w:basedOn w:val="DefaultParagraphFont"/>
    <w:uiPriority w:val="99"/>
    <w:semiHidden/>
    <w:rsid w:val="00810F50"/>
    <w:rPr>
      <w:color w:val="808080"/>
    </w:rPr>
  </w:style>
  <w:style w:type="paragraph" w:customStyle="1" w:styleId="803E385A1F1F4BC4B350544ABCA3FC0F">
    <w:name w:val="803E385A1F1F4BC4B350544ABCA3FC0F"/>
  </w:style>
  <w:style w:type="paragraph" w:customStyle="1" w:styleId="BD91FF9DC8E04893A5524572DFE4596A">
    <w:name w:val="BD91FF9DC8E04893A5524572DFE4596A"/>
  </w:style>
  <w:style w:type="paragraph" w:customStyle="1" w:styleId="36616CB292FB49CF86A9B6B47AFBDAAA">
    <w:name w:val="36616CB292FB49CF86A9B6B47AFBDAAA"/>
  </w:style>
  <w:style w:type="paragraph" w:customStyle="1" w:styleId="7DBB567A9FAB4D55AC637AF01036502C">
    <w:name w:val="7DBB567A9FAB4D55AC637AF01036502C"/>
  </w:style>
  <w:style w:type="character" w:styleId="Emphasis">
    <w:name w:val="Emphasis"/>
    <w:basedOn w:val="DefaultParagraphFont"/>
    <w:uiPriority w:val="2"/>
    <w:unhideWhenUsed/>
    <w:qFormat/>
    <w:rsid w:val="00B943E3"/>
    <w:rPr>
      <w:i/>
      <w:iCs/>
      <w:color w:val="404040" w:themeColor="text1" w:themeTint="BF"/>
    </w:rPr>
  </w:style>
  <w:style w:type="paragraph" w:customStyle="1" w:styleId="B25213C926CE4C10933AD58A1AE9B823">
    <w:name w:val="B25213C926CE4C10933AD58A1AE9B823"/>
  </w:style>
  <w:style w:type="paragraph" w:customStyle="1" w:styleId="47013A46A65D4252A3C6A8906F86524F">
    <w:name w:val="47013A46A65D4252A3C6A8906F86524F"/>
  </w:style>
  <w:style w:type="paragraph" w:customStyle="1" w:styleId="61F519787AA148C8A1C0BB9A6AB2F5F2">
    <w:name w:val="61F519787AA148C8A1C0BB9A6AB2F5F2"/>
  </w:style>
  <w:style w:type="paragraph" w:customStyle="1" w:styleId="3936E04A01A34014B335D83954696F83">
    <w:name w:val="3936E04A01A34014B335D83954696F83"/>
  </w:style>
  <w:style w:type="paragraph" w:customStyle="1" w:styleId="31FBAC72BA9645AF8DABD8B0B48D6182">
    <w:name w:val="31FBAC72BA9645AF8DABD8B0B48D6182"/>
    <w:rsid w:val="00B943E3"/>
  </w:style>
  <w:style w:type="paragraph" w:customStyle="1" w:styleId="DF8FBD04E3FE403CA885795811DFC181">
    <w:name w:val="DF8FBD04E3FE403CA885795811DFC181"/>
    <w:rsid w:val="00B943E3"/>
  </w:style>
  <w:style w:type="paragraph" w:customStyle="1" w:styleId="D76C7576501249A089D5A33BDB19721C">
    <w:name w:val="D76C7576501249A089D5A33BDB19721C"/>
    <w:rsid w:val="00B943E3"/>
  </w:style>
  <w:style w:type="paragraph" w:customStyle="1" w:styleId="A295D3AF15E441F3BE8D3A54247AC5F5">
    <w:name w:val="A295D3AF15E441F3BE8D3A54247AC5F5"/>
    <w:rsid w:val="00B943E3"/>
  </w:style>
  <w:style w:type="paragraph" w:customStyle="1" w:styleId="8086A41C845141BCB413797C5A7AED31">
    <w:name w:val="8086A41C845141BCB413797C5A7AED31"/>
    <w:rsid w:val="00B943E3"/>
  </w:style>
  <w:style w:type="paragraph" w:customStyle="1" w:styleId="9BE5CBC337714DD59D7D435B4A95B04E">
    <w:name w:val="9BE5CBC337714DD59D7D435B4A95B04E"/>
    <w:rsid w:val="00B943E3"/>
  </w:style>
  <w:style w:type="paragraph" w:customStyle="1" w:styleId="276766E8A08740229991AA48DE5ED3F5">
    <w:name w:val="276766E8A08740229991AA48DE5ED3F5"/>
    <w:rsid w:val="00B943E3"/>
  </w:style>
  <w:style w:type="paragraph" w:customStyle="1" w:styleId="91F062C76B9F40B28AA8154413E4615A">
    <w:name w:val="91F062C76B9F40B28AA8154413E4615A"/>
    <w:rsid w:val="00B943E3"/>
  </w:style>
  <w:style w:type="paragraph" w:customStyle="1" w:styleId="25381623F1E24781AB0ABC9C00707609">
    <w:name w:val="25381623F1E24781AB0ABC9C00707609"/>
    <w:rsid w:val="00B943E3"/>
  </w:style>
  <w:style w:type="paragraph" w:customStyle="1" w:styleId="FE4C89E641854A4E8BD0291EF7280A5C">
    <w:name w:val="FE4C89E641854A4E8BD0291EF7280A5C"/>
    <w:rsid w:val="00B943E3"/>
  </w:style>
  <w:style w:type="paragraph" w:customStyle="1" w:styleId="E786E27434204AB0AC6E5EB5346E518E">
    <w:name w:val="E786E27434204AB0AC6E5EB5346E518E"/>
    <w:rsid w:val="00B943E3"/>
  </w:style>
  <w:style w:type="paragraph" w:customStyle="1" w:styleId="693EC40FB8534A66B085966D6FD1D4D4">
    <w:name w:val="693EC40FB8534A66B085966D6FD1D4D4"/>
    <w:rsid w:val="00B943E3"/>
  </w:style>
  <w:style w:type="paragraph" w:customStyle="1" w:styleId="8005E366265E41729EE623B75E9559B3">
    <w:name w:val="8005E366265E41729EE623B75E9559B3"/>
    <w:rsid w:val="00B943E3"/>
  </w:style>
  <w:style w:type="paragraph" w:customStyle="1" w:styleId="4C7907978E9C4B18960E7B4E59E6B358">
    <w:name w:val="4C7907978E9C4B18960E7B4E59E6B358"/>
    <w:rsid w:val="00B943E3"/>
  </w:style>
  <w:style w:type="paragraph" w:customStyle="1" w:styleId="806A74C0F02946E7BF502F47340D014B">
    <w:name w:val="806A74C0F02946E7BF502F47340D014B"/>
    <w:rsid w:val="00B943E3"/>
  </w:style>
  <w:style w:type="paragraph" w:customStyle="1" w:styleId="1A5289AF9ED14D02B69B32BEC5AE8369">
    <w:name w:val="1A5289AF9ED14D02B69B32BEC5AE8369"/>
    <w:rsid w:val="00B943E3"/>
  </w:style>
  <w:style w:type="paragraph" w:customStyle="1" w:styleId="BE2F57C978204D118E695C3E3C1B4AFF">
    <w:name w:val="BE2F57C978204D118E695C3E3C1B4AFF"/>
    <w:rsid w:val="00B943E3"/>
  </w:style>
  <w:style w:type="paragraph" w:customStyle="1" w:styleId="DF907C8D48C14DBD8D9211037D4BC358">
    <w:name w:val="DF907C8D48C14DBD8D9211037D4BC358"/>
    <w:rsid w:val="00B943E3"/>
  </w:style>
  <w:style w:type="paragraph" w:customStyle="1" w:styleId="61EB14B6E60643089C659F8D566D021E">
    <w:name w:val="61EB14B6E60643089C659F8D566D021E"/>
    <w:rsid w:val="00B943E3"/>
  </w:style>
  <w:style w:type="paragraph" w:customStyle="1" w:styleId="6BF8C993CB604F4DB58B474919B2C56B">
    <w:name w:val="6BF8C993CB604F4DB58B474919B2C56B"/>
    <w:rsid w:val="00B943E3"/>
  </w:style>
  <w:style w:type="paragraph" w:customStyle="1" w:styleId="9DD588B22A084555BC4F6CB8E37AB131">
    <w:name w:val="9DD588B22A084555BC4F6CB8E37AB131"/>
    <w:rsid w:val="00B943E3"/>
  </w:style>
  <w:style w:type="paragraph" w:customStyle="1" w:styleId="9737E91F76E149239A2025D1F04AF289">
    <w:name w:val="9737E91F76E149239A2025D1F04AF289"/>
    <w:rsid w:val="00B943E3"/>
  </w:style>
  <w:style w:type="paragraph" w:customStyle="1" w:styleId="40B1CDF541BA42459A0BA6F8CEB08BD8">
    <w:name w:val="40B1CDF541BA42459A0BA6F8CEB08BD8"/>
    <w:rsid w:val="00B943E3"/>
  </w:style>
  <w:style w:type="paragraph" w:customStyle="1" w:styleId="185608A8F2B0444DB13C9AB337B2C541">
    <w:name w:val="185608A8F2B0444DB13C9AB337B2C541"/>
    <w:rsid w:val="00B943E3"/>
  </w:style>
  <w:style w:type="paragraph" w:customStyle="1" w:styleId="9AED873A17074377A073B89A1C52084F">
    <w:name w:val="9AED873A17074377A073B89A1C52084F"/>
    <w:rsid w:val="00B943E3"/>
  </w:style>
  <w:style w:type="paragraph" w:customStyle="1" w:styleId="56B8E63441FE4D74B2711F2F78EE6D3D">
    <w:name w:val="56B8E63441FE4D74B2711F2F78EE6D3D"/>
    <w:rsid w:val="00B943E3"/>
  </w:style>
  <w:style w:type="paragraph" w:customStyle="1" w:styleId="F1444D21E2B44BA4B392311BD3B96779">
    <w:name w:val="F1444D21E2B44BA4B392311BD3B96779"/>
    <w:rsid w:val="00B943E3"/>
  </w:style>
  <w:style w:type="paragraph" w:customStyle="1" w:styleId="C4749B7DF86741A1A07C7B4A447E73E6">
    <w:name w:val="C4749B7DF86741A1A07C7B4A447E73E6"/>
    <w:rsid w:val="00B943E3"/>
  </w:style>
  <w:style w:type="paragraph" w:customStyle="1" w:styleId="815D5CC60D144CF782AD8A4906BF2102">
    <w:name w:val="815D5CC60D144CF782AD8A4906BF2102"/>
    <w:rsid w:val="00B943E3"/>
  </w:style>
  <w:style w:type="paragraph" w:customStyle="1" w:styleId="1F775D7BCF95410AB72615C03C9B545F">
    <w:name w:val="1F775D7BCF95410AB72615C03C9B545F"/>
    <w:rsid w:val="00B943E3"/>
  </w:style>
  <w:style w:type="paragraph" w:customStyle="1" w:styleId="7AB20279461046DA91B940DAA4B79DAA">
    <w:name w:val="7AB20279461046DA91B940DAA4B79DAA"/>
    <w:rsid w:val="00B943E3"/>
  </w:style>
  <w:style w:type="paragraph" w:customStyle="1" w:styleId="2E66DE9B6471442E9C267138C617CCDE">
    <w:name w:val="2E66DE9B6471442E9C267138C617CCDE"/>
    <w:rsid w:val="00B943E3"/>
  </w:style>
  <w:style w:type="paragraph" w:customStyle="1" w:styleId="4F78BD0074364ADA9E40501F4EB8FD74">
    <w:name w:val="4F78BD0074364ADA9E40501F4EB8FD74"/>
    <w:rsid w:val="00B943E3"/>
  </w:style>
  <w:style w:type="paragraph" w:customStyle="1" w:styleId="72EA739325254461AEAD660FC8F3EA69">
    <w:name w:val="72EA739325254461AEAD660FC8F3EA69"/>
    <w:rsid w:val="00B943E3"/>
  </w:style>
  <w:style w:type="paragraph" w:customStyle="1" w:styleId="BDB720B6A7E044A88AE2172C9DB51831">
    <w:name w:val="BDB720B6A7E044A88AE2172C9DB51831"/>
    <w:rsid w:val="00B943E3"/>
  </w:style>
  <w:style w:type="paragraph" w:customStyle="1" w:styleId="76D858B179A44D0BA45302598DFB1D02">
    <w:name w:val="76D858B179A44D0BA45302598DFB1D02"/>
    <w:rsid w:val="00B943E3"/>
  </w:style>
  <w:style w:type="paragraph" w:customStyle="1" w:styleId="949BD1B4AEDA42EFABC1DAE51B42C59C">
    <w:name w:val="949BD1B4AEDA42EFABC1DAE51B42C59C"/>
    <w:rsid w:val="00B943E3"/>
  </w:style>
  <w:style w:type="paragraph" w:customStyle="1" w:styleId="F36ECD6802644D7A9DA766A6FA17A9D5">
    <w:name w:val="F36ECD6802644D7A9DA766A6FA17A9D5"/>
    <w:rsid w:val="00B943E3"/>
  </w:style>
  <w:style w:type="paragraph" w:customStyle="1" w:styleId="726F4C5895094663BA897B9D0D7501E9">
    <w:name w:val="726F4C5895094663BA897B9D0D7501E9"/>
    <w:rsid w:val="00B943E3"/>
  </w:style>
  <w:style w:type="paragraph" w:customStyle="1" w:styleId="CE5A24050B6C464FB075CB9AEECF01D9">
    <w:name w:val="CE5A24050B6C464FB075CB9AEECF01D9"/>
    <w:rsid w:val="00B943E3"/>
  </w:style>
  <w:style w:type="paragraph" w:customStyle="1" w:styleId="E322AAE965E84559A38EA0F5C08CF2CD">
    <w:name w:val="E322AAE965E84559A38EA0F5C08CF2CD"/>
    <w:rsid w:val="00B943E3"/>
  </w:style>
  <w:style w:type="paragraph" w:customStyle="1" w:styleId="70617F0AC3704F208753AA1F4577D07D">
    <w:name w:val="70617F0AC3704F208753AA1F4577D07D"/>
    <w:rsid w:val="00B943E3"/>
  </w:style>
  <w:style w:type="paragraph" w:customStyle="1" w:styleId="9AD0343339604E6D9F71BF24276CC011">
    <w:name w:val="9AD0343339604E6D9F71BF24276CC011"/>
    <w:rsid w:val="00B943E3"/>
  </w:style>
  <w:style w:type="paragraph" w:customStyle="1" w:styleId="F2DE90A097844F5B8557A034E05E8AC4">
    <w:name w:val="F2DE90A097844F5B8557A034E05E8AC4"/>
    <w:rsid w:val="00B943E3"/>
  </w:style>
  <w:style w:type="paragraph" w:customStyle="1" w:styleId="AA804BF5CE3A449BBB7E8E9BF9FDCADD">
    <w:name w:val="AA804BF5CE3A449BBB7E8E9BF9FDCADD"/>
    <w:rsid w:val="00B943E3"/>
  </w:style>
  <w:style w:type="paragraph" w:customStyle="1" w:styleId="53EC993792484DBCB208C19E2217094B">
    <w:name w:val="53EC993792484DBCB208C19E2217094B"/>
    <w:rsid w:val="00B943E3"/>
  </w:style>
  <w:style w:type="paragraph" w:customStyle="1" w:styleId="7C1311C4805D4B7B8AD4AAB70838713E">
    <w:name w:val="7C1311C4805D4B7B8AD4AAB70838713E"/>
    <w:rsid w:val="00B943E3"/>
  </w:style>
  <w:style w:type="paragraph" w:customStyle="1" w:styleId="0CF3FF4F7F35419EB8AF273C92B62BA8">
    <w:name w:val="0CF3FF4F7F35419EB8AF273C92B62BA8"/>
    <w:rsid w:val="00810F50"/>
  </w:style>
  <w:style w:type="paragraph" w:customStyle="1" w:styleId="B0328064CB0641A98A8133481D1369A2">
    <w:name w:val="B0328064CB0641A98A8133481D1369A2"/>
    <w:rsid w:val="00810F50"/>
  </w:style>
  <w:style w:type="paragraph" w:customStyle="1" w:styleId="D174FA798FD24FD5A579FF00AC4C6416">
    <w:name w:val="D174FA798FD24FD5A579FF00AC4C6416"/>
    <w:rsid w:val="00810F50"/>
  </w:style>
  <w:style w:type="paragraph" w:customStyle="1" w:styleId="45F9FF5FCC1048EEB43A57F18D13BC66">
    <w:name w:val="45F9FF5FCC1048EEB43A57F18D13BC66"/>
    <w:rsid w:val="00810F50"/>
  </w:style>
  <w:style w:type="paragraph" w:customStyle="1" w:styleId="5C240EAB490E4866B5DDEA85A3355F08">
    <w:name w:val="5C240EAB490E4866B5DDEA85A3355F08"/>
    <w:rsid w:val="00810F50"/>
  </w:style>
  <w:style w:type="paragraph" w:customStyle="1" w:styleId="3BC4E9F96D64479A8B7768BA9C150DDC">
    <w:name w:val="3BC4E9F96D64479A8B7768BA9C150DDC"/>
    <w:rsid w:val="00810F50"/>
  </w:style>
  <w:style w:type="paragraph" w:customStyle="1" w:styleId="A441077A914B46CE8F2661328912E6BE">
    <w:name w:val="A441077A914B46CE8F2661328912E6BE"/>
    <w:rsid w:val="00810F50"/>
  </w:style>
  <w:style w:type="paragraph" w:customStyle="1" w:styleId="1CFD46F7A5D44A189CDFDA4046F62421">
    <w:name w:val="1CFD46F7A5D44A189CDFDA4046F62421"/>
    <w:rsid w:val="00810F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160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Cody Ferguson</dc:creator>
  <cp:keywords/>
  <cp:lastModifiedBy>Cody Ferguson</cp:lastModifiedBy>
  <cp:revision>4</cp:revision>
  <cp:lastPrinted>2013-09-13T05:31:00Z</cp:lastPrinted>
  <dcterms:created xsi:type="dcterms:W3CDTF">2013-09-13T03:30:00Z</dcterms:created>
  <dcterms:modified xsi:type="dcterms:W3CDTF">2013-10-18T18:49:00Z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