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77777777" w:rsidR="006E0C7F" w:rsidRDefault="00DA0A82" w:rsidP="002816F2">
          <w:pPr>
            <w:pStyle w:val="Header"/>
            <w:jc w:val="both"/>
          </w:pPr>
          <w:r>
            <w:rPr>
              <w:noProof/>
              <w:color w:val="000000"/>
              <w:lang w:eastAsia="en-US"/>
            </w:rPr>
            <w:drawing>
              <wp:anchor distT="0" distB="0" distL="114300" distR="114300" simplePos="0" relativeHeight="251662336" behindDoc="0" locked="0" layoutInCell="1" allowOverlap="1" wp14:anchorId="35E9D85D" wp14:editId="08B57DBA">
                <wp:simplePos x="0" y="0"/>
                <wp:positionH relativeFrom="column">
                  <wp:posOffset>685800</wp:posOffset>
                </wp:positionH>
                <wp:positionV relativeFrom="paragraph">
                  <wp:posOffset>-990600</wp:posOffset>
                </wp:positionV>
                <wp:extent cx="27432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26C9CBD7">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365CACB6" w:rsidR="006E0C7F" w:rsidRDefault="00A52F1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Titan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083CEFE5" w:rsidR="006E0C7F" w:rsidRDefault="00B4592C">
                                    <w:pPr>
                                      <w:pStyle w:val="Subtitle"/>
                                      <w:rPr>
                                        <w:color w:val="DFDCB7" w:themeColor="background2"/>
                                      </w:rPr>
                                    </w:pPr>
                                    <w:r>
                                      <w:rPr>
                                        <w:color w:val="DFDCB7" w:themeColor="background2"/>
                                      </w:rPr>
                                      <w:t>By Cody Ferguson.</w:t>
                                    </w:r>
                                    <w:r w:rsidR="008D3D2C">
                                      <w:rPr>
                                        <w:color w:val="DFDCB7" w:themeColor="background2"/>
                                      </w:rPr>
                                      <w:t xml:space="preserve"> Sept. 15</w:t>
                                    </w:r>
                                    <w:r w:rsidR="00C9484E">
                                      <w:rPr>
                                        <w:color w:val="DFDCB7" w:themeColor="background2"/>
                                      </w:rPr>
                                      <w:t>, 2013 – Report #3</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365CACB6" w:rsidR="006E0C7F" w:rsidRDefault="00A52F1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Titan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083CEFE5" w:rsidR="006E0C7F" w:rsidRDefault="00B4592C">
                              <w:pPr>
                                <w:pStyle w:val="Subtitle"/>
                                <w:rPr>
                                  <w:color w:val="DFDCB7" w:themeColor="background2"/>
                                </w:rPr>
                              </w:pPr>
                              <w:r>
                                <w:rPr>
                                  <w:color w:val="DFDCB7" w:themeColor="background2"/>
                                </w:rPr>
                                <w:t>By Cody Ferguson.</w:t>
                              </w:r>
                              <w:r w:rsidR="008D3D2C">
                                <w:rPr>
                                  <w:color w:val="DFDCB7" w:themeColor="background2"/>
                                </w:rPr>
                                <w:t xml:space="preserve"> Sept. 15</w:t>
                              </w:r>
                              <w:r w:rsidR="00C9484E">
                                <w:rPr>
                                  <w:color w:val="DFDCB7" w:themeColor="background2"/>
                                </w:rPr>
                                <w:t>, 2013 – Report #3</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056E7EF7" w:rsidR="006E0C7F" w:rsidRDefault="00A52F1C" w:rsidP="002816F2">
      <w:pPr>
        <w:pStyle w:val="Title"/>
        <w:jc w:val="both"/>
      </w:pPr>
      <w:r>
        <w:rPr>
          <w:sz w:val="76"/>
          <w:szCs w:val="76"/>
        </w:rPr>
        <w:lastRenderedPageBreak/>
        <w:t>Titan</w:t>
      </w:r>
      <w:r w:rsidR="00B4592C" w:rsidRPr="00B4592C">
        <w:rPr>
          <w:sz w:val="76"/>
          <w:szCs w:val="76"/>
        </w:rPr>
        <w:t xml:space="preserve"> Quest</w:t>
      </w:r>
    </w:p>
    <w:p w14:paraId="6DB8F106" w14:textId="5939664A" w:rsidR="006E0C7F" w:rsidRDefault="00CF20CF"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C9484E">
            <w:t>By Cody Ferguson. Sept. 15, 2013 – Report #3</w:t>
          </w:r>
        </w:sdtContent>
      </w:sdt>
    </w:p>
    <w:p w14:paraId="14CD8CBB" w14:textId="69D05D90"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26461B" w:rsidRPr="0026461B">
        <w:rPr>
          <w:sz w:val="22"/>
          <w:szCs w:val="22"/>
          <w:lang w:eastAsia="en-US"/>
        </w:rPr>
        <w:t>#modified 9/8/13</w:t>
      </w:r>
    </w:p>
    <w:p w14:paraId="5E8C7F01" w14:textId="7B134351"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The software to be written is a top-down, adventure role-playing game that will allow for multiple players to play together</w:t>
      </w:r>
      <w:r w:rsidR="0026461B">
        <w:rPr>
          <w:rFonts w:eastAsia="Times New Roman" w:cs="Arial"/>
          <w:color w:val="000000"/>
          <w:sz w:val="22"/>
          <w:szCs w:val="22"/>
          <w:lang w:eastAsia="en-US"/>
        </w:rPr>
        <w:t xml:space="preserve"> over a local area network connection</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project </w:t>
      </w:r>
      <w:r w:rsidR="00A52F1C">
        <w:rPr>
          <w:rFonts w:eastAsia="Times New Roman" w:cs="Arial"/>
          <w:color w:val="000000"/>
          <w:sz w:val="22"/>
          <w:szCs w:val="22"/>
          <w:lang w:eastAsia="en-US"/>
        </w:rPr>
        <w:t>Titan Quest</w:t>
      </w:r>
      <w:r w:rsidRPr="00ED03FC">
        <w:rPr>
          <w:rFonts w:eastAsia="Times New Roman" w:cs="Arial"/>
          <w:color w:val="000000"/>
          <w:sz w:val="22"/>
          <w:szCs w:val="22"/>
          <w:lang w:eastAsia="en-US"/>
        </w:rPr>
        <w:t xml:space="preserve"> aims to do is connect people through the familiar interface of gaming and place them into an environment that allows for the growth of their individual avatars in the game space and their real life friendships. </w:t>
      </w:r>
    </w:p>
    <w:p w14:paraId="4FD3C8C6" w14:textId="77777777" w:rsidR="00ED03FC"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the cooperation of players to complete tasks, developing a method by which players are connected and share the same game space, that is to say allowing for players to be connected to the same “server”, and generating enough playable content and rewards that there is a drive for the players to commit to playing with their friends to achieve goals. The audience of this project can be narrowed down for small groups of friends that enjoy playing any kind of games together. In essence, the project is about developing friendships through goal driven gameplay and rewards for teamwork. </w:t>
      </w:r>
    </w:p>
    <w:p w14:paraId="20D01F34" w14:textId="77777777" w:rsidR="00664CCD" w:rsidRPr="00ED03FC" w:rsidRDefault="00664CCD" w:rsidP="002816F2">
      <w:pPr>
        <w:spacing w:after="0" w:line="480" w:lineRule="auto"/>
        <w:ind w:firstLine="720"/>
        <w:jc w:val="both"/>
        <w:rPr>
          <w:rFonts w:eastAsia="Times New Roman" w:cs="Arial"/>
          <w:color w:val="000000"/>
          <w:sz w:val="22"/>
          <w:szCs w:val="22"/>
          <w:lang w:eastAsia="en-US"/>
        </w:rPr>
      </w:pPr>
    </w:p>
    <w:p w14:paraId="781B80AD" w14:textId="77777777"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p>
    <w:p w14:paraId="20A771D3" w14:textId="061503FB"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A52F1C">
        <w:rPr>
          <w:rFonts w:eastAsia="Times New Roman" w:cs="Arial"/>
          <w:color w:val="000000"/>
          <w:sz w:val="22"/>
          <w:szCs w:val="22"/>
          <w:lang w:eastAsia="en-US"/>
        </w:rPr>
        <w:t>Titan Quest</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 xml:space="preserve">is to be written as a top-down, adventure role-playing game. Therefore, this project will have the expected functionality of allowing the user to create an avatar to exist in the game space and then allowing for this avatar to be further customized through an in-game advancement system and reward system. The game is to also be multiplayer, as such a method for connecting and sharing the game space will have to be implemented. </w:t>
      </w:r>
    </w:p>
    <w:p w14:paraId="0E5DAEC8" w14:textId="77777777" w:rsidR="00ED03FC" w:rsidRPr="00ED03FC" w:rsidRDefault="00ED03FC" w:rsidP="002816F2">
      <w:pPr>
        <w:pStyle w:val="Heading2"/>
        <w:spacing w:line="480" w:lineRule="auto"/>
        <w:jc w:val="both"/>
        <w:rPr>
          <w:sz w:val="36"/>
          <w:szCs w:val="36"/>
          <w:lang w:eastAsia="en-US"/>
        </w:rPr>
      </w:pPr>
      <w:r w:rsidRPr="00ED03FC">
        <w:rPr>
          <w:lang w:eastAsia="en-US"/>
        </w:rPr>
        <w:t>Milieu</w:t>
      </w:r>
    </w:p>
    <w:p w14:paraId="6FD3E8F6" w14:textId="7AC1730A"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This particular section is under ongoing research, however a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 of a similar product would The Legend of Zelda: Four Swords, whic</w:t>
      </w:r>
      <w:r w:rsidR="003C3984">
        <w:rPr>
          <w:rFonts w:eastAsia="Times New Roman" w:cs="Arial"/>
          <w:color w:val="000000"/>
          <w:sz w:val="22"/>
          <w:szCs w:val="22"/>
          <w:lang w:eastAsia="en-US"/>
        </w:rPr>
        <w:t>h is a video game for the Nintendo</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GameCube</w:t>
      </w:r>
      <w:r w:rsidRPr="00ED03FC">
        <w:rPr>
          <w:rFonts w:eastAsia="Times New Roman" w:cs="Arial"/>
          <w:color w:val="000000"/>
          <w:sz w:val="22"/>
          <w:szCs w:val="22"/>
          <w:lang w:eastAsia="en-US"/>
        </w:rPr>
        <w:t xml:space="preserve"> and the handheld device Gameboy Advance. In the game, there were four main characters whose goal was to stop a great evil through teamwork. This is very simi</w:t>
      </w:r>
      <w:r w:rsidRPr="006B0A49">
        <w:rPr>
          <w:rFonts w:eastAsia="Times New Roman" w:cs="Arial"/>
          <w:color w:val="000000"/>
          <w:sz w:val="22"/>
          <w:szCs w:val="22"/>
          <w:lang w:eastAsia="en-US"/>
        </w:rPr>
        <w:t xml:space="preserve">lar because in </w:t>
      </w:r>
      <w:r w:rsidR="00A52F1C">
        <w:rPr>
          <w:rFonts w:eastAsia="Times New Roman" w:cs="Arial"/>
          <w:color w:val="000000"/>
          <w:sz w:val="22"/>
          <w:szCs w:val="22"/>
          <w:lang w:eastAsia="en-US"/>
        </w:rPr>
        <w:t>Titan Quest</w:t>
      </w:r>
      <w:r w:rsidRPr="00ED03FC">
        <w:rPr>
          <w:rFonts w:eastAsia="Times New Roman" w:cs="Arial"/>
          <w:color w:val="000000"/>
          <w:sz w:val="22"/>
          <w:szCs w:val="22"/>
          <w:lang w:eastAsia="en-US"/>
        </w:rPr>
        <w:t>, the players will have to utilize their ability to work together to advance further and further into the game.</w:t>
      </w:r>
    </w:p>
    <w:p w14:paraId="26E0A9FA" w14:textId="77777777" w:rsidR="00ED03FC" w:rsidRPr="00ED03FC" w:rsidRDefault="00ED03FC" w:rsidP="002816F2">
      <w:pPr>
        <w:pStyle w:val="Heading2"/>
        <w:spacing w:line="480" w:lineRule="auto"/>
        <w:jc w:val="both"/>
        <w:rPr>
          <w:sz w:val="36"/>
          <w:szCs w:val="36"/>
          <w:lang w:eastAsia="en-US"/>
        </w:rPr>
      </w:pPr>
      <w:r w:rsidRPr="00ED03FC">
        <w:rPr>
          <w:lang w:eastAsia="en-US"/>
        </w:rPr>
        <w:t>Novelty</w:t>
      </w:r>
    </w:p>
    <w:p w14:paraId="663641B9" w14:textId="3FC95BC5"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This idea is unfortunately not new in the sense of actual gameplay or functiona</w:t>
      </w:r>
      <w:r w:rsidRPr="006B0A49">
        <w:rPr>
          <w:rFonts w:eastAsia="Times New Roman" w:cs="Arial"/>
          <w:color w:val="000000"/>
          <w:sz w:val="22"/>
          <w:szCs w:val="22"/>
          <w:lang w:eastAsia="en-US"/>
        </w:rPr>
        <w:t xml:space="preserve">lity. However, </w:t>
      </w:r>
      <w:r w:rsidR="00A52F1C">
        <w:rPr>
          <w:rFonts w:eastAsia="Times New Roman" w:cs="Arial"/>
          <w:color w:val="000000"/>
          <w:sz w:val="22"/>
          <w:szCs w:val="22"/>
          <w:lang w:eastAsia="en-US"/>
        </w:rPr>
        <w:t>Titan Quest</w:t>
      </w:r>
      <w:r w:rsidRPr="00ED03FC">
        <w:rPr>
          <w:rFonts w:eastAsia="Times New Roman" w:cs="Arial"/>
          <w:color w:val="000000"/>
          <w:sz w:val="22"/>
          <w:szCs w:val="22"/>
          <w:lang w:eastAsia="en-US"/>
        </w:rPr>
        <w:t xml:space="preserve"> is original in that the whole game is played in instances or dungeons, as opposed to an open game world where players roam and then find dungeons, form groups and then attempt to conquer them. Therefore, this solution is to simply design the whole game as a series of dungeons or instances for the players to conquer.</w:t>
      </w:r>
    </w:p>
    <w:p w14:paraId="70BD8AA8" w14:textId="77777777" w:rsidR="00ED03FC" w:rsidRPr="00ED03FC" w:rsidRDefault="00ED03FC" w:rsidP="002816F2">
      <w:pPr>
        <w:pStyle w:val="Heading1"/>
        <w:spacing w:line="480" w:lineRule="auto"/>
        <w:jc w:val="both"/>
        <w:rPr>
          <w:bCs/>
          <w:lang w:eastAsia="en-US"/>
        </w:rPr>
      </w:pPr>
      <w:r w:rsidRPr="00ED03FC">
        <w:rPr>
          <w:lang w:eastAsia="en-US"/>
        </w:rPr>
        <w:lastRenderedPageBreak/>
        <w:t>Resources</w:t>
      </w:r>
    </w:p>
    <w:p w14:paraId="585ECB82" w14:textId="77777777"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As of right now, this particular list is limited to the language in which the game will be written. The goal is to program the game in C++, while searching for a possible game engine to develop the game on. At the moment, Unity3D is the only game engine that I have investigated to any extent, this game has a high probability of being to be two-dimensional however, </w:t>
      </w:r>
      <w:r w:rsidRPr="006B0A49">
        <w:rPr>
          <w:rFonts w:eastAsia="Times New Roman" w:cs="Arial"/>
          <w:color w:val="000000"/>
          <w:sz w:val="22"/>
          <w:szCs w:val="22"/>
          <w:lang w:eastAsia="en-US"/>
        </w:rPr>
        <w:t>and therefore</w:t>
      </w:r>
      <w:r w:rsidRPr="00ED03FC">
        <w:rPr>
          <w:rFonts w:eastAsia="Times New Roman" w:cs="Arial"/>
          <w:color w:val="000000"/>
          <w:sz w:val="22"/>
          <w:szCs w:val="22"/>
          <w:lang w:eastAsia="en-US"/>
        </w:rPr>
        <w:t xml:space="preserve"> this may have to change.</w:t>
      </w:r>
    </w:p>
    <w:p w14:paraId="7D6289F0" w14:textId="4C9AB089"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8C220B" w:rsidRPr="008C220B">
        <w:rPr>
          <w:sz w:val="22"/>
          <w:szCs w:val="22"/>
          <w:lang w:eastAsia="en-US"/>
        </w:rPr>
        <w:t>#modified 9/8/13</w:t>
      </w:r>
    </w:p>
    <w:p w14:paraId="76335A16" w14:textId="7209603B"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 difficulty learning a C++ UDP networking library implementation and utilizing its features will be challenging. As well, expanding and implementing game systems that are both rewarding and intricate will be challenging and time consuming. </w:t>
      </w:r>
    </w:p>
    <w:p w14:paraId="470F2B2E" w14:textId="77777777" w:rsidR="00ED03FC" w:rsidRPr="00ED03FC" w:rsidRDefault="00ED03FC" w:rsidP="002816F2">
      <w:pPr>
        <w:pStyle w:val="Heading1"/>
        <w:spacing w:line="480" w:lineRule="auto"/>
        <w:jc w:val="both"/>
        <w:rPr>
          <w:bCs/>
          <w:lang w:eastAsia="en-US"/>
        </w:rPr>
      </w:pPr>
      <w:r w:rsidRPr="00ED03FC">
        <w:rPr>
          <w:lang w:eastAsia="en-US"/>
        </w:rPr>
        <w:t>Measures</w:t>
      </w:r>
    </w:p>
    <w:p w14:paraId="58E25B49" w14:textId="77777777"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The measure of success for this project is three pronged, if players can connect together in the game world, have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gauntlet or dungeon, and enjoy the experience then this project has succeed. </w:t>
      </w:r>
      <w:r w:rsidRPr="00ED03FC">
        <w:rPr>
          <w:rFonts w:eastAsia="Times New Roman" w:cs="Arial"/>
          <w:color w:val="000000"/>
          <w:sz w:val="22"/>
          <w:szCs w:val="22"/>
          <w:lang w:eastAsia="en-US"/>
        </w:rPr>
        <w:lastRenderedPageBreak/>
        <w:t>Additional dungeons or other features are improvements that can be made after the basic game play and mechanics are fully tested and working.</w:t>
      </w:r>
    </w:p>
    <w:p w14:paraId="53357B4D" w14:textId="77777777" w:rsidR="00ED03FC" w:rsidRPr="00ED03FC" w:rsidRDefault="00ED03FC" w:rsidP="002816F2">
      <w:pPr>
        <w:pStyle w:val="Heading1"/>
        <w:spacing w:line="480" w:lineRule="auto"/>
        <w:jc w:val="both"/>
        <w:rPr>
          <w:bCs/>
          <w:lang w:eastAsia="en-US"/>
        </w:rPr>
      </w:pPr>
      <w:r w:rsidRPr="00ED03FC">
        <w:rPr>
          <w:lang w:eastAsia="en-US"/>
        </w:rPr>
        <w:t>Future Extensions</w:t>
      </w:r>
    </w:p>
    <w:p w14:paraId="0B22F378" w14:textId="77777777" w:rsidR="003C3984"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Possible extensions include additional dungeons, improvements</w:t>
      </w:r>
      <w:r w:rsidR="006B0A49">
        <w:rPr>
          <w:rFonts w:eastAsia="Times New Roman" w:cs="Arial"/>
          <w:color w:val="000000"/>
          <w:sz w:val="22"/>
          <w:szCs w:val="22"/>
          <w:lang w:eastAsia="en-US"/>
        </w:rPr>
        <w:t xml:space="preserve"> on the avatar’s customization, and more rewards such as achievements for timely completion of objectives. Beyond those minor improvements, dungeons or instances that players have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74779644" w14:textId="77777777" w:rsidR="003C3984" w:rsidRDefault="003C3984" w:rsidP="002816F2">
      <w:pPr>
        <w:pStyle w:val="Heading1"/>
        <w:spacing w:line="480" w:lineRule="auto"/>
        <w:jc w:val="both"/>
        <w:rPr>
          <w:lang w:eastAsia="en-US"/>
        </w:rPr>
      </w:pPr>
      <w:r w:rsidRPr="003C3984">
        <w:rPr>
          <w:lang w:eastAsia="en-US"/>
        </w:rPr>
        <w:t>Inspiration</w:t>
      </w:r>
    </w:p>
    <w:p w14:paraId="6EABCA9E" w14:textId="77777777" w:rsidR="003C3984" w:rsidRDefault="003C3984" w:rsidP="002816F2">
      <w:pPr>
        <w:pStyle w:val="Heading2"/>
        <w:spacing w:line="480" w:lineRule="auto"/>
        <w:jc w:val="both"/>
        <w:rPr>
          <w:lang w:eastAsia="en-US"/>
        </w:rPr>
      </w:pPr>
      <w:r w:rsidRPr="003C3984">
        <w:rPr>
          <w:lang w:eastAsia="en-US"/>
        </w:rPr>
        <w:t>Motivation</w:t>
      </w:r>
    </w:p>
    <w:p w14:paraId="1F3A26EB" w14:textId="77777777" w:rsidR="002816F2"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making it through high school to the playing of video games. Otherwise, I chose to make this project a game because, if there is one thing that I have learned about the gaming development industry is that if you have made a game and it works, then you are already ahead. </w:t>
      </w:r>
    </w:p>
    <w:p w14:paraId="293D5616" w14:textId="77777777" w:rsidR="00664CCD" w:rsidRDefault="00664CCD" w:rsidP="002816F2">
      <w:pPr>
        <w:spacing w:after="0" w:line="480" w:lineRule="auto"/>
        <w:jc w:val="both"/>
        <w:rPr>
          <w:rFonts w:eastAsia="Times New Roman" w:cs="Arial"/>
          <w:color w:val="000000"/>
          <w:sz w:val="22"/>
          <w:szCs w:val="22"/>
          <w:lang w:eastAsia="en-US"/>
        </w:rPr>
      </w:pPr>
    </w:p>
    <w:p w14:paraId="5629BA24" w14:textId="77777777" w:rsidR="002816F2" w:rsidRDefault="002816F2" w:rsidP="002816F2">
      <w:pPr>
        <w:pStyle w:val="Heading2"/>
        <w:spacing w:line="480" w:lineRule="auto"/>
        <w:jc w:val="both"/>
        <w:rPr>
          <w:lang w:eastAsia="en-US"/>
        </w:rPr>
      </w:pPr>
      <w:r>
        <w:rPr>
          <w:lang w:eastAsia="en-US"/>
        </w:rPr>
        <w:lastRenderedPageBreak/>
        <w:t>Profession</w:t>
      </w:r>
    </w:p>
    <w:p w14:paraId="63603690" w14:textId="64ABEB6B" w:rsidR="00B43BFE" w:rsidRDefault="002816F2" w:rsidP="00B43BFE">
      <w:pPr>
        <w:spacing w:line="480" w:lineRule="auto"/>
        <w:jc w:val="both"/>
        <w:rPr>
          <w:lang w:eastAsia="en-US"/>
        </w:rPr>
      </w:pPr>
      <w:r>
        <w:rPr>
          <w:lang w:eastAsia="en-US"/>
        </w:rPr>
        <w:tab/>
        <w:t xml:space="preserve">Project </w:t>
      </w:r>
      <w:r w:rsidR="00A52F1C">
        <w:rPr>
          <w:lang w:eastAsia="en-US"/>
        </w:rPr>
        <w:t>Titan Quest</w:t>
      </w:r>
      <w:r>
        <w:rPr>
          <w:lang w:eastAsia="en-US"/>
        </w:rPr>
        <w:t xml:space="preserve"> is going to help my professional growth because I have aspirations of being a game designer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64430C28" w:rsidR="00B43BFE" w:rsidRDefault="00B43BFE" w:rsidP="00B43BFE">
      <w:pPr>
        <w:pStyle w:val="Heading1"/>
        <w:tabs>
          <w:tab w:val="left" w:pos="4800"/>
        </w:tabs>
        <w:rPr>
          <w:lang w:eastAsia="en-US"/>
        </w:rPr>
      </w:pPr>
      <w:r w:rsidRPr="00B43BFE">
        <w:rPr>
          <w:lang w:eastAsia="en-US"/>
        </w:rPr>
        <w:t>Vision and Scope</w:t>
      </w:r>
      <w:r>
        <w:rPr>
          <w:lang w:eastAsia="en-US"/>
        </w:rPr>
        <w:tab/>
      </w:r>
    </w:p>
    <w:p w14:paraId="7B364E84" w14:textId="77777777" w:rsidR="00B43BFE" w:rsidRPr="00B43BFE" w:rsidRDefault="00B43BFE" w:rsidP="00B43BFE">
      <w:pPr>
        <w:rPr>
          <w:lang w:eastAsia="en-US"/>
        </w:rPr>
      </w:pPr>
    </w:p>
    <w:p w14:paraId="0BBEC6AC" w14:textId="0E10CDBC" w:rsidR="00B43BFE" w:rsidRDefault="00A52F1C" w:rsidP="00F21660">
      <w:pPr>
        <w:spacing w:line="480" w:lineRule="auto"/>
        <w:ind w:firstLine="720"/>
        <w:jc w:val="both"/>
        <w:rPr>
          <w:lang w:eastAsia="en-US"/>
        </w:rPr>
      </w:pPr>
      <w:r>
        <w:rPr>
          <w:lang w:eastAsia="en-US"/>
        </w:rPr>
        <w:t>Titan Quest</w:t>
      </w:r>
      <w:r w:rsidR="00B43BFE">
        <w:rPr>
          <w:lang w:eastAsia="en-US"/>
        </w:rPr>
        <w:t>, when finished will present to the world an interesting take on teamwork in video games. By requiring that the pla</w:t>
      </w:r>
      <w:r w:rsidR="0026461B">
        <w:rPr>
          <w:lang w:eastAsia="en-US"/>
        </w:rPr>
        <w:t xml:space="preserve">yers work together to progress in an almost unique way, the game will foster a community that will evolve as players complete more and more dungeons. Over the course of this semester, the game will be built from the ground up and potentially have five levels of play, all with unique puzzles, monsters, and a storyline for the players to write. </w:t>
      </w:r>
    </w:p>
    <w:p w14:paraId="261DF75C" w14:textId="77777777" w:rsidR="00664CCD" w:rsidRDefault="0026461B" w:rsidP="00B43BFE">
      <w:pPr>
        <w:spacing w:line="480" w:lineRule="auto"/>
        <w:jc w:val="both"/>
        <w:rPr>
          <w:lang w:eastAsia="en-US"/>
        </w:rPr>
      </w:pPr>
      <w:r>
        <w:rPr>
          <w:lang w:eastAsia="en-US"/>
        </w:rPr>
        <w:tab/>
        <w:t xml:space="preserve">The scope of this project is large, but not unmanageable. To define the scope, the following are the major features that are to be implemented. The game will include, a combat system, unique puzzles that limit progress until completed, a chat system for communication between the players, the ability to connect four players to a single hosted server, and avatar customization in </w:t>
      </w:r>
      <w:r w:rsidR="00F21660">
        <w:rPr>
          <w:lang w:eastAsia="en-US"/>
        </w:rPr>
        <w:t xml:space="preserve">terms of skills and attributes. Functionality that is considered out of scope is custom-made art assets, more than five levels or dungeons for the players to explore, and extensive customization systems for the player avatars. </w:t>
      </w:r>
    </w:p>
    <w:p w14:paraId="2BF0F767" w14:textId="02A89031"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lastRenderedPageBreak/>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4C3517">
        <w:rPr>
          <w:rStyle w:val="Heading1Char"/>
          <w:sz w:val="22"/>
          <w:szCs w:val="38"/>
          <w:lang w:eastAsia="en-US"/>
        </w:rPr>
        <w:t xml:space="preserve"> 9/15/13</w:t>
      </w:r>
    </w:p>
    <w:p w14:paraId="397BC0AE" w14:textId="1CC08D60"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Titan Quest.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4C3517">
      <w:pPr>
        <w:rPr>
          <w:lang w:eastAsia="en-US"/>
        </w:rPr>
      </w:pPr>
      <w:r>
        <w:rPr>
          <w:lang w:eastAsia="en-US"/>
        </w:rPr>
        <w:t xml:space="preserve">Number: </w:t>
      </w:r>
      <w:r w:rsidRPr="0027344C">
        <w:rPr>
          <w:b/>
          <w:lang w:eastAsia="en-US"/>
        </w:rPr>
        <w:t>1.</w:t>
      </w:r>
    </w:p>
    <w:p w14:paraId="31049905" w14:textId="7D83D5C6" w:rsidR="00800A4A" w:rsidRDefault="00800A4A" w:rsidP="004C3517">
      <w:pPr>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4C3517">
      <w:pPr>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4C3517">
      <w:pPr>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4C3517">
      <w:pPr>
        <w:rPr>
          <w:lang w:eastAsia="en-US"/>
        </w:rPr>
      </w:pPr>
      <w:r>
        <w:rPr>
          <w:lang w:eastAsia="en-US"/>
        </w:rPr>
        <w:t xml:space="preserve">Priority: </w:t>
      </w:r>
      <w:r w:rsidRPr="0027344C">
        <w:rPr>
          <w:b/>
          <w:lang w:eastAsia="en-US"/>
        </w:rPr>
        <w:t>High.</w:t>
      </w:r>
      <w:r>
        <w:rPr>
          <w:lang w:eastAsia="en-US"/>
        </w:rPr>
        <w:t xml:space="preserve"> </w:t>
      </w:r>
    </w:p>
    <w:p w14:paraId="10CC0EC6" w14:textId="0B7B7037" w:rsidR="00800A4A" w:rsidRPr="004C3517" w:rsidRDefault="00800A4A" w:rsidP="004C3517">
      <w:pPr>
        <w:rPr>
          <w:lang w:eastAsia="en-US"/>
        </w:rPr>
      </w:pPr>
      <w:r>
        <w:rPr>
          <w:lang w:eastAsia="en-US"/>
        </w:rPr>
        <w:t xml:space="preserve">Requirement Revision History: </w:t>
      </w:r>
      <w:r w:rsidRPr="0027344C">
        <w:rPr>
          <w:b/>
          <w:lang w:eastAsia="en-US"/>
        </w:rPr>
        <w:t>None.</w:t>
      </w:r>
    </w:p>
    <w:p w14:paraId="59D3BCB8" w14:textId="71A95A27" w:rsidR="009F2B8B" w:rsidRDefault="009F2B8B" w:rsidP="004C3517">
      <w:pPr>
        <w:pStyle w:val="Heading2"/>
        <w:jc w:val="both"/>
        <w:rPr>
          <w:lang w:eastAsia="en-US"/>
        </w:rPr>
      </w:pPr>
      <w:r w:rsidRPr="007F3CA5">
        <w:rPr>
          <w:lang w:eastAsia="en-US"/>
        </w:rPr>
        <w:t>Puzzles</w:t>
      </w:r>
    </w:p>
    <w:p w14:paraId="0D134D6D" w14:textId="40FB1C59" w:rsidR="00800A4A" w:rsidRDefault="00800A4A" w:rsidP="00800A4A">
      <w:pPr>
        <w:rPr>
          <w:lang w:eastAsia="en-US"/>
        </w:rPr>
      </w:pPr>
      <w:r>
        <w:rPr>
          <w:lang w:eastAsia="en-US"/>
        </w:rPr>
        <w:t>Number:</w:t>
      </w:r>
      <w:r>
        <w:rPr>
          <w:lang w:eastAsia="en-US"/>
        </w:rPr>
        <w:t xml:space="preserve"> </w:t>
      </w:r>
      <w:r w:rsidRPr="0027344C">
        <w:rPr>
          <w:b/>
          <w:lang w:eastAsia="en-US"/>
        </w:rPr>
        <w:t>2.</w:t>
      </w:r>
    </w:p>
    <w:p w14:paraId="388DFA6E" w14:textId="21B18AFF" w:rsidR="00800A4A" w:rsidRDefault="00800A4A" w:rsidP="00800A4A">
      <w:pPr>
        <w:rPr>
          <w:lang w:eastAsia="en-US"/>
        </w:rPr>
      </w:pPr>
      <w:r>
        <w:rPr>
          <w:lang w:eastAsia="en-US"/>
        </w:rPr>
        <w:t>Statement:</w:t>
      </w:r>
      <w:r>
        <w:rPr>
          <w:lang w:eastAsia="en-US"/>
        </w:rPr>
        <w:t xml:space="preserve"> Puzzle design is an important part of this game, as the goal of each scene or level is to complete the puzzle to progress, therefore the game cannot be successful without properly designed puzzles for the players to solve.</w:t>
      </w:r>
    </w:p>
    <w:p w14:paraId="39CD31C4" w14:textId="77B54517" w:rsidR="00800A4A" w:rsidRDefault="00800A4A" w:rsidP="00800A4A">
      <w:pPr>
        <w:rPr>
          <w:lang w:eastAsia="en-US"/>
        </w:rPr>
      </w:pPr>
      <w:r>
        <w:rPr>
          <w:lang w:eastAsia="en-US"/>
        </w:rPr>
        <w:t xml:space="preserve">Evaluation Method: </w:t>
      </w:r>
      <w:r w:rsidR="0027344C">
        <w:rPr>
          <w:lang w:eastAsia="en-US"/>
        </w:rPr>
        <w:t>Puzzles meet several criteria: Is the puzzle beatable? Does the puzzle require team work? Is the goal straightforward, but the solution creative?</w:t>
      </w:r>
    </w:p>
    <w:p w14:paraId="0FFB03F3" w14:textId="365AA7EF" w:rsidR="00800A4A" w:rsidRDefault="00800A4A" w:rsidP="00800A4A">
      <w:pPr>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800A4A">
      <w:pPr>
        <w:rPr>
          <w:lang w:eastAsia="en-US"/>
        </w:rPr>
      </w:pPr>
      <w:r>
        <w:rPr>
          <w:lang w:eastAsia="en-US"/>
        </w:rPr>
        <w:t>Priority:</w:t>
      </w:r>
      <w:r w:rsidR="0027344C">
        <w:rPr>
          <w:lang w:eastAsia="en-US"/>
        </w:rPr>
        <w:t xml:space="preserve"> </w:t>
      </w:r>
      <w:r w:rsidR="0027344C" w:rsidRPr="0027344C">
        <w:rPr>
          <w:b/>
          <w:lang w:eastAsia="en-US"/>
        </w:rPr>
        <w:t>High.</w:t>
      </w:r>
    </w:p>
    <w:p w14:paraId="0D0ED523" w14:textId="65852C23" w:rsidR="00800A4A" w:rsidRPr="00800A4A" w:rsidRDefault="00800A4A" w:rsidP="00800A4A">
      <w:pPr>
        <w:rPr>
          <w:lang w:eastAsia="en-US"/>
        </w:rPr>
      </w:pPr>
      <w:r>
        <w:rPr>
          <w:lang w:eastAsia="en-US"/>
        </w:rPr>
        <w:t xml:space="preserve">Requirement Revision History: </w:t>
      </w:r>
      <w:r w:rsidRPr="0027344C">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27344C">
      <w:pPr>
        <w:rPr>
          <w:lang w:eastAsia="en-US"/>
        </w:rPr>
      </w:pPr>
      <w:r>
        <w:rPr>
          <w:lang w:eastAsia="en-US"/>
        </w:rPr>
        <w:t>Number:</w:t>
      </w:r>
      <w:r>
        <w:rPr>
          <w:lang w:eastAsia="en-US"/>
        </w:rPr>
        <w:t xml:space="preserve"> </w:t>
      </w:r>
      <w:r w:rsidRPr="0027344C">
        <w:rPr>
          <w:b/>
          <w:lang w:eastAsia="en-US"/>
        </w:rPr>
        <w:t>3.</w:t>
      </w:r>
    </w:p>
    <w:p w14:paraId="0CD905A3" w14:textId="18A2BBCF" w:rsidR="0027344C" w:rsidRDefault="0027344C" w:rsidP="0027344C">
      <w:pPr>
        <w:rPr>
          <w:lang w:eastAsia="en-US"/>
        </w:rPr>
      </w:pPr>
      <w:r>
        <w:rPr>
          <w:lang w:eastAsia="en-US"/>
        </w:rPr>
        <w:t>Statement:</w:t>
      </w:r>
      <w:r>
        <w:rPr>
          <w:lang w:eastAsia="en-US"/>
        </w:rPr>
        <w:t xml:space="preserve"> The underlying textures of each scene or level. This is paramount to setting the mood for the particular dungeon that the players are exploring. </w:t>
      </w:r>
    </w:p>
    <w:p w14:paraId="7CBA00F9" w14:textId="360BBAEF" w:rsidR="0027344C" w:rsidRDefault="0027344C" w:rsidP="0027344C">
      <w:pPr>
        <w:rPr>
          <w:lang w:eastAsia="en-US"/>
        </w:rPr>
      </w:pPr>
      <w:r>
        <w:rPr>
          <w:lang w:eastAsia="en-US"/>
        </w:rPr>
        <w:lastRenderedPageBreak/>
        <w:t xml:space="preserve">Evaluation Method: </w:t>
      </w:r>
      <w:r>
        <w:rPr>
          <w:lang w:eastAsia="en-US"/>
        </w:rPr>
        <w:t>Each scene has a distinct terrain, and the layout of these levels is appropriate, e.g. there is not lava tiles placed for the path the players must utilize.</w:t>
      </w:r>
    </w:p>
    <w:p w14:paraId="06C44A98" w14:textId="050D6829" w:rsidR="0027344C" w:rsidRDefault="0027344C" w:rsidP="0027344C">
      <w:pPr>
        <w:rPr>
          <w:lang w:eastAsia="en-US"/>
        </w:rPr>
      </w:pPr>
      <w:r>
        <w:rPr>
          <w:lang w:eastAsia="en-US"/>
        </w:rPr>
        <w:t>Dependency:</w:t>
      </w:r>
      <w:r>
        <w:rPr>
          <w:lang w:eastAsia="en-US"/>
        </w:rPr>
        <w:t xml:space="preserve"> Puzzles. The terrain is largely based on what the puzzle of the level is, as the terrain must mold into and be logically aligned with the puzzle’s goal. </w:t>
      </w:r>
    </w:p>
    <w:p w14:paraId="336E5FB1" w14:textId="64E014C4" w:rsidR="0027344C" w:rsidRDefault="0027344C" w:rsidP="0027344C">
      <w:pPr>
        <w:rPr>
          <w:lang w:eastAsia="en-US"/>
        </w:rPr>
      </w:pPr>
      <w:r>
        <w:rPr>
          <w:lang w:eastAsia="en-US"/>
        </w:rPr>
        <w:t>Priority:</w:t>
      </w:r>
      <w:r>
        <w:rPr>
          <w:lang w:eastAsia="en-US"/>
        </w:rPr>
        <w:t xml:space="preserve"> </w:t>
      </w:r>
      <w:r w:rsidRPr="0027344C">
        <w:rPr>
          <w:b/>
          <w:lang w:eastAsia="en-US"/>
        </w:rPr>
        <w:t>Moderate.</w:t>
      </w:r>
    </w:p>
    <w:p w14:paraId="65BF4C80" w14:textId="03897FD2" w:rsidR="0027344C" w:rsidRPr="0027344C" w:rsidRDefault="0027344C" w:rsidP="0027344C">
      <w:pPr>
        <w:rPr>
          <w:lang w:eastAsia="en-US"/>
        </w:rPr>
      </w:pPr>
      <w:r>
        <w:rPr>
          <w:lang w:eastAsia="en-US"/>
        </w:rPr>
        <w:t xml:space="preserve">Requirement Revision History: </w:t>
      </w:r>
      <w:r w:rsidRPr="0027344C">
        <w:rPr>
          <w:b/>
          <w:lang w:eastAsia="en-US"/>
        </w:rPr>
        <w:t>None.</w:t>
      </w:r>
    </w:p>
    <w:p w14:paraId="5FC0D8B4" w14:textId="1960F67F" w:rsidR="007F3CA5" w:rsidRDefault="007F3CA5" w:rsidP="004C3517">
      <w:pPr>
        <w:pStyle w:val="Heading2"/>
        <w:jc w:val="both"/>
        <w:rPr>
          <w:lang w:eastAsia="en-US"/>
        </w:rPr>
      </w:pPr>
      <w:r w:rsidRPr="007F3CA5">
        <w:rPr>
          <w:lang w:eastAsia="en-US"/>
        </w:rPr>
        <w:t>World</w:t>
      </w:r>
    </w:p>
    <w:p w14:paraId="7901F254" w14:textId="26E34A96" w:rsidR="0027344C" w:rsidRDefault="0027344C" w:rsidP="0027344C">
      <w:pPr>
        <w:rPr>
          <w:lang w:eastAsia="en-US"/>
        </w:rPr>
      </w:pPr>
      <w:r>
        <w:rPr>
          <w:lang w:eastAsia="en-US"/>
        </w:rPr>
        <w:t>Number:</w:t>
      </w:r>
      <w:r>
        <w:rPr>
          <w:lang w:eastAsia="en-US"/>
        </w:rPr>
        <w:t xml:space="preserve"> </w:t>
      </w:r>
      <w:r w:rsidRPr="0027344C">
        <w:rPr>
          <w:b/>
          <w:lang w:eastAsia="en-US"/>
        </w:rPr>
        <w:t>4.</w:t>
      </w:r>
    </w:p>
    <w:p w14:paraId="5ABA77BA" w14:textId="545AD20B" w:rsidR="0027344C" w:rsidRDefault="0027344C" w:rsidP="0027344C">
      <w:pPr>
        <w:rPr>
          <w:lang w:eastAsia="en-US"/>
        </w:rPr>
      </w:pPr>
      <w:r>
        <w:rPr>
          <w:lang w:eastAsia="en-US"/>
        </w:rPr>
        <w:t>Statement:</w:t>
      </w:r>
      <w:r>
        <w:rPr>
          <w:lang w:eastAsia="en-US"/>
        </w:rPr>
        <w:t xml:space="preserve">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27344C">
      <w:pPr>
        <w:rPr>
          <w:lang w:eastAsia="en-US"/>
        </w:rPr>
      </w:pPr>
      <w:r>
        <w:rPr>
          <w:lang w:eastAsia="en-US"/>
        </w:rPr>
        <w:t xml:space="preserve">Evaluation Method: </w:t>
      </w:r>
      <w:r>
        <w:rPr>
          <w:lang w:eastAsia="en-US"/>
        </w:rPr>
        <w:t>The placement of trees and other environmental objects makes sense. This is to say, there is not a tree placed in lava. If the world does not seem illogical.</w:t>
      </w:r>
    </w:p>
    <w:p w14:paraId="3394B256" w14:textId="565EDD8C" w:rsidR="0027344C" w:rsidRDefault="0027344C" w:rsidP="0027344C">
      <w:pPr>
        <w:rPr>
          <w:lang w:eastAsia="en-US"/>
        </w:rPr>
      </w:pPr>
      <w:r>
        <w:rPr>
          <w:lang w:eastAsia="en-US"/>
        </w:rPr>
        <w:t>Dependency:</w:t>
      </w:r>
      <w:r>
        <w:rPr>
          <w:lang w:eastAsia="en-US"/>
        </w:rPr>
        <w:t xml:space="preserve"> Scenes, Puzzles and Terrain. This step is to combine all of these things and “breathe” life into a game world. Meaning that this will be the final aesthetic step.</w:t>
      </w:r>
    </w:p>
    <w:p w14:paraId="6A8A50C0" w14:textId="3B38D0E1" w:rsidR="0027344C" w:rsidRDefault="0027344C" w:rsidP="0027344C">
      <w:pPr>
        <w:rPr>
          <w:lang w:eastAsia="en-US"/>
        </w:rPr>
      </w:pPr>
      <w:r>
        <w:rPr>
          <w:lang w:eastAsia="en-US"/>
        </w:rPr>
        <w:t>Priority:</w:t>
      </w:r>
      <w:r>
        <w:rPr>
          <w:lang w:eastAsia="en-US"/>
        </w:rPr>
        <w:t xml:space="preserve"> </w:t>
      </w:r>
      <w:r w:rsidRPr="0027344C">
        <w:rPr>
          <w:b/>
          <w:lang w:eastAsia="en-US"/>
        </w:rPr>
        <w:t>Moderate.</w:t>
      </w:r>
    </w:p>
    <w:p w14:paraId="4CF93BE2" w14:textId="1E4DB9F2" w:rsidR="0027344C" w:rsidRPr="0027344C" w:rsidRDefault="0027344C" w:rsidP="0027344C">
      <w:pPr>
        <w:rPr>
          <w:lang w:eastAsia="en-US"/>
        </w:rPr>
      </w:pPr>
      <w:r>
        <w:rPr>
          <w:lang w:eastAsia="en-US"/>
        </w:rPr>
        <w:t xml:space="preserve">Requirement Revision History: </w:t>
      </w:r>
      <w:r w:rsidRPr="0027344C">
        <w:rPr>
          <w:b/>
          <w:lang w:eastAsia="en-US"/>
        </w:rPr>
        <w:t>None.</w:t>
      </w:r>
    </w:p>
    <w:p w14:paraId="08F48B33" w14:textId="3CEAA101" w:rsidR="009F2B8B" w:rsidRDefault="009F2B8B" w:rsidP="004C3517">
      <w:pPr>
        <w:pStyle w:val="Heading2"/>
        <w:jc w:val="both"/>
        <w:rPr>
          <w:lang w:eastAsia="en-US"/>
        </w:rPr>
      </w:pPr>
      <w:r w:rsidRPr="007F3CA5">
        <w:rPr>
          <w:lang w:eastAsia="en-US"/>
        </w:rPr>
        <w:t>Monsters</w:t>
      </w:r>
    </w:p>
    <w:p w14:paraId="374C3C2F" w14:textId="21902F23" w:rsidR="0027344C" w:rsidRDefault="0027344C" w:rsidP="0027344C">
      <w:pPr>
        <w:rPr>
          <w:lang w:eastAsia="en-US"/>
        </w:rPr>
      </w:pPr>
      <w:r>
        <w:rPr>
          <w:lang w:eastAsia="en-US"/>
        </w:rPr>
        <w:t>Number:</w:t>
      </w:r>
      <w:r>
        <w:rPr>
          <w:lang w:eastAsia="en-US"/>
        </w:rPr>
        <w:t xml:space="preserve"> </w:t>
      </w:r>
      <w:r w:rsidRPr="0027344C">
        <w:rPr>
          <w:b/>
          <w:lang w:eastAsia="en-US"/>
        </w:rPr>
        <w:t>5.</w:t>
      </w:r>
    </w:p>
    <w:p w14:paraId="02ADB1AB" w14:textId="38308982" w:rsidR="0027344C" w:rsidRDefault="0027344C" w:rsidP="0027344C">
      <w:pPr>
        <w:rPr>
          <w:lang w:eastAsia="en-US"/>
        </w:rPr>
      </w:pPr>
      <w:r>
        <w:rPr>
          <w:lang w:eastAsia="en-US"/>
        </w:rPr>
        <w:t>Statement:</w:t>
      </w:r>
      <w:r>
        <w:rPr>
          <w:lang w:eastAsia="en-US"/>
        </w:rPr>
        <w:t xml:space="preserve"> The enemies of the player, each level will have pre-defined enemy spawning or creating locations therefore this step is to plan and place these locations.</w:t>
      </w:r>
    </w:p>
    <w:p w14:paraId="5C859163" w14:textId="39181113" w:rsidR="0027344C" w:rsidRDefault="0027344C" w:rsidP="0027344C">
      <w:pPr>
        <w:rPr>
          <w:lang w:eastAsia="en-US"/>
        </w:rPr>
      </w:pPr>
      <w:r>
        <w:rPr>
          <w:lang w:eastAsia="en-US"/>
        </w:rPr>
        <w:t xml:space="preserve">Evaluation Method: </w:t>
      </w:r>
      <w:r>
        <w:rPr>
          <w:lang w:eastAsia="en-US"/>
        </w:rPr>
        <w:t>Do the monsters spawn too often? Are there too few enemies so that the level is too easy to complete?</w:t>
      </w:r>
    </w:p>
    <w:p w14:paraId="0B275983" w14:textId="2B2D3465" w:rsidR="0027344C" w:rsidRDefault="0027344C" w:rsidP="0027344C">
      <w:pPr>
        <w:rPr>
          <w:lang w:eastAsia="en-US"/>
        </w:rPr>
      </w:pPr>
      <w:r>
        <w:rPr>
          <w:lang w:eastAsia="en-US"/>
        </w:rPr>
        <w:t>Dependency:</w:t>
      </w:r>
      <w:r>
        <w:rPr>
          <w:lang w:eastAsia="en-US"/>
        </w:rPr>
        <w:t xml:space="preserve">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27344C">
      <w:pPr>
        <w:rPr>
          <w:lang w:eastAsia="en-US"/>
        </w:rPr>
      </w:pPr>
      <w:r>
        <w:rPr>
          <w:lang w:eastAsia="en-US"/>
        </w:rPr>
        <w:t>Priority:</w:t>
      </w:r>
      <w:r w:rsidR="000A2F57">
        <w:rPr>
          <w:lang w:eastAsia="en-US"/>
        </w:rPr>
        <w:t xml:space="preserve"> </w:t>
      </w:r>
      <w:r w:rsidR="000A2F57" w:rsidRPr="000A2F57">
        <w:rPr>
          <w:b/>
          <w:lang w:eastAsia="en-US"/>
        </w:rPr>
        <w:t>High.</w:t>
      </w:r>
    </w:p>
    <w:p w14:paraId="1066154F" w14:textId="2CC0DCA6" w:rsidR="0027344C" w:rsidRPr="0027344C" w:rsidRDefault="0027344C" w:rsidP="0027344C">
      <w:pPr>
        <w:rPr>
          <w:lang w:eastAsia="en-US"/>
        </w:rPr>
      </w:pPr>
      <w:r>
        <w:rPr>
          <w:lang w:eastAsia="en-US"/>
        </w:rPr>
        <w:t xml:space="preserve">Requirement Revision History: </w:t>
      </w:r>
      <w:r w:rsidRPr="000A2F57">
        <w:rPr>
          <w:b/>
          <w:lang w:eastAsia="en-US"/>
        </w:rPr>
        <w:t>None.</w:t>
      </w:r>
    </w:p>
    <w:p w14:paraId="17A0AF76" w14:textId="22B1C570" w:rsidR="009F2B8B" w:rsidRDefault="007F3CA5" w:rsidP="004C3517">
      <w:pPr>
        <w:pStyle w:val="Heading2"/>
        <w:jc w:val="both"/>
        <w:rPr>
          <w:lang w:eastAsia="en-US"/>
        </w:rPr>
      </w:pPr>
      <w:r w:rsidRPr="007F3CA5">
        <w:rPr>
          <w:lang w:eastAsia="en-US"/>
        </w:rPr>
        <w:lastRenderedPageBreak/>
        <w:t>Player Attributes</w:t>
      </w:r>
    </w:p>
    <w:p w14:paraId="3ADFBDA3" w14:textId="121741EA" w:rsidR="000A2F57" w:rsidRDefault="000A2F57" w:rsidP="000A2F57">
      <w:pPr>
        <w:rPr>
          <w:lang w:eastAsia="en-US"/>
        </w:rPr>
      </w:pPr>
      <w:r>
        <w:rPr>
          <w:lang w:eastAsia="en-US"/>
        </w:rPr>
        <w:t>Number:</w:t>
      </w:r>
      <w:r>
        <w:rPr>
          <w:lang w:eastAsia="en-US"/>
        </w:rPr>
        <w:t xml:space="preserve"> </w:t>
      </w:r>
      <w:r w:rsidRPr="000A2F57">
        <w:rPr>
          <w:b/>
          <w:lang w:eastAsia="en-US"/>
        </w:rPr>
        <w:t>6.</w:t>
      </w:r>
    </w:p>
    <w:p w14:paraId="347AFBBE" w14:textId="713A150A" w:rsidR="000A2F57" w:rsidRDefault="000A2F57" w:rsidP="000A2F57">
      <w:pPr>
        <w:rPr>
          <w:lang w:eastAsia="en-US"/>
        </w:rPr>
      </w:pPr>
      <w:r>
        <w:rPr>
          <w:lang w:eastAsia="en-US"/>
        </w:rPr>
        <w:t>Statement:</w:t>
      </w:r>
      <w:r>
        <w:rPr>
          <w:lang w:eastAsia="en-US"/>
        </w:rPr>
        <w:t xml:space="preserve"> The health and power of the player, this will gauge how well the player can survive the difficulties and challenges inside of the game world.</w:t>
      </w:r>
    </w:p>
    <w:p w14:paraId="6D188695" w14:textId="0191065D" w:rsidR="000A2F57" w:rsidRDefault="000A2F57" w:rsidP="000A2F57">
      <w:pPr>
        <w:rPr>
          <w:lang w:eastAsia="en-US"/>
        </w:rPr>
      </w:pPr>
      <w:r>
        <w:rPr>
          <w:lang w:eastAsia="en-US"/>
        </w:rPr>
        <w:t xml:space="preserve">Evaluation Method: </w:t>
      </w:r>
      <w:r>
        <w:rPr>
          <w:lang w:eastAsia="en-US"/>
        </w:rPr>
        <w:t>Answering the question: Does the player have enough available resources to adequately experience and complete the level?</w:t>
      </w:r>
    </w:p>
    <w:p w14:paraId="60EFE4CF" w14:textId="33ADC26D" w:rsidR="000A2F57" w:rsidRDefault="000A2F57" w:rsidP="000A2F57">
      <w:pPr>
        <w:rPr>
          <w:lang w:eastAsia="en-US"/>
        </w:rPr>
      </w:pPr>
      <w:r>
        <w:rPr>
          <w:lang w:eastAsia="en-US"/>
        </w:rPr>
        <w:t>Dependency:</w:t>
      </w:r>
      <w:r>
        <w:rPr>
          <w:lang w:eastAsia="en-US"/>
        </w:rPr>
        <w:t xml:space="preserve"> World. The player must have a world to interact with, otherwise this would not make sense.</w:t>
      </w:r>
    </w:p>
    <w:p w14:paraId="6E29BB94" w14:textId="2C08A29F" w:rsidR="000A2F57" w:rsidRDefault="000A2F57" w:rsidP="000A2F57">
      <w:pPr>
        <w:rPr>
          <w:lang w:eastAsia="en-US"/>
        </w:rPr>
      </w:pPr>
      <w:r>
        <w:rPr>
          <w:lang w:eastAsia="en-US"/>
        </w:rPr>
        <w:t>Priority:</w:t>
      </w:r>
      <w:r>
        <w:rPr>
          <w:lang w:eastAsia="en-US"/>
        </w:rPr>
        <w:t xml:space="preserve"> </w:t>
      </w:r>
      <w:r w:rsidRPr="000A2F57">
        <w:rPr>
          <w:b/>
          <w:lang w:eastAsia="en-US"/>
        </w:rPr>
        <w:t>High.</w:t>
      </w:r>
    </w:p>
    <w:p w14:paraId="7DDDA3BE" w14:textId="7F91A942" w:rsidR="000A2F57" w:rsidRPr="000A2F57" w:rsidRDefault="000A2F57" w:rsidP="000A2F57">
      <w:pPr>
        <w:rPr>
          <w:lang w:eastAsia="en-US"/>
        </w:rPr>
      </w:pPr>
      <w:r>
        <w:rPr>
          <w:lang w:eastAsia="en-US"/>
        </w:rPr>
        <w:t xml:space="preserve">Requirement Revision History: </w:t>
      </w:r>
      <w:r w:rsidRPr="000A2F57">
        <w:rPr>
          <w:b/>
          <w:lang w:eastAsia="en-US"/>
        </w:rPr>
        <w:t>None.</w:t>
      </w:r>
    </w:p>
    <w:p w14:paraId="760115E4" w14:textId="50D620A6" w:rsidR="007F3CA5" w:rsidRDefault="007F3CA5" w:rsidP="004C3517">
      <w:pPr>
        <w:pStyle w:val="Heading2"/>
        <w:jc w:val="both"/>
        <w:rPr>
          <w:lang w:eastAsia="en-US"/>
        </w:rPr>
      </w:pPr>
      <w:r w:rsidRPr="007F3CA5">
        <w:rPr>
          <w:lang w:eastAsia="en-US"/>
        </w:rPr>
        <w:t>Monster Attributes</w:t>
      </w:r>
    </w:p>
    <w:p w14:paraId="36FADDE9" w14:textId="3B08BABB" w:rsidR="000A2F57" w:rsidRDefault="000A2F57" w:rsidP="000A2F57">
      <w:pPr>
        <w:rPr>
          <w:lang w:eastAsia="en-US"/>
        </w:rPr>
      </w:pPr>
      <w:r>
        <w:rPr>
          <w:lang w:eastAsia="en-US"/>
        </w:rPr>
        <w:t>Number:</w:t>
      </w:r>
      <w:r>
        <w:rPr>
          <w:lang w:eastAsia="en-US"/>
        </w:rPr>
        <w:t xml:space="preserve"> </w:t>
      </w:r>
      <w:r w:rsidRPr="000A2F57">
        <w:rPr>
          <w:b/>
          <w:lang w:eastAsia="en-US"/>
        </w:rPr>
        <w:t>7.</w:t>
      </w:r>
    </w:p>
    <w:p w14:paraId="51200684" w14:textId="58F06436" w:rsidR="000A2F57" w:rsidRDefault="000A2F57" w:rsidP="000A2F57">
      <w:pPr>
        <w:rPr>
          <w:lang w:eastAsia="en-US"/>
        </w:rPr>
      </w:pPr>
      <w:r>
        <w:rPr>
          <w:lang w:eastAsia="en-US"/>
        </w:rPr>
        <w:t>Statement:</w:t>
      </w:r>
      <w:r>
        <w:rPr>
          <w:lang w:eastAsia="en-US"/>
        </w:rPr>
        <w:t xml:space="preserve"> The health and power of the monsters. This is important because this will effect overall game difficulty, meaning that without a balance of how many of a type of enemy is spawned and how much damage or health the monster has the game will not be enjoyable.</w:t>
      </w:r>
    </w:p>
    <w:p w14:paraId="54A6CBBF" w14:textId="31CC431E" w:rsidR="000A2F57" w:rsidRDefault="000A2F57" w:rsidP="000A2F57">
      <w:pPr>
        <w:rPr>
          <w:lang w:eastAsia="en-US"/>
        </w:rPr>
      </w:pPr>
      <w:r>
        <w:rPr>
          <w:lang w:eastAsia="en-US"/>
        </w:rPr>
        <w:t xml:space="preserve">Evaluation Method: </w:t>
      </w:r>
      <w:r>
        <w:rPr>
          <w:lang w:eastAsia="en-US"/>
        </w:rPr>
        <w:t>Player versus monster balance, the game is designed to be played by four players simultaneously. Therefore, a single player should not defeat all of the monsters easily.</w:t>
      </w:r>
    </w:p>
    <w:p w14:paraId="1DE33767" w14:textId="63026982" w:rsidR="000A2F57" w:rsidRDefault="000A2F57" w:rsidP="000A2F57">
      <w:pPr>
        <w:rPr>
          <w:lang w:eastAsia="en-US"/>
        </w:rPr>
      </w:pPr>
      <w:r>
        <w:rPr>
          <w:lang w:eastAsia="en-US"/>
        </w:rPr>
        <w:t>Dependency:</w:t>
      </w:r>
      <w:r>
        <w:rPr>
          <w:lang w:eastAsia="en-US"/>
        </w:rPr>
        <w:t xml:space="preserve"> Player and World requirements. The monsters must fit correctly in the world, and not completely overpower the players.</w:t>
      </w:r>
    </w:p>
    <w:p w14:paraId="30D13C2A" w14:textId="3DCB4AFE" w:rsidR="000A2F57" w:rsidRDefault="000A2F57" w:rsidP="000A2F57">
      <w:pPr>
        <w:rPr>
          <w:lang w:eastAsia="en-US"/>
        </w:rPr>
      </w:pPr>
      <w:r>
        <w:rPr>
          <w:lang w:eastAsia="en-US"/>
        </w:rPr>
        <w:t>Priority:</w:t>
      </w:r>
      <w:r>
        <w:rPr>
          <w:lang w:eastAsia="en-US"/>
        </w:rPr>
        <w:t xml:space="preserve"> </w:t>
      </w:r>
      <w:r w:rsidRPr="000A2F57">
        <w:rPr>
          <w:b/>
          <w:lang w:eastAsia="en-US"/>
        </w:rPr>
        <w:t>Moderate.</w:t>
      </w:r>
    </w:p>
    <w:p w14:paraId="625376A1" w14:textId="5B113280" w:rsidR="000A2F57" w:rsidRDefault="000A2F57" w:rsidP="000A2F57">
      <w:pPr>
        <w:rPr>
          <w:b/>
          <w:lang w:eastAsia="en-US"/>
        </w:rPr>
      </w:pPr>
      <w:r>
        <w:rPr>
          <w:lang w:eastAsia="en-US"/>
        </w:rPr>
        <w:t xml:space="preserve">Requirement Revision History: </w:t>
      </w:r>
      <w:r w:rsidRPr="000A2F57">
        <w:rPr>
          <w:b/>
          <w:lang w:eastAsia="en-US"/>
        </w:rPr>
        <w:t>None.</w:t>
      </w:r>
    </w:p>
    <w:p w14:paraId="6AFD13E8" w14:textId="77777777" w:rsidR="000A2F57" w:rsidRDefault="000A2F57" w:rsidP="000A2F57">
      <w:pPr>
        <w:rPr>
          <w:b/>
          <w:lang w:eastAsia="en-US"/>
        </w:rPr>
      </w:pPr>
    </w:p>
    <w:p w14:paraId="09F18EB7" w14:textId="77777777" w:rsidR="000A2F57" w:rsidRDefault="000A2F57" w:rsidP="000A2F57">
      <w:pPr>
        <w:rPr>
          <w:b/>
          <w:lang w:eastAsia="en-US"/>
        </w:rPr>
      </w:pPr>
    </w:p>
    <w:p w14:paraId="12FCB775" w14:textId="77777777" w:rsidR="000A2F57" w:rsidRDefault="000A2F57" w:rsidP="000A2F57">
      <w:pPr>
        <w:rPr>
          <w:b/>
          <w:lang w:eastAsia="en-US"/>
        </w:rPr>
      </w:pPr>
    </w:p>
    <w:p w14:paraId="0416C718" w14:textId="77777777" w:rsidR="000A2F57" w:rsidRDefault="000A2F57" w:rsidP="000A2F57">
      <w:pPr>
        <w:rPr>
          <w:b/>
          <w:lang w:eastAsia="en-US"/>
        </w:rPr>
      </w:pPr>
    </w:p>
    <w:p w14:paraId="038B421A" w14:textId="77777777" w:rsidR="000A2F57" w:rsidRDefault="000A2F57" w:rsidP="004C3517">
      <w:pPr>
        <w:pStyle w:val="Heading2"/>
        <w:jc w:val="both"/>
        <w:rPr>
          <w:rFonts w:asciiTheme="minorHAnsi" w:eastAsiaTheme="minorEastAsia" w:hAnsiTheme="minorHAnsi" w:cstheme="minorBidi"/>
          <w:color w:val="auto"/>
          <w:sz w:val="21"/>
          <w:szCs w:val="21"/>
          <w:lang w:eastAsia="en-US"/>
        </w:rPr>
      </w:pPr>
    </w:p>
    <w:p w14:paraId="20980C1C" w14:textId="041551FC" w:rsidR="007F3CA5" w:rsidRDefault="007F3CA5" w:rsidP="004C3517">
      <w:pPr>
        <w:pStyle w:val="Heading2"/>
        <w:jc w:val="both"/>
        <w:rPr>
          <w:lang w:eastAsia="en-US"/>
        </w:rPr>
      </w:pPr>
      <w:r w:rsidRPr="007F3CA5">
        <w:rPr>
          <w:lang w:eastAsia="en-US"/>
        </w:rPr>
        <w:t>Resources</w:t>
      </w:r>
    </w:p>
    <w:p w14:paraId="21ACC39F" w14:textId="10738EF4" w:rsidR="000A2F57" w:rsidRDefault="000A2F57" w:rsidP="000A2F57">
      <w:pPr>
        <w:rPr>
          <w:lang w:eastAsia="en-US"/>
        </w:rPr>
      </w:pPr>
      <w:r>
        <w:rPr>
          <w:lang w:eastAsia="en-US"/>
        </w:rPr>
        <w:t>Number:</w:t>
      </w:r>
      <w:r>
        <w:rPr>
          <w:lang w:eastAsia="en-US"/>
        </w:rPr>
        <w:t xml:space="preserve"> </w:t>
      </w:r>
      <w:r w:rsidRPr="000A2F57">
        <w:rPr>
          <w:b/>
          <w:lang w:eastAsia="en-US"/>
        </w:rPr>
        <w:t>8.</w:t>
      </w:r>
      <w:r>
        <w:rPr>
          <w:lang w:eastAsia="en-US"/>
        </w:rPr>
        <w:t xml:space="preserve"> </w:t>
      </w:r>
    </w:p>
    <w:p w14:paraId="7BD967D3" w14:textId="6CEEDF76" w:rsidR="000A2F57" w:rsidRDefault="000A2F57" w:rsidP="000A2F57">
      <w:pPr>
        <w:rPr>
          <w:lang w:eastAsia="en-US"/>
        </w:rPr>
      </w:pPr>
      <w:r>
        <w:rPr>
          <w:lang w:eastAsia="en-US"/>
        </w:rPr>
        <w:t>Statement:</w:t>
      </w:r>
      <w:r>
        <w:rPr>
          <w:lang w:eastAsia="en-US"/>
        </w:rPr>
        <w:t xml:space="preserve"> These are the parameters that allow for the player to activate abilities, or to interact with the game world for solving puzzles.</w:t>
      </w:r>
    </w:p>
    <w:p w14:paraId="5E710B47" w14:textId="22FF9EE4" w:rsidR="000A2F57" w:rsidRDefault="000A2F57" w:rsidP="000A2F57">
      <w:pPr>
        <w:rPr>
          <w:lang w:eastAsia="en-US"/>
        </w:rPr>
      </w:pPr>
      <w:r>
        <w:rPr>
          <w:lang w:eastAsia="en-US"/>
        </w:rPr>
        <w:t xml:space="preserve">Evaluation Method: </w:t>
      </w:r>
      <w:r>
        <w:rPr>
          <w:lang w:eastAsia="en-US"/>
        </w:rPr>
        <w:t xml:space="preserve">Simple addition, does the player have enough health boosting resources to complete a level of moderate difficulty while defeating monsters along a fixed path? Does the amount of health add up to be more than the damage the monsters are capable of inflicting? </w:t>
      </w:r>
    </w:p>
    <w:p w14:paraId="31CA85ED" w14:textId="77480A97" w:rsidR="000A2F57" w:rsidRDefault="000A2F57" w:rsidP="000A2F57">
      <w:pPr>
        <w:rPr>
          <w:lang w:eastAsia="en-US"/>
        </w:rPr>
      </w:pPr>
      <w:r>
        <w:rPr>
          <w:lang w:eastAsia="en-US"/>
        </w:rPr>
        <w:t>Dependency:</w:t>
      </w:r>
      <w:r>
        <w:rPr>
          <w:lang w:eastAsia="en-US"/>
        </w:rPr>
        <w:t xml:space="preserve"> World and Player attributes. The world must have obvious and hidden resources, some the player will have to “hunt” for, others freely given. The player parameters must be defined in order to boost them.</w:t>
      </w:r>
    </w:p>
    <w:p w14:paraId="4180947D" w14:textId="21CB3C51" w:rsidR="000A2F57" w:rsidRDefault="000A2F57" w:rsidP="000A2F57">
      <w:pPr>
        <w:rPr>
          <w:lang w:eastAsia="en-US"/>
        </w:rPr>
      </w:pPr>
      <w:r>
        <w:rPr>
          <w:lang w:eastAsia="en-US"/>
        </w:rPr>
        <w:t>Priority:</w:t>
      </w:r>
      <w:r>
        <w:rPr>
          <w:lang w:eastAsia="en-US"/>
        </w:rPr>
        <w:t xml:space="preserve"> </w:t>
      </w:r>
      <w:r w:rsidRPr="000A2F57">
        <w:rPr>
          <w:b/>
          <w:lang w:eastAsia="en-US"/>
        </w:rPr>
        <w:t>Moderate.</w:t>
      </w:r>
    </w:p>
    <w:p w14:paraId="6E9693B0" w14:textId="0A587A8A" w:rsidR="000A2F57" w:rsidRPr="000A2F57" w:rsidRDefault="000A2F57" w:rsidP="000A2F57">
      <w:pPr>
        <w:rPr>
          <w:lang w:eastAsia="en-US"/>
        </w:rPr>
      </w:pPr>
      <w:r>
        <w:rPr>
          <w:lang w:eastAsia="en-US"/>
        </w:rPr>
        <w:t xml:space="preserve">Requirement Revision History: </w:t>
      </w:r>
      <w:r w:rsidRPr="000A2F57">
        <w:rPr>
          <w:b/>
          <w:lang w:eastAsia="en-US"/>
        </w:rPr>
        <w:t>None.</w:t>
      </w:r>
    </w:p>
    <w:p w14:paraId="5CCCD25F" w14:textId="4056032D" w:rsidR="007F3CA5" w:rsidRDefault="007F3CA5" w:rsidP="004C3517">
      <w:pPr>
        <w:pStyle w:val="Heading2"/>
        <w:jc w:val="both"/>
        <w:rPr>
          <w:lang w:eastAsia="en-US"/>
        </w:rPr>
      </w:pPr>
      <w:r>
        <w:rPr>
          <w:lang w:eastAsia="en-US"/>
        </w:rPr>
        <w:t>Player Abilities</w:t>
      </w:r>
    </w:p>
    <w:p w14:paraId="61AA3F8D" w14:textId="3402C38C" w:rsidR="000A2F57" w:rsidRDefault="000A2F57" w:rsidP="000A2F57">
      <w:pPr>
        <w:rPr>
          <w:lang w:eastAsia="en-US"/>
        </w:rPr>
      </w:pPr>
      <w:r>
        <w:rPr>
          <w:lang w:eastAsia="en-US"/>
        </w:rPr>
        <w:t>Number:</w:t>
      </w:r>
      <w:r>
        <w:rPr>
          <w:lang w:eastAsia="en-US"/>
        </w:rPr>
        <w:t xml:space="preserve"> </w:t>
      </w:r>
      <w:r w:rsidRPr="000A2F57">
        <w:rPr>
          <w:b/>
          <w:lang w:eastAsia="en-US"/>
        </w:rPr>
        <w:t>9.</w:t>
      </w:r>
    </w:p>
    <w:p w14:paraId="5B54E3C1" w14:textId="57B86F6C" w:rsidR="000A2F57" w:rsidRDefault="000A2F57" w:rsidP="000A2F57">
      <w:pPr>
        <w:rPr>
          <w:lang w:eastAsia="en-US"/>
        </w:rPr>
      </w:pPr>
      <w:r>
        <w:rPr>
          <w:lang w:eastAsia="en-US"/>
        </w:rPr>
        <w:t>Statement:</w:t>
      </w:r>
      <w:r>
        <w:rPr>
          <w:lang w:eastAsia="en-US"/>
        </w:rPr>
        <w:t xml:space="preserve"> The players ability to use special moves, or attacks that assist in defeating monsters and solving puzzles, while utilizing a defined player resource to limit how much of these are able to be used at a single time. </w:t>
      </w:r>
    </w:p>
    <w:p w14:paraId="62B253A7" w14:textId="15AFEC97" w:rsidR="000A2F57" w:rsidRDefault="000A2F57" w:rsidP="000A2F57">
      <w:pPr>
        <w:rPr>
          <w:lang w:eastAsia="en-US"/>
        </w:rPr>
      </w:pPr>
      <w:r>
        <w:rPr>
          <w:lang w:eastAsia="en-US"/>
        </w:rPr>
        <w:t xml:space="preserve">Evaluation Method: </w:t>
      </w:r>
      <w:r w:rsidR="00580EBD">
        <w:rPr>
          <w:lang w:eastAsia="en-US"/>
        </w:rPr>
        <w:t>Mathematical balance, does an ability provide too much assistance?</w:t>
      </w:r>
    </w:p>
    <w:p w14:paraId="6E402720" w14:textId="5E29DF6D" w:rsidR="000A2F57" w:rsidRDefault="000A2F57" w:rsidP="000A2F57">
      <w:pPr>
        <w:rPr>
          <w:lang w:eastAsia="en-US"/>
        </w:rPr>
      </w:pPr>
      <w:r>
        <w:rPr>
          <w:lang w:eastAsia="en-US"/>
        </w:rPr>
        <w:t>Dependency:</w:t>
      </w:r>
      <w:r w:rsidR="00580EBD">
        <w:rPr>
          <w:lang w:eastAsia="en-US"/>
        </w:rPr>
        <w:t xml:space="preserve"> Player attributes. Abilities will be modified by these values.</w:t>
      </w:r>
    </w:p>
    <w:p w14:paraId="2E29E153" w14:textId="076D464C" w:rsidR="000A2F57" w:rsidRDefault="000A2F57" w:rsidP="000A2F57">
      <w:pPr>
        <w:rPr>
          <w:lang w:eastAsia="en-US"/>
        </w:rPr>
      </w:pPr>
      <w:r>
        <w:rPr>
          <w:lang w:eastAsia="en-US"/>
        </w:rPr>
        <w:t>Priority:</w:t>
      </w:r>
      <w:r w:rsidR="00580EBD">
        <w:rPr>
          <w:lang w:eastAsia="en-US"/>
        </w:rPr>
        <w:t xml:space="preserve"> </w:t>
      </w:r>
      <w:r w:rsidR="00580EBD" w:rsidRPr="00580EBD">
        <w:rPr>
          <w:b/>
          <w:lang w:eastAsia="en-US"/>
        </w:rPr>
        <w:t>Low.</w:t>
      </w:r>
    </w:p>
    <w:p w14:paraId="7F61B002" w14:textId="3B3D26B5" w:rsidR="000A2F57" w:rsidRDefault="000A2F57" w:rsidP="000A2F57">
      <w:pPr>
        <w:rPr>
          <w:b/>
          <w:lang w:eastAsia="en-US"/>
        </w:rPr>
      </w:pPr>
      <w:r>
        <w:rPr>
          <w:lang w:eastAsia="en-US"/>
        </w:rPr>
        <w:t xml:space="preserve">Requirement Revision History: </w:t>
      </w:r>
      <w:r w:rsidRPr="00580EBD">
        <w:rPr>
          <w:b/>
          <w:lang w:eastAsia="en-US"/>
        </w:rPr>
        <w:t>None.</w:t>
      </w:r>
    </w:p>
    <w:p w14:paraId="3D02308E" w14:textId="77777777" w:rsidR="00580EBD" w:rsidRDefault="00580EBD" w:rsidP="000A2F57">
      <w:pPr>
        <w:rPr>
          <w:b/>
          <w:lang w:eastAsia="en-US"/>
        </w:rPr>
      </w:pPr>
    </w:p>
    <w:p w14:paraId="180D82AB" w14:textId="77777777" w:rsidR="00580EBD" w:rsidRDefault="00580EBD" w:rsidP="000A2F57">
      <w:pPr>
        <w:rPr>
          <w:b/>
          <w:lang w:eastAsia="en-US"/>
        </w:rPr>
      </w:pPr>
    </w:p>
    <w:p w14:paraId="595A8DBF" w14:textId="77777777" w:rsidR="00580EBD" w:rsidRDefault="00580EBD" w:rsidP="000A2F57">
      <w:pPr>
        <w:rPr>
          <w:b/>
          <w:lang w:eastAsia="en-US"/>
        </w:rPr>
      </w:pPr>
    </w:p>
    <w:p w14:paraId="01FCB800" w14:textId="77777777" w:rsidR="00580EBD" w:rsidRPr="000A2F57" w:rsidRDefault="00580EBD" w:rsidP="000A2F57">
      <w:pPr>
        <w:rPr>
          <w:lang w:eastAsia="en-US"/>
        </w:rPr>
      </w:pPr>
    </w:p>
    <w:p w14:paraId="66B59003" w14:textId="02395DC5" w:rsidR="007F3CA5" w:rsidRDefault="007F3CA5" w:rsidP="004C3517">
      <w:pPr>
        <w:pStyle w:val="Heading2"/>
        <w:jc w:val="both"/>
        <w:rPr>
          <w:lang w:eastAsia="en-US"/>
        </w:rPr>
      </w:pPr>
      <w:r w:rsidRPr="007F3CA5">
        <w:rPr>
          <w:lang w:eastAsia="en-US"/>
        </w:rPr>
        <w:lastRenderedPageBreak/>
        <w:t>Environmental Effects</w:t>
      </w:r>
    </w:p>
    <w:p w14:paraId="15669529" w14:textId="3B4527FF" w:rsidR="00580EBD" w:rsidRPr="00580EBD" w:rsidRDefault="00580EBD" w:rsidP="00580EBD">
      <w:pPr>
        <w:rPr>
          <w:lang w:eastAsia="en-US"/>
        </w:rPr>
      </w:pPr>
      <w:r>
        <w:rPr>
          <w:lang w:eastAsia="en-US"/>
        </w:rPr>
        <w:t>Number:</w:t>
      </w:r>
      <w:r>
        <w:rPr>
          <w:lang w:eastAsia="en-US"/>
        </w:rPr>
        <w:t xml:space="preserve"> </w:t>
      </w:r>
      <w:r>
        <w:rPr>
          <w:b/>
          <w:lang w:eastAsia="en-US"/>
        </w:rPr>
        <w:t>10.</w:t>
      </w:r>
    </w:p>
    <w:p w14:paraId="1B74F1CE" w14:textId="29CEA8EE" w:rsidR="00580EBD" w:rsidRDefault="00580EBD" w:rsidP="00580EBD">
      <w:pPr>
        <w:rPr>
          <w:lang w:eastAsia="en-US"/>
        </w:rPr>
      </w:pPr>
      <w:r>
        <w:rPr>
          <w:lang w:eastAsia="en-US"/>
        </w:rPr>
        <w:t>Statement:</w:t>
      </w:r>
      <w:r>
        <w:rPr>
          <w:lang w:eastAsia="en-US"/>
        </w:rPr>
        <w:t xml:space="preserve"> Examples of this would be traps and dangerous terrain.</w:t>
      </w:r>
    </w:p>
    <w:p w14:paraId="706D303E" w14:textId="16CEFE87" w:rsidR="00580EBD" w:rsidRDefault="00580EBD" w:rsidP="00580EBD">
      <w:pPr>
        <w:rPr>
          <w:lang w:eastAsia="en-US"/>
        </w:rPr>
      </w:pPr>
      <w:r>
        <w:rPr>
          <w:lang w:eastAsia="en-US"/>
        </w:rPr>
        <w:t xml:space="preserve">Evaluation Method: </w:t>
      </w:r>
      <w:r>
        <w:rPr>
          <w:lang w:eastAsia="en-US"/>
        </w:rPr>
        <w:t xml:space="preserve">If there is a trap, it does damage to the person who has “stepped on” or “activated” it. </w:t>
      </w:r>
    </w:p>
    <w:p w14:paraId="27E0B482" w14:textId="38549B10" w:rsidR="00580EBD" w:rsidRDefault="00580EBD" w:rsidP="00580EBD">
      <w:pPr>
        <w:rPr>
          <w:lang w:eastAsia="en-US"/>
        </w:rPr>
      </w:pPr>
      <w:r>
        <w:rPr>
          <w:lang w:eastAsia="en-US"/>
        </w:rPr>
        <w:t>Dependency:</w:t>
      </w:r>
      <w:r>
        <w:rPr>
          <w:lang w:eastAsia="en-US"/>
        </w:rPr>
        <w:t xml:space="preserve"> World and Puzzles, these depend on a properly designed world, one that only effects the player when they go out of normal or expected boundaries.</w:t>
      </w:r>
    </w:p>
    <w:p w14:paraId="7279ADF9" w14:textId="20CD8789" w:rsidR="00580EBD" w:rsidRDefault="00580EBD" w:rsidP="00580EBD">
      <w:pPr>
        <w:rPr>
          <w:lang w:eastAsia="en-US"/>
        </w:rPr>
      </w:pPr>
      <w:r>
        <w:rPr>
          <w:lang w:eastAsia="en-US"/>
        </w:rPr>
        <w:t>Priority:</w:t>
      </w:r>
      <w:r>
        <w:rPr>
          <w:lang w:eastAsia="en-US"/>
        </w:rPr>
        <w:t xml:space="preserve"> </w:t>
      </w:r>
      <w:r w:rsidRPr="00580EBD">
        <w:rPr>
          <w:b/>
          <w:lang w:eastAsia="en-US"/>
        </w:rPr>
        <w:t>Low.</w:t>
      </w:r>
    </w:p>
    <w:p w14:paraId="0D15B8FE" w14:textId="671C3D59" w:rsidR="00580EBD" w:rsidRPr="00580EBD" w:rsidRDefault="00580EBD" w:rsidP="00580EBD">
      <w:pPr>
        <w:rPr>
          <w:lang w:eastAsia="en-US"/>
        </w:rPr>
      </w:pPr>
      <w:r>
        <w:rPr>
          <w:lang w:eastAsia="en-US"/>
        </w:rPr>
        <w:t xml:space="preserve">Requirement Revision History: </w:t>
      </w:r>
      <w:r w:rsidRPr="00580EBD">
        <w:rPr>
          <w:b/>
          <w:lang w:eastAsia="en-US"/>
        </w:rPr>
        <w:t>None.</w:t>
      </w:r>
    </w:p>
    <w:p w14:paraId="3A8DD24A" w14:textId="397172F7" w:rsidR="007F3CA5" w:rsidRDefault="007F3CA5" w:rsidP="004C3517">
      <w:pPr>
        <w:pStyle w:val="Heading2"/>
        <w:jc w:val="both"/>
        <w:rPr>
          <w:lang w:eastAsia="en-US"/>
        </w:rPr>
      </w:pPr>
      <w:r w:rsidRPr="007F3CA5">
        <w:rPr>
          <w:lang w:eastAsia="en-US"/>
        </w:rPr>
        <w:t>Player Character leveling</w:t>
      </w:r>
    </w:p>
    <w:p w14:paraId="1F028D62" w14:textId="41589342" w:rsidR="00580EBD" w:rsidRDefault="00580EBD" w:rsidP="00580EBD">
      <w:pPr>
        <w:rPr>
          <w:lang w:eastAsia="en-US"/>
        </w:rPr>
      </w:pPr>
      <w:r>
        <w:rPr>
          <w:lang w:eastAsia="en-US"/>
        </w:rPr>
        <w:t>Number:</w:t>
      </w:r>
      <w:r>
        <w:rPr>
          <w:lang w:eastAsia="en-US"/>
        </w:rPr>
        <w:t xml:space="preserve"> </w:t>
      </w:r>
      <w:r w:rsidRPr="00580EBD">
        <w:rPr>
          <w:b/>
          <w:lang w:eastAsia="en-US"/>
        </w:rPr>
        <w:t>11.</w:t>
      </w:r>
    </w:p>
    <w:p w14:paraId="3FF6B999" w14:textId="396DDE0F" w:rsidR="00580EBD" w:rsidRDefault="00580EBD" w:rsidP="00580EBD">
      <w:pPr>
        <w:rPr>
          <w:lang w:eastAsia="en-US"/>
        </w:rPr>
      </w:pPr>
      <w:r>
        <w:rPr>
          <w:lang w:eastAsia="en-US"/>
        </w:rPr>
        <w:t>Statement:</w:t>
      </w:r>
      <w:r>
        <w:rPr>
          <w:lang w:eastAsia="en-US"/>
        </w:rPr>
        <w:t xml:space="preserve"> The player needs the ability to become stronger, this implementation will provide rewards for completely puzzles and defeating monsters. The reward being points to increase the effectiveness of abilities or increase basic attack damage or health, as well as the ability resource.</w:t>
      </w:r>
    </w:p>
    <w:p w14:paraId="773B09FB" w14:textId="46ECB420" w:rsidR="00580EBD" w:rsidRDefault="00580EBD" w:rsidP="00580EBD">
      <w:pPr>
        <w:rPr>
          <w:lang w:eastAsia="en-US"/>
        </w:rPr>
      </w:pPr>
      <w:r>
        <w:rPr>
          <w:lang w:eastAsia="en-US"/>
        </w:rPr>
        <w:t xml:space="preserve">Evaluation Method: </w:t>
      </w:r>
      <w:r>
        <w:rPr>
          <w:lang w:eastAsia="en-US"/>
        </w:rPr>
        <w:t>If the player can receive points and allocate them, this is complete.</w:t>
      </w:r>
    </w:p>
    <w:p w14:paraId="2EFAD580" w14:textId="70437F8F" w:rsidR="00580EBD" w:rsidRDefault="00580EBD" w:rsidP="00580EBD">
      <w:pPr>
        <w:rPr>
          <w:lang w:eastAsia="en-US"/>
        </w:rPr>
      </w:pPr>
      <w:r>
        <w:rPr>
          <w:lang w:eastAsia="en-US"/>
        </w:rPr>
        <w:t>Dependency:</w:t>
      </w:r>
      <w:r>
        <w:rPr>
          <w:lang w:eastAsia="en-US"/>
        </w:rPr>
        <w:t xml:space="preserve"> Player attributes, monster attributes, player abilities. These must be well defined to improve upon them.</w:t>
      </w:r>
    </w:p>
    <w:p w14:paraId="67DD57F4" w14:textId="68818C0E" w:rsidR="00580EBD" w:rsidRDefault="00580EBD" w:rsidP="00580EBD">
      <w:pPr>
        <w:rPr>
          <w:lang w:eastAsia="en-US"/>
        </w:rPr>
      </w:pPr>
      <w:r>
        <w:rPr>
          <w:lang w:eastAsia="en-US"/>
        </w:rPr>
        <w:t>Priority:</w:t>
      </w:r>
      <w:r>
        <w:rPr>
          <w:lang w:eastAsia="en-US"/>
        </w:rPr>
        <w:t xml:space="preserve"> </w:t>
      </w:r>
      <w:r w:rsidRPr="00580EBD">
        <w:rPr>
          <w:b/>
          <w:lang w:eastAsia="en-US"/>
        </w:rPr>
        <w:t>Low.</w:t>
      </w:r>
    </w:p>
    <w:p w14:paraId="07D55AA1" w14:textId="348A868D" w:rsidR="00580EBD" w:rsidRDefault="00580EBD" w:rsidP="00580EBD">
      <w:pPr>
        <w:rPr>
          <w:b/>
          <w:lang w:eastAsia="en-US"/>
        </w:rPr>
      </w:pPr>
      <w:r>
        <w:rPr>
          <w:lang w:eastAsia="en-US"/>
        </w:rPr>
        <w:t xml:space="preserve">Requirement Revision History: </w:t>
      </w:r>
      <w:r w:rsidRPr="00580EBD">
        <w:rPr>
          <w:b/>
          <w:lang w:eastAsia="en-US"/>
        </w:rPr>
        <w:t>None.</w:t>
      </w:r>
    </w:p>
    <w:p w14:paraId="7BF1989E" w14:textId="77777777" w:rsidR="00580EBD" w:rsidRDefault="00580EBD" w:rsidP="00580EBD">
      <w:pPr>
        <w:rPr>
          <w:b/>
          <w:lang w:eastAsia="en-US"/>
        </w:rPr>
      </w:pPr>
    </w:p>
    <w:p w14:paraId="7E78F22F" w14:textId="77777777" w:rsidR="00580EBD" w:rsidRDefault="00580EBD" w:rsidP="00580EBD">
      <w:pPr>
        <w:rPr>
          <w:b/>
          <w:lang w:eastAsia="en-US"/>
        </w:rPr>
      </w:pPr>
    </w:p>
    <w:p w14:paraId="00F000F8" w14:textId="77777777" w:rsidR="00580EBD" w:rsidRDefault="00580EBD" w:rsidP="00580EBD">
      <w:pPr>
        <w:rPr>
          <w:b/>
          <w:lang w:eastAsia="en-US"/>
        </w:rPr>
      </w:pPr>
    </w:p>
    <w:p w14:paraId="1261E25E" w14:textId="77777777" w:rsidR="00580EBD" w:rsidRDefault="00580EBD" w:rsidP="00580EBD">
      <w:pPr>
        <w:rPr>
          <w:b/>
          <w:lang w:eastAsia="en-US"/>
        </w:rPr>
      </w:pPr>
    </w:p>
    <w:p w14:paraId="5035F36F" w14:textId="77777777" w:rsidR="00580EBD" w:rsidRPr="00580EBD" w:rsidRDefault="00580EBD" w:rsidP="00580EBD">
      <w:pPr>
        <w:rPr>
          <w:lang w:eastAsia="en-US"/>
        </w:rPr>
      </w:pPr>
    </w:p>
    <w:p w14:paraId="46BCDB36" w14:textId="563272D1" w:rsidR="007F3CA5" w:rsidRDefault="009F2B8B" w:rsidP="004C3517">
      <w:pPr>
        <w:pStyle w:val="Heading2"/>
        <w:jc w:val="both"/>
        <w:rPr>
          <w:lang w:eastAsia="en-US"/>
        </w:rPr>
      </w:pPr>
      <w:r w:rsidRPr="007F3CA5">
        <w:rPr>
          <w:lang w:eastAsia="en-US"/>
        </w:rPr>
        <w:lastRenderedPageBreak/>
        <w:t>In-Game Chat System</w:t>
      </w:r>
    </w:p>
    <w:p w14:paraId="50210ECD" w14:textId="40C8D303" w:rsidR="00580EBD" w:rsidRDefault="00580EBD" w:rsidP="00580EBD">
      <w:pPr>
        <w:rPr>
          <w:lang w:eastAsia="en-US"/>
        </w:rPr>
      </w:pPr>
      <w:r>
        <w:rPr>
          <w:lang w:eastAsia="en-US"/>
        </w:rPr>
        <w:t>Number:</w:t>
      </w:r>
      <w:r>
        <w:rPr>
          <w:lang w:eastAsia="en-US"/>
        </w:rPr>
        <w:t xml:space="preserve"> </w:t>
      </w:r>
      <w:r w:rsidRPr="00580EBD">
        <w:rPr>
          <w:b/>
          <w:lang w:eastAsia="en-US"/>
        </w:rPr>
        <w:t>12.</w:t>
      </w:r>
    </w:p>
    <w:p w14:paraId="592D771F" w14:textId="77777777" w:rsidR="00580EBD" w:rsidRPr="00BB13CE" w:rsidRDefault="00580EBD" w:rsidP="00580EBD">
      <w:pPr>
        <w:rPr>
          <w:lang w:eastAsia="en-US"/>
        </w:rPr>
      </w:pPr>
      <w:r>
        <w:rPr>
          <w:lang w:eastAsia="en-US"/>
        </w:rPr>
        <w:t>Statement:</w:t>
      </w:r>
      <w:r>
        <w:rPr>
          <w:lang w:eastAsia="en-US"/>
        </w:rPr>
        <w:t xml:space="preserve"> </w:t>
      </w:r>
      <w:r w:rsidRPr="00BB13CE">
        <w:rPr>
          <w:lang w:eastAsia="en-US"/>
        </w:rPr>
        <w:t xml:space="preserve">This requirement is to enable the players to send messages from inside of the client, to communicate a strategy for solving the task that is being performed. </w:t>
      </w:r>
    </w:p>
    <w:p w14:paraId="34759BA6" w14:textId="477476E9" w:rsidR="00580EBD" w:rsidRDefault="00580EBD" w:rsidP="00580EBD">
      <w:pPr>
        <w:rPr>
          <w:lang w:eastAsia="en-US"/>
        </w:rPr>
      </w:pPr>
      <w:r>
        <w:rPr>
          <w:lang w:eastAsia="en-US"/>
        </w:rPr>
        <w:t xml:space="preserve">Evaluation Method: </w:t>
      </w:r>
      <w:r w:rsidRPr="00BB13CE">
        <w:rPr>
          <w:lang w:eastAsia="en-US"/>
        </w:rPr>
        <w:t>If messages can be sent and received within the game world, this requirement is fulfilled.</w:t>
      </w:r>
    </w:p>
    <w:p w14:paraId="1EE10BD8" w14:textId="51A14731" w:rsidR="00580EBD" w:rsidRPr="00580EBD" w:rsidRDefault="00580EBD" w:rsidP="00580EBD">
      <w:pPr>
        <w:rPr>
          <w:lang w:eastAsia="en-US"/>
        </w:rPr>
      </w:pPr>
      <w:r>
        <w:rPr>
          <w:lang w:eastAsia="en-US"/>
        </w:rPr>
        <w:t>Dependency:</w:t>
      </w:r>
      <w:r>
        <w:rPr>
          <w:lang w:eastAsia="en-US"/>
        </w:rPr>
        <w:t xml:space="preserve"> There is no dependencies, this is a standalone system that can be either implemented or not.</w:t>
      </w:r>
    </w:p>
    <w:p w14:paraId="3A901D75" w14:textId="7353E89D" w:rsidR="00580EBD" w:rsidRDefault="00580EBD" w:rsidP="00580EBD">
      <w:pPr>
        <w:rPr>
          <w:lang w:eastAsia="en-US"/>
        </w:rPr>
      </w:pPr>
      <w:r>
        <w:rPr>
          <w:lang w:eastAsia="en-US"/>
        </w:rPr>
        <w:t>Priority:</w:t>
      </w:r>
      <w:r>
        <w:rPr>
          <w:lang w:eastAsia="en-US"/>
        </w:rPr>
        <w:t xml:space="preserve"> </w:t>
      </w:r>
      <w:r w:rsidRPr="00580EBD">
        <w:rPr>
          <w:b/>
          <w:lang w:eastAsia="en-US"/>
        </w:rPr>
        <w:t>Moderate.</w:t>
      </w:r>
    </w:p>
    <w:p w14:paraId="4CE6DFB5" w14:textId="3131AB74" w:rsidR="00580EBD" w:rsidRPr="00580EBD" w:rsidRDefault="00580EBD" w:rsidP="00580EBD">
      <w:pPr>
        <w:rPr>
          <w:lang w:eastAsia="en-US"/>
        </w:rPr>
      </w:pPr>
      <w:r>
        <w:rPr>
          <w:lang w:eastAsia="en-US"/>
        </w:rPr>
        <w:t xml:space="preserve">Requirement Revision History: </w:t>
      </w:r>
      <w:r w:rsidRPr="00580EBD">
        <w:rPr>
          <w:b/>
          <w:lang w:eastAsia="en-US"/>
        </w:rPr>
        <w:t>None.</w:t>
      </w:r>
    </w:p>
    <w:p w14:paraId="435B5F3C" w14:textId="02DDBE64" w:rsidR="00A52F1C" w:rsidRDefault="007F3CA5" w:rsidP="004C3517">
      <w:pPr>
        <w:pStyle w:val="Heading2"/>
        <w:jc w:val="both"/>
        <w:rPr>
          <w:lang w:eastAsia="en-US"/>
        </w:rPr>
      </w:pPr>
      <w:r>
        <w:rPr>
          <w:lang w:eastAsia="en-US"/>
        </w:rPr>
        <w:t>Client Hosting</w:t>
      </w:r>
    </w:p>
    <w:p w14:paraId="3335064F" w14:textId="0D2A9A49" w:rsidR="00580EBD" w:rsidRDefault="00580EBD" w:rsidP="00580EBD">
      <w:pPr>
        <w:rPr>
          <w:lang w:eastAsia="en-US"/>
        </w:rPr>
      </w:pPr>
      <w:r>
        <w:rPr>
          <w:lang w:eastAsia="en-US"/>
        </w:rPr>
        <w:t xml:space="preserve">Number: </w:t>
      </w:r>
      <w:r w:rsidRPr="00580EBD">
        <w:rPr>
          <w:b/>
          <w:lang w:eastAsia="en-US"/>
        </w:rPr>
        <w:t>13.</w:t>
      </w:r>
    </w:p>
    <w:p w14:paraId="55FCAADA" w14:textId="05B8F55F" w:rsidR="00580EBD" w:rsidRDefault="00580EBD" w:rsidP="00580EBD">
      <w:pPr>
        <w:rPr>
          <w:lang w:eastAsia="en-US"/>
        </w:rPr>
      </w:pPr>
      <w:r>
        <w:rPr>
          <w:lang w:eastAsia="en-US"/>
        </w:rPr>
        <w:t>Statement: The ability of the deliverable client to host a server, for players to connect to via IP address for local area network play.</w:t>
      </w:r>
    </w:p>
    <w:p w14:paraId="2283300D" w14:textId="23A9F496" w:rsidR="00580EBD" w:rsidRDefault="00580EBD" w:rsidP="00580EBD">
      <w:pPr>
        <w:rPr>
          <w:lang w:eastAsia="en-US"/>
        </w:rPr>
      </w:pPr>
      <w:r>
        <w:rPr>
          <w:lang w:eastAsia="en-US"/>
        </w:rPr>
        <w:t>Evaluation Method: If the client can host a server, this is fulfilled.</w:t>
      </w:r>
    </w:p>
    <w:p w14:paraId="626F722F" w14:textId="3BA0E1D5" w:rsidR="00580EBD" w:rsidRDefault="00580EBD" w:rsidP="00580EBD">
      <w:pPr>
        <w:rPr>
          <w:lang w:eastAsia="en-US"/>
        </w:rPr>
      </w:pPr>
      <w:r>
        <w:rPr>
          <w:lang w:eastAsia="en-US"/>
        </w:rPr>
        <w:t>Dependency: None, this functionality starts the implementation of networking into the game.</w:t>
      </w:r>
    </w:p>
    <w:p w14:paraId="0E0C433D" w14:textId="27A12C78" w:rsidR="00580EBD" w:rsidRDefault="00580EBD" w:rsidP="00580EBD">
      <w:pPr>
        <w:rPr>
          <w:lang w:eastAsia="en-US"/>
        </w:rPr>
      </w:pPr>
      <w:r>
        <w:rPr>
          <w:lang w:eastAsia="en-US"/>
        </w:rPr>
        <w:t xml:space="preserve">Priority: </w:t>
      </w:r>
      <w:r w:rsidRPr="00580EBD">
        <w:rPr>
          <w:b/>
          <w:lang w:eastAsia="en-US"/>
        </w:rPr>
        <w:t>Low.</w:t>
      </w:r>
    </w:p>
    <w:p w14:paraId="44DED4D0" w14:textId="6D33D2B4" w:rsidR="00580EBD" w:rsidRPr="00580EBD" w:rsidRDefault="00580EBD" w:rsidP="00580EBD">
      <w:pPr>
        <w:rPr>
          <w:lang w:eastAsia="en-US"/>
        </w:rPr>
      </w:pPr>
      <w:r>
        <w:rPr>
          <w:lang w:eastAsia="en-US"/>
        </w:rPr>
        <w:t xml:space="preserve">Requirement Revision History: </w:t>
      </w:r>
      <w:r w:rsidRPr="00580EBD">
        <w:rPr>
          <w:b/>
          <w:lang w:eastAsia="en-US"/>
        </w:rPr>
        <w:t>None.</w:t>
      </w:r>
    </w:p>
    <w:p w14:paraId="1ED595BA" w14:textId="0FDDB030" w:rsidR="007F3CA5" w:rsidRDefault="007F3CA5" w:rsidP="004C3517">
      <w:pPr>
        <w:pStyle w:val="Heading2"/>
        <w:jc w:val="both"/>
        <w:rPr>
          <w:lang w:eastAsia="en-US"/>
        </w:rPr>
      </w:pPr>
      <w:r>
        <w:rPr>
          <w:lang w:eastAsia="en-US"/>
        </w:rPr>
        <w:t>Client Joining</w:t>
      </w:r>
    </w:p>
    <w:p w14:paraId="7D2D0942" w14:textId="314BCA1B" w:rsidR="00580EBD" w:rsidRDefault="00580EBD" w:rsidP="00580EBD">
      <w:pPr>
        <w:rPr>
          <w:lang w:eastAsia="en-US"/>
        </w:rPr>
      </w:pPr>
      <w:r>
        <w:rPr>
          <w:lang w:eastAsia="en-US"/>
        </w:rPr>
        <w:t xml:space="preserve">Number: </w:t>
      </w:r>
      <w:r>
        <w:rPr>
          <w:b/>
          <w:lang w:eastAsia="en-US"/>
        </w:rPr>
        <w:t>14</w:t>
      </w:r>
      <w:r w:rsidRPr="00580EBD">
        <w:rPr>
          <w:b/>
          <w:lang w:eastAsia="en-US"/>
        </w:rPr>
        <w:t>.</w:t>
      </w:r>
    </w:p>
    <w:p w14:paraId="43C92FC6" w14:textId="17EFF9E7" w:rsidR="00580EBD" w:rsidRDefault="00580EBD" w:rsidP="00580EBD">
      <w:pPr>
        <w:rPr>
          <w:lang w:eastAsia="en-US"/>
        </w:rPr>
      </w:pPr>
      <w:r>
        <w:rPr>
          <w:lang w:eastAsia="en-US"/>
        </w:rPr>
        <w:t xml:space="preserve">Statement: </w:t>
      </w:r>
      <w:r>
        <w:rPr>
          <w:lang w:eastAsia="en-US"/>
        </w:rPr>
        <w:t xml:space="preserve">The ability of a player to connect via IP address to a hosted server. </w:t>
      </w:r>
    </w:p>
    <w:p w14:paraId="183A9014" w14:textId="7EE92062" w:rsidR="00580EBD" w:rsidRDefault="00580EBD" w:rsidP="00580EBD">
      <w:pPr>
        <w:rPr>
          <w:lang w:eastAsia="en-US"/>
        </w:rPr>
      </w:pPr>
      <w:r>
        <w:rPr>
          <w:lang w:eastAsia="en-US"/>
        </w:rPr>
        <w:t>Evaluation Method:</w:t>
      </w:r>
      <w:r>
        <w:rPr>
          <w:lang w:eastAsia="en-US"/>
        </w:rPr>
        <w:t xml:space="preserve"> If the player can connect to a server via IP address, and then proceed to play the game on that server, this requirement is fulfilled.</w:t>
      </w:r>
    </w:p>
    <w:p w14:paraId="19B61E3E" w14:textId="784C0404" w:rsidR="00580EBD" w:rsidRDefault="00580EBD" w:rsidP="00580EBD">
      <w:pPr>
        <w:rPr>
          <w:lang w:eastAsia="en-US"/>
        </w:rPr>
      </w:pPr>
      <w:r>
        <w:rPr>
          <w:lang w:eastAsia="en-US"/>
        </w:rPr>
        <w:t>Dependency:</w:t>
      </w:r>
      <w:r>
        <w:rPr>
          <w:lang w:eastAsia="en-US"/>
        </w:rPr>
        <w:t xml:space="preserve"> Client hosting.</w:t>
      </w:r>
    </w:p>
    <w:p w14:paraId="7AB2F53B" w14:textId="77777777" w:rsidR="00580EBD" w:rsidRDefault="00580EBD" w:rsidP="00580EBD">
      <w:pPr>
        <w:rPr>
          <w:lang w:eastAsia="en-US"/>
        </w:rPr>
      </w:pPr>
      <w:r>
        <w:rPr>
          <w:lang w:eastAsia="en-US"/>
        </w:rPr>
        <w:t xml:space="preserve">Priority: </w:t>
      </w:r>
      <w:r w:rsidRPr="00580EBD">
        <w:rPr>
          <w:b/>
          <w:lang w:eastAsia="en-US"/>
        </w:rPr>
        <w:t>Low.</w:t>
      </w:r>
    </w:p>
    <w:p w14:paraId="72F00642" w14:textId="6DE0B3B9" w:rsidR="00580EBD" w:rsidRPr="00580EBD" w:rsidRDefault="00580EBD" w:rsidP="00580EBD">
      <w:pPr>
        <w:rPr>
          <w:lang w:eastAsia="en-US"/>
        </w:rPr>
      </w:pPr>
      <w:r>
        <w:rPr>
          <w:lang w:eastAsia="en-US"/>
        </w:rPr>
        <w:t xml:space="preserve">Requirement Revision History: </w:t>
      </w:r>
      <w:r w:rsidRPr="00580EBD">
        <w:rPr>
          <w:b/>
          <w:lang w:eastAsia="en-US"/>
        </w:rPr>
        <w:t>None.</w:t>
      </w:r>
    </w:p>
    <w:p w14:paraId="2FE48FAA" w14:textId="6E682759" w:rsidR="007F3CA5" w:rsidRPr="007F3CA5" w:rsidRDefault="007F3CA5" w:rsidP="004C3517">
      <w:pPr>
        <w:pStyle w:val="Heading2"/>
        <w:jc w:val="both"/>
        <w:rPr>
          <w:lang w:eastAsia="en-US"/>
        </w:rPr>
      </w:pPr>
      <w:r>
        <w:rPr>
          <w:lang w:eastAsia="en-US"/>
        </w:rPr>
        <w:lastRenderedPageBreak/>
        <w:t>Game Polish</w:t>
      </w:r>
    </w:p>
    <w:p w14:paraId="605BBE3C" w14:textId="4DD9C048" w:rsidR="00580EBD" w:rsidRDefault="00580EBD" w:rsidP="00580EBD">
      <w:pPr>
        <w:rPr>
          <w:lang w:eastAsia="en-US"/>
        </w:rPr>
      </w:pPr>
      <w:r>
        <w:rPr>
          <w:lang w:eastAsia="en-US"/>
        </w:rPr>
        <w:t xml:space="preserve">Number: </w:t>
      </w:r>
      <w:r>
        <w:rPr>
          <w:b/>
          <w:lang w:eastAsia="en-US"/>
        </w:rPr>
        <w:t>15</w:t>
      </w:r>
      <w:r w:rsidRPr="00580EBD">
        <w:rPr>
          <w:b/>
          <w:lang w:eastAsia="en-US"/>
        </w:rPr>
        <w:t>.</w:t>
      </w:r>
    </w:p>
    <w:p w14:paraId="3A9DF1B8" w14:textId="4478AA05" w:rsidR="00580EBD" w:rsidRDefault="00580EBD" w:rsidP="00580EBD">
      <w:pPr>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dungeons. </w:t>
      </w:r>
    </w:p>
    <w:p w14:paraId="584EE53A" w14:textId="418EAE3E" w:rsidR="00580EBD" w:rsidRDefault="00580EBD" w:rsidP="00580EBD">
      <w:pPr>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19BF4D07" w:rsidR="00580EBD" w:rsidRDefault="00580EBD" w:rsidP="00580EBD">
      <w:pPr>
        <w:rPr>
          <w:lang w:eastAsia="en-US"/>
        </w:rPr>
      </w:pPr>
      <w:r>
        <w:rPr>
          <w:lang w:eastAsia="en-US"/>
        </w:rPr>
        <w:t>Dependency:</w:t>
      </w:r>
      <w:r w:rsidR="00C9484E">
        <w:rPr>
          <w:lang w:eastAsia="en-US"/>
        </w:rPr>
        <w:t xml:space="preserve"> Completion of the game. This requirement will only be met if the previous 14 requirements are completed.</w:t>
      </w:r>
    </w:p>
    <w:p w14:paraId="15A6DE21" w14:textId="77777777" w:rsidR="00580EBD" w:rsidRDefault="00580EBD" w:rsidP="00580EBD">
      <w:pPr>
        <w:rPr>
          <w:lang w:eastAsia="en-US"/>
        </w:rPr>
      </w:pPr>
      <w:r>
        <w:rPr>
          <w:lang w:eastAsia="en-US"/>
        </w:rPr>
        <w:t xml:space="preserve">Priority: </w:t>
      </w:r>
      <w:r w:rsidRPr="00580EBD">
        <w:rPr>
          <w:b/>
          <w:lang w:eastAsia="en-US"/>
        </w:rPr>
        <w:t>Low.</w:t>
      </w:r>
    </w:p>
    <w:p w14:paraId="3DA44CAA" w14:textId="77777777" w:rsidR="00580EBD" w:rsidRPr="00580EBD" w:rsidRDefault="00580EBD" w:rsidP="00580EBD">
      <w:pPr>
        <w:rPr>
          <w:lang w:eastAsia="en-US"/>
        </w:rPr>
      </w:pPr>
      <w:r>
        <w:rPr>
          <w:lang w:eastAsia="en-US"/>
        </w:rPr>
        <w:t xml:space="preserve">Requirement Revision History: </w:t>
      </w:r>
      <w:r w:rsidRPr="00580EBD">
        <w:rPr>
          <w:b/>
          <w:lang w:eastAsia="en-US"/>
        </w:rPr>
        <w:t>None.</w:t>
      </w:r>
    </w:p>
    <w:p w14:paraId="23614DFA" w14:textId="77777777" w:rsidR="00A52F1C" w:rsidRDefault="00A52F1C" w:rsidP="00355455">
      <w:pPr>
        <w:spacing w:line="240" w:lineRule="auto"/>
        <w:jc w:val="both"/>
        <w:rPr>
          <w:rFonts w:asciiTheme="majorHAnsi" w:eastAsiaTheme="majorEastAsia" w:hAnsiTheme="majorHAnsi" w:cstheme="majorBidi"/>
          <w:color w:val="8D785D" w:themeColor="accent6" w:themeShade="BF"/>
          <w:sz w:val="28"/>
          <w:szCs w:val="28"/>
          <w:lang w:eastAsia="en-US"/>
        </w:rPr>
      </w:pPr>
    </w:p>
    <w:p w14:paraId="260E16E3" w14:textId="77777777" w:rsidR="007F3CA5" w:rsidRDefault="007F3CA5" w:rsidP="008D3D2C">
      <w:pPr>
        <w:spacing w:line="240" w:lineRule="auto"/>
        <w:jc w:val="both"/>
        <w:rPr>
          <w:rFonts w:asciiTheme="majorHAnsi" w:eastAsiaTheme="majorEastAsia" w:hAnsiTheme="majorHAnsi" w:cstheme="majorBidi"/>
          <w:color w:val="8D785D" w:themeColor="accent6" w:themeShade="BF"/>
          <w:sz w:val="28"/>
          <w:szCs w:val="28"/>
          <w:lang w:eastAsia="en-US"/>
        </w:rPr>
      </w:pPr>
    </w:p>
    <w:p w14:paraId="58281E13" w14:textId="77777777" w:rsidR="004C3517" w:rsidRDefault="004C3517" w:rsidP="008D3D2C">
      <w:pPr>
        <w:spacing w:line="240" w:lineRule="auto"/>
        <w:jc w:val="both"/>
        <w:rPr>
          <w:b/>
          <w:lang w:eastAsia="en-US"/>
        </w:rPr>
      </w:pPr>
    </w:p>
    <w:p w14:paraId="1616984B" w14:textId="77777777" w:rsidR="004C3517" w:rsidRDefault="004C3517" w:rsidP="008D3D2C">
      <w:pPr>
        <w:spacing w:line="240" w:lineRule="auto"/>
        <w:jc w:val="both"/>
        <w:rPr>
          <w:b/>
          <w:lang w:eastAsia="en-US"/>
        </w:rPr>
      </w:pPr>
    </w:p>
    <w:p w14:paraId="7BDD4378" w14:textId="77777777" w:rsidR="004C3517" w:rsidRDefault="004C3517" w:rsidP="008D3D2C">
      <w:pPr>
        <w:spacing w:line="240" w:lineRule="auto"/>
        <w:jc w:val="both"/>
        <w:rPr>
          <w:b/>
          <w:lang w:eastAsia="en-US"/>
        </w:rPr>
      </w:pPr>
    </w:p>
    <w:p w14:paraId="727244B5" w14:textId="77777777" w:rsidR="004C3517" w:rsidRDefault="004C3517" w:rsidP="008D3D2C">
      <w:pPr>
        <w:spacing w:line="240" w:lineRule="auto"/>
        <w:jc w:val="both"/>
        <w:rPr>
          <w:b/>
          <w:lang w:eastAsia="en-US"/>
        </w:rPr>
      </w:pPr>
    </w:p>
    <w:p w14:paraId="24C2C62C" w14:textId="77777777" w:rsidR="004C3517" w:rsidRDefault="004C3517" w:rsidP="008D3D2C">
      <w:pPr>
        <w:spacing w:line="240" w:lineRule="auto"/>
        <w:jc w:val="both"/>
        <w:rPr>
          <w:b/>
          <w:lang w:eastAsia="en-US"/>
        </w:rPr>
      </w:pPr>
    </w:p>
    <w:p w14:paraId="5F39478C" w14:textId="77777777" w:rsidR="004C3517" w:rsidRDefault="004C3517" w:rsidP="008D3D2C">
      <w:pPr>
        <w:spacing w:line="240" w:lineRule="auto"/>
        <w:jc w:val="both"/>
        <w:rPr>
          <w:b/>
          <w:lang w:eastAsia="en-US"/>
        </w:rPr>
      </w:pPr>
    </w:p>
    <w:p w14:paraId="51514810" w14:textId="77777777" w:rsidR="004C3517" w:rsidRDefault="004C3517" w:rsidP="008D3D2C">
      <w:pPr>
        <w:spacing w:line="240" w:lineRule="auto"/>
        <w:jc w:val="both"/>
        <w:rPr>
          <w:b/>
          <w:lang w:eastAsia="en-US"/>
        </w:rPr>
      </w:pPr>
    </w:p>
    <w:p w14:paraId="631DE3D5" w14:textId="77777777" w:rsidR="00580EBD" w:rsidRDefault="00580EBD" w:rsidP="008D3D2C">
      <w:pPr>
        <w:spacing w:line="240" w:lineRule="auto"/>
        <w:jc w:val="both"/>
        <w:rPr>
          <w:b/>
          <w:lang w:eastAsia="en-US"/>
        </w:rPr>
      </w:pPr>
    </w:p>
    <w:p w14:paraId="0CBA4690" w14:textId="77777777" w:rsidR="00580EBD" w:rsidRDefault="00580EBD" w:rsidP="008D3D2C">
      <w:pPr>
        <w:spacing w:line="240" w:lineRule="auto"/>
        <w:jc w:val="both"/>
        <w:rPr>
          <w:b/>
          <w:lang w:eastAsia="en-US"/>
        </w:rPr>
      </w:pPr>
    </w:p>
    <w:p w14:paraId="6131B02B" w14:textId="77777777" w:rsidR="00580EBD" w:rsidRDefault="00580EBD" w:rsidP="008D3D2C">
      <w:pPr>
        <w:spacing w:line="240" w:lineRule="auto"/>
        <w:jc w:val="both"/>
        <w:rPr>
          <w:b/>
          <w:lang w:eastAsia="en-US"/>
        </w:rPr>
      </w:pPr>
    </w:p>
    <w:p w14:paraId="4A4041C1" w14:textId="77777777" w:rsidR="00580EBD" w:rsidRDefault="00580EBD" w:rsidP="008D3D2C">
      <w:pPr>
        <w:spacing w:line="240" w:lineRule="auto"/>
        <w:jc w:val="both"/>
        <w:rPr>
          <w:b/>
          <w:lang w:eastAsia="en-US"/>
        </w:rPr>
      </w:pPr>
    </w:p>
    <w:p w14:paraId="1E2764AE" w14:textId="77777777" w:rsidR="00580EBD" w:rsidRDefault="00580EBD" w:rsidP="008D3D2C">
      <w:pPr>
        <w:spacing w:line="240" w:lineRule="auto"/>
        <w:jc w:val="both"/>
        <w:rPr>
          <w:b/>
          <w:lang w:eastAsia="en-US"/>
        </w:rPr>
      </w:pPr>
    </w:p>
    <w:p w14:paraId="6AFA63C1" w14:textId="77777777" w:rsidR="00C9484E" w:rsidRDefault="00C9484E" w:rsidP="008D3D2C">
      <w:pPr>
        <w:spacing w:line="240" w:lineRule="auto"/>
        <w:jc w:val="both"/>
        <w:rPr>
          <w:b/>
          <w:lang w:eastAsia="en-US"/>
        </w:rPr>
      </w:pPr>
    </w:p>
    <w:p w14:paraId="6502A73F" w14:textId="77777777"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w:t>
      </w:r>
      <w:proofErr w:type="spellStart"/>
      <w:r w:rsidR="00154DA2">
        <w:rPr>
          <w:lang w:eastAsia="en-US"/>
        </w:rPr>
        <w:t>Nakazawa</w:t>
      </w:r>
      <w:proofErr w:type="spellEnd"/>
      <w:r w:rsidR="00154DA2">
        <w:rPr>
          <w:lang w:eastAsia="en-US"/>
        </w:rPr>
        <w:t>,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8D3D2C">
      <w:pPr>
        <w:spacing w:line="240" w:lineRule="auto"/>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w:t>
      </w:r>
      <w:proofErr w:type="spellStart"/>
      <w:r>
        <w:rPr>
          <w:lang w:eastAsia="en-US"/>
        </w:rPr>
        <w:t>Nakazawa</w:t>
      </w:r>
      <w:proofErr w:type="spellEnd"/>
      <w:r>
        <w:rPr>
          <w:lang w:eastAsia="en-US"/>
        </w:rPr>
        <w:t>,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8D3D2C">
      <w:pPr>
        <w:spacing w:line="240" w:lineRule="auto"/>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6278BA92" w14:textId="77777777" w:rsidR="009F2B8B" w:rsidRDefault="009F2B8B" w:rsidP="008D3D2C">
      <w:pPr>
        <w:spacing w:line="240" w:lineRule="auto"/>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w:t>
      </w:r>
      <w:proofErr w:type="spellStart"/>
      <w:r>
        <w:rPr>
          <w:lang w:eastAsia="en-US"/>
        </w:rPr>
        <w:t>Nakazawa</w:t>
      </w:r>
      <w:proofErr w:type="spellEnd"/>
      <w:r>
        <w:rPr>
          <w:lang w:eastAsia="en-US"/>
        </w:rPr>
        <w:t>,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w:t>
      </w:r>
      <w:r>
        <w:rPr>
          <w:lang w:eastAsia="en-US"/>
        </w:rPr>
        <w:t>,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C9484E">
      <w:pPr>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C9484E">
      <w:pPr>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r>
      <w:r>
        <w:rPr>
          <w:lang w:eastAsia="en-US"/>
        </w:rPr>
        <w:t>Week #3</w:t>
      </w:r>
      <w:r>
        <w:rPr>
          <w:lang w:eastAsia="en-US"/>
        </w:rPr>
        <w:t xml:space="preserve">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Pr="00C9484E" w:rsidRDefault="00C9484E" w:rsidP="00C9484E">
      <w:pPr>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sectPr w:rsidR="00C9484E" w:rsidRPr="00C9484E">
      <w:headerReference w:type="even" r:id="rId12"/>
      <w:headerReference w:type="default" r:id="rId13"/>
      <w:footerReference w:type="even" r:id="rId14"/>
      <w:footerReference w:type="default" r:id="rId15"/>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C3A3D" w14:textId="77777777" w:rsidR="00CF20CF" w:rsidRDefault="00CF20CF">
      <w:pPr>
        <w:spacing w:after="0" w:line="240" w:lineRule="auto"/>
      </w:pPr>
      <w:r>
        <w:separator/>
      </w:r>
    </w:p>
  </w:endnote>
  <w:endnote w:type="continuationSeparator" w:id="0">
    <w:p w14:paraId="0A8C87B2" w14:textId="77777777" w:rsidR="00CF20CF" w:rsidRDefault="00CF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61B11" w:rsidRPr="00561B11">
                            <w:rPr>
                              <w:noProof/>
                              <w:color w:val="FFFFFF" w:themeColor="background1"/>
                              <w:sz w:val="24"/>
                            </w:rPr>
                            <w:t>14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61B11" w:rsidRPr="00561B11">
                      <w:rPr>
                        <w:noProof/>
                        <w:color w:val="FFFFFF" w:themeColor="background1"/>
                        <w:sz w:val="24"/>
                      </w:rPr>
                      <w:t>14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61B11" w:rsidRPr="00561B11">
                            <w:rPr>
                              <w:noProof/>
                              <w:color w:val="FFFFFF" w:themeColor="background1"/>
                              <w:sz w:val="24"/>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61B11" w:rsidRPr="00561B11">
                      <w:rPr>
                        <w:noProof/>
                        <w:color w:val="FFFFFF" w:themeColor="background1"/>
                        <w:sz w:val="24"/>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D271A" w14:textId="77777777" w:rsidR="00CF20CF" w:rsidRDefault="00CF20CF">
      <w:pPr>
        <w:spacing w:after="0" w:line="240" w:lineRule="auto"/>
      </w:pPr>
      <w:r>
        <w:separator/>
      </w:r>
    </w:p>
  </w:footnote>
  <w:footnote w:type="continuationSeparator" w:id="0">
    <w:p w14:paraId="5AD3504B" w14:textId="77777777" w:rsidR="00CF20CF" w:rsidRDefault="00CF2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57E7BCA9" w:rsidR="006E0C7F" w:rsidRDefault="00A52F1C">
                              <w:pPr>
                                <w:jc w:val="center"/>
                                <w:rPr>
                                  <w:color w:val="FFFFFF" w:themeColor="background1"/>
                                </w:rPr>
                              </w:pPr>
                              <w:r>
                                <w:rPr>
                                  <w:color w:val="FFFFFF" w:themeColor="background1"/>
                                </w:rPr>
                                <w:t>Titan Quest</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57E7BCA9" w:rsidR="006E0C7F" w:rsidRDefault="00A52F1C">
                        <w:pPr>
                          <w:jc w:val="center"/>
                          <w:rPr>
                            <w:color w:val="FFFFFF" w:themeColor="background1"/>
                          </w:rPr>
                        </w:pPr>
                        <w:r>
                          <w:rPr>
                            <w:color w:val="FFFFFF" w:themeColor="background1"/>
                          </w:rPr>
                          <w:t>Titan Quest</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63641B9">
            <v:rect w14:anchorId="23322071"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05771566" w:rsidR="006E0C7F" w:rsidRDefault="00A52F1C">
                              <w:pPr>
                                <w:jc w:val="center"/>
                                <w:rPr>
                                  <w:color w:val="FFFFFF" w:themeColor="background1"/>
                                </w:rPr>
                              </w:pPr>
                              <w:r>
                                <w:rPr>
                                  <w:color w:val="FFFFFF" w:themeColor="background1"/>
                                </w:rPr>
                                <w:t>Titan Quest</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05771566" w:rsidR="006E0C7F" w:rsidRDefault="00A52F1C">
                        <w:pPr>
                          <w:jc w:val="center"/>
                          <w:rPr>
                            <w:color w:val="FFFFFF" w:themeColor="background1"/>
                          </w:rPr>
                        </w:pPr>
                        <w:r>
                          <w:rPr>
                            <w:color w:val="FFFFFF" w:themeColor="background1"/>
                          </w:rPr>
                          <w:t>Titan Quest</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A2F57"/>
    <w:rsid w:val="00154DA2"/>
    <w:rsid w:val="001C5ABC"/>
    <w:rsid w:val="00232EC8"/>
    <w:rsid w:val="00250B21"/>
    <w:rsid w:val="0026461B"/>
    <w:rsid w:val="0027344C"/>
    <w:rsid w:val="002816F2"/>
    <w:rsid w:val="002C02C7"/>
    <w:rsid w:val="00355455"/>
    <w:rsid w:val="003C3984"/>
    <w:rsid w:val="004C3517"/>
    <w:rsid w:val="004F7549"/>
    <w:rsid w:val="0056039F"/>
    <w:rsid w:val="00561B11"/>
    <w:rsid w:val="00580EBD"/>
    <w:rsid w:val="00664CCD"/>
    <w:rsid w:val="006B0A49"/>
    <w:rsid w:val="006E0C7F"/>
    <w:rsid w:val="007E600B"/>
    <w:rsid w:val="007F3CA5"/>
    <w:rsid w:val="00800A4A"/>
    <w:rsid w:val="008C220B"/>
    <w:rsid w:val="008D3D2C"/>
    <w:rsid w:val="009F2B8B"/>
    <w:rsid w:val="00A52F1C"/>
    <w:rsid w:val="00A752E7"/>
    <w:rsid w:val="00B43BFE"/>
    <w:rsid w:val="00B4592C"/>
    <w:rsid w:val="00C8426D"/>
    <w:rsid w:val="00C86846"/>
    <w:rsid w:val="00C9484E"/>
    <w:rsid w:val="00CF20CF"/>
    <w:rsid w:val="00DA0A82"/>
    <w:rsid w:val="00DB46C4"/>
    <w:rsid w:val="00EB5F8E"/>
    <w:rsid w:val="00ED03FC"/>
    <w:rsid w:val="00F01059"/>
    <w:rsid w:val="00F046D5"/>
    <w:rsid w:val="00F21660"/>
    <w:rsid w:val="00F442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semiHidden/>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C58D0"/>
    <w:rsid w:val="002A5E13"/>
    <w:rsid w:val="0043127B"/>
    <w:rsid w:val="006119EB"/>
    <w:rsid w:val="0084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E2466CB9-3188-4D2F-A71D-D45E830D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115</TotalTime>
  <Pages>1</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Tiamat: The Quest</vt:lpstr>
    </vt:vector>
  </TitlesOfParts>
  <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 Quest</dc:title>
  <dc:subject>By Cody Ferguson. Sept. 15, 2013 – Report #3</dc:subject>
  <dc:creator>Cody Ferguson</dc:creator>
  <cp:keywords/>
  <cp:lastModifiedBy>Cody Ferguson</cp:lastModifiedBy>
  <cp:revision>8</cp:revision>
  <cp:lastPrinted>2013-09-15T21:25:00Z</cp:lastPrinted>
  <dcterms:created xsi:type="dcterms:W3CDTF">2013-09-15T19:28:00Z</dcterms:created>
  <dcterms:modified xsi:type="dcterms:W3CDTF">2013-09-15T21:26:00Z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