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2D5A52FA" w:rsidR="006E0C7F" w:rsidRDefault="003150C7" w:rsidP="002816F2">
          <w:pPr>
            <w:pStyle w:val="Header"/>
            <w:jc w:val="both"/>
          </w:pPr>
          <w:r>
            <w:rPr>
              <w:noProof/>
              <w:color w:val="000000"/>
              <w:lang w:eastAsia="en-US"/>
            </w:rPr>
            <w:drawing>
              <wp:anchor distT="0" distB="0" distL="114300" distR="114300" simplePos="0" relativeHeight="251675648" behindDoc="0" locked="0" layoutInCell="1" allowOverlap="1" wp14:anchorId="30D2A42D" wp14:editId="278F64E4">
                <wp:simplePos x="0" y="0"/>
                <wp:positionH relativeFrom="column">
                  <wp:posOffset>619125</wp:posOffset>
                </wp:positionH>
                <wp:positionV relativeFrom="paragraph">
                  <wp:posOffset>-1076325</wp:posOffset>
                </wp:positionV>
                <wp:extent cx="3261294" cy="36099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3261294" cy="3609975"/>
                        </a:xfrm>
                        <a:prstGeom prst="rect">
                          <a:avLst/>
                        </a:prstGeom>
                      </pic:spPr>
                    </pic:pic>
                  </a:graphicData>
                </a:graphic>
                <wp14:sizeRelH relativeFrom="margin">
                  <wp14:pctWidth>0</wp14:pctWidth>
                </wp14:sizeRelH>
                <wp14:sizeRelV relativeFrom="margin">
                  <wp14:pctHeight>0</wp14:pctHeight>
                </wp14:sizeRelV>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3BA2A818">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325506284"/>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1E27A8D" w:rsidR="006E0C7F" w:rsidRDefault="00A4092E">
                                    <w:pPr>
                                      <w:pStyle w:val="Subtitle"/>
                                      <w:rPr>
                                        <w:color w:val="DFDCB7" w:themeColor="background2"/>
                                      </w:rPr>
                                    </w:pPr>
                                    <w:r>
                                      <w:rPr>
                                        <w:color w:val="DFDCB7" w:themeColor="background2"/>
                                      </w:rPr>
                                      <w:t>By Cody Ferguson. Nov. 17, 2013 – Report #12</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325506284"/>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1E27A8D" w:rsidR="006E0C7F" w:rsidRDefault="00A4092E">
                              <w:pPr>
                                <w:pStyle w:val="Subtitle"/>
                                <w:rPr>
                                  <w:color w:val="DFDCB7" w:themeColor="background2"/>
                                </w:rPr>
                              </w:pPr>
                              <w:r>
                                <w:rPr>
                                  <w:color w:val="DFDCB7" w:themeColor="background2"/>
                                </w:rPr>
                                <w:t>By Cody Ferguson. Nov. 17, 2013 – Report #12</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58DCCDFC" w:rsidR="006E0C7F" w:rsidRDefault="00090F85" w:rsidP="002816F2">
      <w:pPr>
        <w:pStyle w:val="Title"/>
        <w:jc w:val="both"/>
      </w:pPr>
      <w:r>
        <w:rPr>
          <w:sz w:val="76"/>
          <w:szCs w:val="76"/>
        </w:rPr>
        <w:lastRenderedPageBreak/>
        <w:t>Ahura Mazda</w:t>
      </w:r>
    </w:p>
    <w:p w14:paraId="6DB8F106" w14:textId="41E4AB54" w:rsidR="006E0C7F" w:rsidRDefault="00ED562F"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A4092E">
            <w:t>By Cody Ferguson. Nov. 17, 2013 – Report #12</w:t>
          </w:r>
        </w:sdtContent>
      </w:sdt>
    </w:p>
    <w:p w14:paraId="14CD8CBB" w14:textId="2CA6FFB1"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 xml:space="preserve">#modified </w:t>
      </w:r>
      <w:r w:rsidR="00B923DB">
        <w:rPr>
          <w:sz w:val="22"/>
          <w:szCs w:val="22"/>
          <w:lang w:eastAsia="en-US"/>
        </w:rPr>
        <w:t>10.27.13</w:t>
      </w:r>
    </w:p>
    <w:p w14:paraId="5E8C7F01" w14:textId="7FA4F6F2"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software to be written is a </w:t>
      </w:r>
      <w:r w:rsidR="00090F85">
        <w:rPr>
          <w:rFonts w:eastAsia="Times New Roman" w:cs="Arial"/>
          <w:color w:val="000000"/>
          <w:sz w:val="22"/>
          <w:szCs w:val="22"/>
          <w:lang w:eastAsia="en-US"/>
        </w:rPr>
        <w:t>two dimensional platform game</w:t>
      </w:r>
      <w:r w:rsidR="00BF0E74">
        <w:rPr>
          <w:rFonts w:eastAsia="Times New Roman" w:cs="Arial"/>
          <w:color w:val="000000"/>
          <w:sz w:val="22"/>
          <w:szCs w:val="22"/>
          <w:lang w:eastAsia="en-US"/>
        </w:rPr>
        <w:t xml:space="preserve"> that will allow for a single player to adventure through a </w:t>
      </w:r>
      <w:r w:rsidR="00090F85">
        <w:rPr>
          <w:rFonts w:eastAsia="Times New Roman" w:cs="Arial"/>
          <w:color w:val="000000"/>
          <w:sz w:val="22"/>
          <w:szCs w:val="22"/>
          <w:lang w:eastAsia="en-US"/>
        </w:rPr>
        <w:t>set of levels</w:t>
      </w:r>
      <w:r w:rsidR="00BF0E74">
        <w:rPr>
          <w:rFonts w:eastAsia="Times New Roman" w:cs="Arial"/>
          <w:color w:val="000000"/>
          <w:sz w:val="22"/>
          <w:szCs w:val="22"/>
          <w:lang w:eastAsia="en-US"/>
        </w:rPr>
        <w:t xml:space="preserve"> of varying difficulty, fending off enemies and </w:t>
      </w:r>
      <w:r w:rsidR="00090F85">
        <w:rPr>
          <w:rFonts w:eastAsia="Times New Roman" w:cs="Arial"/>
          <w:color w:val="000000"/>
          <w:sz w:val="22"/>
          <w:szCs w:val="22"/>
          <w:lang w:eastAsia="en-US"/>
        </w:rPr>
        <w:t>clearing obstacles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090F85">
        <w:rPr>
          <w:rFonts w:eastAsia="Times New Roman" w:cs="Arial"/>
          <w:color w:val="000000"/>
          <w:sz w:val="22"/>
          <w:szCs w:val="22"/>
          <w:lang w:eastAsia="en-US"/>
        </w:rPr>
        <w:t xml:space="preserve">Ahura Mazda </w:t>
      </w:r>
      <w:r w:rsidRPr="00ED03FC">
        <w:rPr>
          <w:rFonts w:eastAsia="Times New Roman" w:cs="Arial"/>
          <w:color w:val="000000"/>
          <w:sz w:val="22"/>
          <w:szCs w:val="22"/>
          <w:lang w:eastAsia="en-US"/>
        </w:rPr>
        <w:t>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ECCBBA1"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090F85">
        <w:rPr>
          <w:rFonts w:eastAsia="Times New Roman" w:cs="Arial"/>
          <w:color w:val="000000"/>
          <w:sz w:val="22"/>
          <w:szCs w:val="22"/>
          <w:lang w:eastAsia="en-US"/>
        </w:rPr>
        <w:t xml:space="preserve">a measure of both patience and skill to progress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 xml:space="preserve">down to players that enjoy single player experiences, with </w:t>
      </w:r>
      <w:r w:rsidR="00090F85">
        <w:rPr>
          <w:rFonts w:eastAsia="Times New Roman" w:cs="Arial"/>
          <w:color w:val="000000"/>
          <w:sz w:val="22"/>
          <w:szCs w:val="22"/>
          <w:lang w:eastAsia="en-US"/>
        </w:rPr>
        <w:t xml:space="preserve">sliding platforms </w:t>
      </w:r>
      <w:r w:rsidR="001B2849">
        <w:rPr>
          <w:rFonts w:eastAsia="Times New Roman" w:cs="Arial"/>
          <w:color w:val="000000"/>
          <w:sz w:val="22"/>
          <w:szCs w:val="22"/>
          <w:lang w:eastAsia="en-US"/>
        </w:rPr>
        <w:t>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2A0B807F"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 xml:space="preserve">#modified </w:t>
      </w:r>
      <w:r w:rsidR="00B923DB">
        <w:rPr>
          <w:sz w:val="22"/>
          <w:lang w:eastAsia="en-US"/>
        </w:rPr>
        <w:t>10.27.13</w:t>
      </w:r>
    </w:p>
    <w:p w14:paraId="20A771D3" w14:textId="2B6CA9CC"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Ahura Mazda</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w:t>
      </w:r>
      <w:r w:rsidR="00090F85">
        <w:rPr>
          <w:rFonts w:eastAsia="Times New Roman" w:cs="Arial"/>
          <w:color w:val="000000"/>
          <w:sz w:val="22"/>
          <w:szCs w:val="22"/>
          <w:lang w:eastAsia="en-US"/>
        </w:rPr>
        <w:t>two dimensional platform game</w:t>
      </w:r>
      <w:r w:rsidRPr="00ED03FC">
        <w:rPr>
          <w:rFonts w:eastAsia="Times New Roman" w:cs="Arial"/>
          <w:color w:val="000000"/>
          <w:sz w:val="22"/>
          <w:szCs w:val="22"/>
          <w:lang w:eastAsia="en-US"/>
        </w:rPr>
        <w:t xml:space="preserve">. Therefore, this project will have the expected functionality of allowing the user to </w:t>
      </w:r>
      <w:r w:rsidR="00090F85">
        <w:rPr>
          <w:rFonts w:eastAsia="Times New Roman" w:cs="Arial"/>
          <w:color w:val="000000"/>
          <w:sz w:val="22"/>
          <w:szCs w:val="22"/>
          <w:lang w:eastAsia="en-US"/>
        </w:rPr>
        <w:t>move along the X and Y axes in the game space, as well as monitoring the player’s effectiveness with a heads-up-display containing score, completion time and lives lost.</w:t>
      </w:r>
    </w:p>
    <w:p w14:paraId="0E5DAEC8" w14:textId="632FDC85"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D3E8F6" w14:textId="2B8DC7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w:t>
      </w:r>
      <w:r w:rsidR="00090F85">
        <w:rPr>
          <w:rFonts w:eastAsia="Times New Roman" w:cs="Arial"/>
          <w:color w:val="000000"/>
          <w:sz w:val="22"/>
          <w:szCs w:val="22"/>
          <w:lang w:eastAsia="en-US"/>
        </w:rPr>
        <w:t xml:space="preserve">s of </w:t>
      </w:r>
      <w:r w:rsidRPr="00ED03FC">
        <w:rPr>
          <w:rFonts w:eastAsia="Times New Roman" w:cs="Arial"/>
          <w:color w:val="000000"/>
          <w:sz w:val="22"/>
          <w:szCs w:val="22"/>
          <w:lang w:eastAsia="en-US"/>
        </w:rPr>
        <w:t>similar product</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would </w:t>
      </w:r>
      <w:r w:rsidR="00090F85">
        <w:rPr>
          <w:rFonts w:eastAsia="Times New Roman" w:cs="Arial"/>
          <w:color w:val="000000"/>
          <w:sz w:val="22"/>
          <w:szCs w:val="22"/>
          <w:lang w:eastAsia="en-US"/>
        </w:rPr>
        <w:t xml:space="preserve">be the Super Mario games, Castlevania games, and Ninja Gaiden games. </w:t>
      </w:r>
      <w:r w:rsidRPr="00ED03FC">
        <w:rPr>
          <w:rFonts w:eastAsia="Times New Roman" w:cs="Arial"/>
          <w:color w:val="000000"/>
          <w:sz w:val="22"/>
          <w:szCs w:val="22"/>
          <w:lang w:eastAsia="en-US"/>
        </w:rPr>
        <w:t>In the</w:t>
      </w:r>
      <w:r w:rsidR="00090F85">
        <w:rPr>
          <w:rFonts w:eastAsia="Times New Roman" w:cs="Arial"/>
          <w:color w:val="000000"/>
          <w:sz w:val="22"/>
          <w:szCs w:val="22"/>
          <w:lang w:eastAsia="en-US"/>
        </w:rPr>
        <w:t>se</w:t>
      </w:r>
      <w:r w:rsidRPr="00ED03FC">
        <w:rPr>
          <w:rFonts w:eastAsia="Times New Roman" w:cs="Arial"/>
          <w:color w:val="000000"/>
          <w:sz w:val="22"/>
          <w:szCs w:val="22"/>
          <w:lang w:eastAsia="en-US"/>
        </w:rPr>
        <w:t xml:space="preserve"> game</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090F85">
        <w:rPr>
          <w:rFonts w:eastAsia="Times New Roman" w:cs="Arial"/>
          <w:color w:val="000000"/>
          <w:sz w:val="22"/>
          <w:szCs w:val="22"/>
          <w:lang w:eastAsia="en-US"/>
        </w:rPr>
        <w:t xml:space="preserve"> and to do this the character must navigate in a two dimensional plane, jumping on various platforms and defeating monsters to reach the top of the tower, the deepest part of a cave or similar. </w:t>
      </w:r>
      <w:r w:rsidR="00B923DB">
        <w:rPr>
          <w:rFonts w:eastAsia="Times New Roman" w:cs="Arial"/>
          <w:color w:val="000000"/>
          <w:sz w:val="22"/>
          <w:szCs w:val="22"/>
          <w:lang w:eastAsia="en-US"/>
        </w:rPr>
        <w:t xml:space="preserve">This is </w:t>
      </w:r>
      <w:r w:rsidRPr="00ED03FC">
        <w:rPr>
          <w:rFonts w:eastAsia="Times New Roman" w:cs="Arial"/>
          <w:color w:val="000000"/>
          <w:sz w:val="22"/>
          <w:szCs w:val="22"/>
          <w:lang w:eastAsia="en-US"/>
        </w:rPr>
        <w:t>simi</w:t>
      </w:r>
      <w:r w:rsidRPr="006B0A49">
        <w:rPr>
          <w:rFonts w:eastAsia="Times New Roman" w:cs="Arial"/>
          <w:color w:val="000000"/>
          <w:sz w:val="22"/>
          <w:szCs w:val="22"/>
          <w:lang w:eastAsia="en-US"/>
        </w:rPr>
        <w:t xml:space="preserve">lar because in </w:t>
      </w:r>
      <w:r w:rsidR="00B923DB">
        <w:rPr>
          <w:rFonts w:eastAsia="Times New Roman" w:cs="Arial"/>
          <w:color w:val="000000"/>
          <w:sz w:val="22"/>
          <w:szCs w:val="22"/>
          <w:lang w:eastAsia="en-US"/>
        </w:rPr>
        <w:t>Ahura Mazda</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 xml:space="preserve">have to </w:t>
      </w:r>
      <w:r w:rsidR="00B923DB">
        <w:rPr>
          <w:rFonts w:eastAsia="Times New Roman" w:cs="Arial"/>
          <w:color w:val="000000"/>
          <w:sz w:val="22"/>
          <w:szCs w:val="22"/>
          <w:lang w:eastAsia="en-US"/>
        </w:rPr>
        <w:t>navigate the levels</w:t>
      </w:r>
      <w:r w:rsidR="001B2849">
        <w:rPr>
          <w:rFonts w:eastAsia="Times New Roman" w:cs="Arial"/>
          <w:color w:val="000000"/>
          <w:sz w:val="22"/>
          <w:szCs w:val="22"/>
          <w:lang w:eastAsia="en-US"/>
        </w:rPr>
        <w:t xml:space="preserve"> and fight monsters to </w:t>
      </w:r>
      <w:r w:rsidR="00B923DB">
        <w:rPr>
          <w:rFonts w:eastAsia="Times New Roman" w:cs="Arial"/>
          <w:color w:val="000000"/>
          <w:sz w:val="22"/>
          <w:szCs w:val="22"/>
          <w:lang w:eastAsia="en-US"/>
        </w:rPr>
        <w:t>reach the end of the game.</w:t>
      </w:r>
    </w:p>
    <w:p w14:paraId="26E0A9FA" w14:textId="32FDB6E7"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 xml:space="preserve">#modified </w:t>
      </w:r>
      <w:r w:rsidR="00B923DB">
        <w:rPr>
          <w:sz w:val="22"/>
          <w:lang w:eastAsia="en-US"/>
        </w:rPr>
        <w:t>10.27.13</w:t>
      </w:r>
    </w:p>
    <w:p w14:paraId="663641B9" w14:textId="79C7A17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B923DB">
        <w:rPr>
          <w:rFonts w:eastAsia="Times New Roman" w:cs="Arial"/>
          <w:color w:val="000000"/>
          <w:sz w:val="22"/>
          <w:szCs w:val="22"/>
          <w:lang w:eastAsia="en-US"/>
        </w:rPr>
        <w:t>The platform game</w:t>
      </w:r>
      <w:r w:rsidRPr="00ED03FC">
        <w:rPr>
          <w:rFonts w:eastAsia="Times New Roman" w:cs="Arial"/>
          <w:color w:val="000000"/>
          <w:sz w:val="22"/>
          <w:szCs w:val="22"/>
          <w:lang w:eastAsia="en-US"/>
        </w:rPr>
        <w:t xml:space="preserve"> idea is </w:t>
      </w:r>
      <w:r w:rsidR="00B923DB">
        <w:rPr>
          <w:rFonts w:eastAsia="Times New Roman" w:cs="Arial"/>
          <w:color w:val="000000"/>
          <w:sz w:val="22"/>
          <w:szCs w:val="22"/>
          <w:lang w:eastAsia="en-US"/>
        </w:rPr>
        <w:t xml:space="preserve">age-old and tested, therefore innovating the genre can be a blessing or a major mistake. </w:t>
      </w:r>
      <w:r w:rsidRPr="006B0A49">
        <w:rPr>
          <w:rFonts w:eastAsia="Times New Roman" w:cs="Arial"/>
          <w:color w:val="000000"/>
          <w:sz w:val="22"/>
          <w:szCs w:val="22"/>
          <w:lang w:eastAsia="en-US"/>
        </w:rPr>
        <w:t xml:space="preserve">However, </w:t>
      </w:r>
      <w:r w:rsidR="00B923DB">
        <w:rPr>
          <w:rFonts w:eastAsia="Times New Roman" w:cs="Arial"/>
          <w:color w:val="000000"/>
          <w:sz w:val="22"/>
          <w:szCs w:val="22"/>
          <w:lang w:eastAsia="en-US"/>
        </w:rPr>
        <w:t>Ahura Mazda</w:t>
      </w:r>
      <w:r w:rsidRPr="00ED03FC">
        <w:rPr>
          <w:rFonts w:eastAsia="Times New Roman" w:cs="Arial"/>
          <w:color w:val="000000"/>
          <w:sz w:val="22"/>
          <w:szCs w:val="22"/>
          <w:lang w:eastAsia="en-US"/>
        </w:rPr>
        <w:t xml:space="preserve"> is ori</w:t>
      </w:r>
      <w:r w:rsidR="00B923DB">
        <w:rPr>
          <w:rFonts w:eastAsia="Times New Roman" w:cs="Arial"/>
          <w:color w:val="000000"/>
          <w:sz w:val="22"/>
          <w:szCs w:val="22"/>
          <w:lang w:eastAsia="en-US"/>
        </w:rPr>
        <w:t xml:space="preserve">ginal in terms of the story presented to the player, learning from the best of the genre (see Milieu). To incorporate, or rather mesh, the major features of the best titles creates the novelty of the game. In doing so the experience provided for the user, if properly done, can be unique while familiar at the same time. Thus, the novelty explained is simply creating an all in one platform game. </w:t>
      </w:r>
    </w:p>
    <w:p w14:paraId="70BD8AA8" w14:textId="57F4FE5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36B48E5C"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w:t>
      </w:r>
      <w:r w:rsidR="00B923DB">
        <w:rPr>
          <w:rFonts w:eastAsia="Times New Roman" w:cs="Arial"/>
          <w:color w:val="000000"/>
          <w:sz w:val="22"/>
          <w:szCs w:val="22"/>
          <w:lang w:eastAsia="en-US"/>
        </w:rPr>
        <w:t xml:space="preserve">ed </w:t>
      </w:r>
      <w:r w:rsidR="005754DB">
        <w:rPr>
          <w:rFonts w:eastAsia="Times New Roman" w:cs="Arial"/>
          <w:color w:val="000000"/>
          <w:sz w:val="22"/>
          <w:szCs w:val="22"/>
          <w:lang w:eastAsia="en-US"/>
        </w:rPr>
        <w:t>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w:t>
      </w:r>
      <w:r w:rsidR="00B923DB">
        <w:rPr>
          <w:rFonts w:eastAsia="Times New Roman" w:cs="Arial"/>
          <w:color w:val="000000"/>
          <w:sz w:val="22"/>
          <w:szCs w:val="22"/>
          <w:lang w:eastAsia="en-US"/>
        </w:rPr>
        <w:t>s,</w:t>
      </w:r>
      <w:r w:rsidR="005754DB">
        <w:rPr>
          <w:rFonts w:eastAsia="Times New Roman" w:cs="Arial"/>
          <w:color w:val="000000"/>
          <w:sz w:val="22"/>
          <w:szCs w:val="22"/>
          <w:lang w:eastAsia="en-US"/>
        </w:rPr>
        <w:t xml:space="preserve"> textures </w:t>
      </w:r>
      <w:r w:rsidR="00B923DB">
        <w:rPr>
          <w:rFonts w:eastAsia="Times New Roman" w:cs="Arial"/>
          <w:color w:val="000000"/>
          <w:sz w:val="22"/>
          <w:szCs w:val="22"/>
          <w:lang w:eastAsia="en-US"/>
        </w:rPr>
        <w:t xml:space="preserve">and sound files </w:t>
      </w:r>
      <w:r w:rsidR="005754DB">
        <w:rPr>
          <w:rFonts w:eastAsia="Times New Roman" w:cs="Arial"/>
          <w:color w:val="000000"/>
          <w:sz w:val="22"/>
          <w:szCs w:val="22"/>
          <w:lang w:eastAsia="en-US"/>
        </w:rPr>
        <w:t>from OpenGameArt.org, which once official will be made available.</w:t>
      </w:r>
    </w:p>
    <w:p w14:paraId="7D6289F0" w14:textId="67D9B092"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 xml:space="preserve">#modified </w:t>
      </w:r>
      <w:r w:rsidR="00134155">
        <w:rPr>
          <w:sz w:val="22"/>
          <w:szCs w:val="22"/>
          <w:lang w:eastAsia="en-US"/>
        </w:rPr>
        <w:t>9.22.13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350BA8CF"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 xml:space="preserve">#modified </w:t>
      </w:r>
      <w:r w:rsidR="00134155">
        <w:rPr>
          <w:sz w:val="22"/>
          <w:szCs w:val="22"/>
          <w:lang w:eastAsia="en-US"/>
        </w:rPr>
        <w:t>10.27.13</w:t>
      </w:r>
    </w:p>
    <w:p w14:paraId="58E25B49" w14:textId="3CA8FC1F"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w:t>
      </w:r>
      <w:r w:rsidR="00134155">
        <w:rPr>
          <w:rFonts w:eastAsia="Times New Roman" w:cs="Arial"/>
          <w:color w:val="000000"/>
          <w:sz w:val="22"/>
          <w:szCs w:val="22"/>
          <w:lang w:eastAsia="en-US"/>
        </w:rPr>
        <w:t>level</w:t>
      </w:r>
      <w:r w:rsidRPr="00ED03FC">
        <w:rPr>
          <w:rFonts w:eastAsia="Times New Roman" w:cs="Arial"/>
          <w:color w:val="000000"/>
          <w:sz w:val="22"/>
          <w:szCs w:val="22"/>
          <w:lang w:eastAsia="en-US"/>
        </w:rPr>
        <w:t xml:space="preserve">, and enjoy the experience then this project has succeed. Additional </w:t>
      </w:r>
      <w:r w:rsidR="00134155">
        <w:rPr>
          <w:rFonts w:eastAsia="Times New Roman" w:cs="Arial"/>
          <w:color w:val="000000"/>
          <w:sz w:val="22"/>
          <w:szCs w:val="22"/>
          <w:lang w:eastAsia="en-US"/>
        </w:rPr>
        <w:t>levels</w:t>
      </w:r>
      <w:r w:rsidRPr="00ED03FC">
        <w:rPr>
          <w:rFonts w:eastAsia="Times New Roman" w:cs="Arial"/>
          <w:color w:val="000000"/>
          <w:sz w:val="22"/>
          <w:szCs w:val="22"/>
          <w:lang w:eastAsia="en-US"/>
        </w:rPr>
        <w:t xml:space="preserve"> or other features are improvements that can be made after the basic game play and mechanics are fully tested and working.</w:t>
      </w:r>
    </w:p>
    <w:p w14:paraId="53357B4D" w14:textId="71E58042"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 xml:space="preserve">#modified </w:t>
      </w:r>
      <w:r w:rsidR="00134155">
        <w:rPr>
          <w:sz w:val="22"/>
          <w:lang w:eastAsia="en-US"/>
        </w:rPr>
        <w:t>10.27.13</w:t>
      </w:r>
    </w:p>
    <w:p w14:paraId="706F32C4" w14:textId="74FB86A1" w:rsidR="00083522" w:rsidRDefault="00ED03FC" w:rsidP="0008352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Possible extensions include additional </w:t>
      </w:r>
      <w:r w:rsidR="00083522">
        <w:rPr>
          <w:rFonts w:eastAsia="Times New Roman" w:cs="Arial"/>
          <w:color w:val="000000"/>
          <w:sz w:val="22"/>
          <w:szCs w:val="22"/>
          <w:lang w:eastAsia="en-US"/>
        </w:rPr>
        <w:t>level</w:t>
      </w:r>
      <w:r w:rsidRPr="00ED03FC">
        <w:rPr>
          <w:rFonts w:eastAsia="Times New Roman" w:cs="Arial"/>
          <w:color w:val="000000"/>
          <w:sz w:val="22"/>
          <w:szCs w:val="22"/>
          <w:lang w:eastAsia="en-US"/>
        </w:rPr>
        <w:t>s, improvements</w:t>
      </w:r>
      <w:r w:rsidR="006B0A49">
        <w:rPr>
          <w:rFonts w:eastAsia="Times New Roman" w:cs="Arial"/>
          <w:color w:val="000000"/>
          <w:sz w:val="22"/>
          <w:szCs w:val="22"/>
          <w:lang w:eastAsia="en-US"/>
        </w:rPr>
        <w:t xml:space="preserve"> on the avatar’s customization, and more rewards such as achievements for timely completion of objectives</w:t>
      </w:r>
      <w:r w:rsidR="00083522">
        <w:rPr>
          <w:rFonts w:eastAsia="Times New Roman" w:cs="Arial"/>
          <w:color w:val="000000"/>
          <w:sz w:val="22"/>
          <w:szCs w:val="22"/>
          <w:lang w:eastAsia="en-US"/>
        </w:rPr>
        <w:t>, setting high scores, or finding special objects in the world</w:t>
      </w:r>
      <w:r w:rsidR="006B0A49">
        <w:rPr>
          <w:rFonts w:eastAsia="Times New Roman" w:cs="Arial"/>
          <w:color w:val="000000"/>
          <w:sz w:val="22"/>
          <w:szCs w:val="22"/>
          <w:lang w:eastAsia="en-US"/>
        </w:rPr>
        <w:t xml:space="preserve">. Beyond those minor improvements, </w:t>
      </w:r>
      <w:r w:rsidR="00083522">
        <w:rPr>
          <w:rFonts w:eastAsia="Times New Roman" w:cs="Arial"/>
          <w:color w:val="000000"/>
          <w:sz w:val="22"/>
          <w:szCs w:val="22"/>
          <w:lang w:eastAsia="en-US"/>
        </w:rPr>
        <w:t>lev</w:t>
      </w:r>
      <w:r w:rsidR="006B0A49">
        <w:rPr>
          <w:rFonts w:eastAsia="Times New Roman" w:cs="Arial"/>
          <w:color w:val="000000"/>
          <w:sz w:val="22"/>
          <w:szCs w:val="22"/>
          <w:lang w:eastAsia="en-US"/>
        </w:rPr>
        <w:t>e</w:t>
      </w:r>
      <w:r w:rsidR="00083522">
        <w:rPr>
          <w:rFonts w:eastAsia="Times New Roman" w:cs="Arial"/>
          <w:color w:val="000000"/>
          <w:sz w:val="22"/>
          <w:szCs w:val="22"/>
          <w:lang w:eastAsia="en-US"/>
        </w:rPr>
        <w:t>l</w:t>
      </w:r>
      <w:r w:rsidR="006B0A49">
        <w:rPr>
          <w:rFonts w:eastAsia="Times New Roman" w:cs="Arial"/>
          <w:color w:val="000000"/>
          <w:sz w:val="22"/>
          <w:szCs w:val="22"/>
          <w:lang w:eastAsia="en-US"/>
        </w:rPr>
        <w:t xml:space="preserv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068D163" w14:textId="77777777" w:rsidR="00083522" w:rsidRDefault="00083522" w:rsidP="00083522">
      <w:pPr>
        <w:spacing w:after="0" w:line="480" w:lineRule="auto"/>
        <w:jc w:val="both"/>
        <w:rPr>
          <w:rFonts w:eastAsia="Times New Roman" w:cs="Arial"/>
          <w:color w:val="000000"/>
          <w:sz w:val="22"/>
          <w:szCs w:val="22"/>
          <w:lang w:eastAsia="en-US"/>
        </w:rPr>
      </w:pPr>
    </w:p>
    <w:p w14:paraId="0035A965" w14:textId="77777777" w:rsidR="00083522" w:rsidRDefault="00083522" w:rsidP="00083522">
      <w:pPr>
        <w:spacing w:after="0" w:line="480" w:lineRule="auto"/>
        <w:jc w:val="both"/>
        <w:rPr>
          <w:rFonts w:eastAsia="Times New Roman" w:cs="Arial"/>
          <w:color w:val="000000"/>
          <w:sz w:val="22"/>
          <w:szCs w:val="22"/>
          <w:lang w:eastAsia="en-US"/>
        </w:rPr>
      </w:pPr>
    </w:p>
    <w:p w14:paraId="25B046DC" w14:textId="77777777" w:rsidR="00083522" w:rsidRPr="00083522" w:rsidRDefault="00083522" w:rsidP="0008352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303629E9"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 xml:space="preserve">#modified </w:t>
      </w:r>
      <w:r w:rsidR="00083522">
        <w:rPr>
          <w:sz w:val="22"/>
          <w:lang w:eastAsia="en-US"/>
        </w:rPr>
        <w:t>10.27.13</w:t>
      </w:r>
    </w:p>
    <w:p w14:paraId="63603690" w14:textId="75E10FF2" w:rsidR="00B43BFE" w:rsidRDefault="002816F2" w:rsidP="00B43BFE">
      <w:pPr>
        <w:spacing w:line="480" w:lineRule="auto"/>
        <w:jc w:val="both"/>
        <w:rPr>
          <w:lang w:eastAsia="en-US"/>
        </w:rPr>
      </w:pPr>
      <w:r>
        <w:rPr>
          <w:lang w:eastAsia="en-US"/>
        </w:rPr>
        <w:tab/>
        <w:t xml:space="preserve">Project </w:t>
      </w:r>
      <w:r w:rsidR="00083522">
        <w:rPr>
          <w:lang w:eastAsia="en-US"/>
        </w:rPr>
        <w:t>Ahura Mazda</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05703EFA"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 xml:space="preserve">#modified </w:t>
      </w:r>
      <w:r w:rsidR="00083522">
        <w:rPr>
          <w:sz w:val="22"/>
          <w:lang w:eastAsia="en-US"/>
        </w:rPr>
        <w:t>10.27.13</w:t>
      </w:r>
      <w:r>
        <w:rPr>
          <w:lang w:eastAsia="en-US"/>
        </w:rPr>
        <w:tab/>
      </w:r>
    </w:p>
    <w:p w14:paraId="7B364E84" w14:textId="77777777" w:rsidR="00B43BFE" w:rsidRPr="00B43BFE" w:rsidRDefault="00B43BFE" w:rsidP="00B43BFE">
      <w:pPr>
        <w:rPr>
          <w:lang w:eastAsia="en-US"/>
        </w:rPr>
      </w:pPr>
    </w:p>
    <w:p w14:paraId="0BCB346B" w14:textId="2371D07E" w:rsidR="00CA5FCE" w:rsidRDefault="00083522" w:rsidP="00F21660">
      <w:pPr>
        <w:spacing w:line="480" w:lineRule="auto"/>
        <w:ind w:firstLine="720"/>
        <w:jc w:val="both"/>
        <w:rPr>
          <w:lang w:eastAsia="en-US"/>
        </w:rPr>
      </w:pPr>
      <w:r>
        <w:rPr>
          <w:lang w:eastAsia="en-US"/>
        </w:rPr>
        <w:t>Ahura Mazda</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 xml:space="preserve">the </w:t>
      </w:r>
      <w:r>
        <w:rPr>
          <w:lang w:eastAsia="en-US"/>
        </w:rPr>
        <w:t xml:space="preserve">platform game playing </w:t>
      </w:r>
      <w:r w:rsidR="005754DB">
        <w:rPr>
          <w:lang w:eastAsia="en-US"/>
        </w:rPr>
        <w:t>experience</w:t>
      </w:r>
      <w:r w:rsidR="00B43BFE">
        <w:rPr>
          <w:lang w:eastAsia="en-US"/>
        </w:rPr>
        <w:t xml:space="preserve"> in video games. By requiring that the pla</w:t>
      </w:r>
      <w:r w:rsidR="005754DB">
        <w:rPr>
          <w:lang w:eastAsia="en-US"/>
        </w:rPr>
        <w:t>yer</w:t>
      </w:r>
      <w:r w:rsidR="00CA5FCE">
        <w:rPr>
          <w:lang w:eastAsia="en-US"/>
        </w:rPr>
        <w:t xml:space="preserve"> </w:t>
      </w:r>
      <w:r>
        <w:rPr>
          <w:lang w:eastAsia="en-US"/>
        </w:rPr>
        <w:t xml:space="preserve">sometimes </w:t>
      </w:r>
      <w:r w:rsidR="00CA5FCE">
        <w:rPr>
          <w:lang w:eastAsia="en-US"/>
        </w:rPr>
        <w:t>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Pr>
          <w:lang w:eastAsia="en-US"/>
        </w:rPr>
        <w:t xml:space="preserve"> levels</w:t>
      </w:r>
      <w:r w:rsidR="00CA5FCE">
        <w:rPr>
          <w:lang w:eastAsia="en-US"/>
        </w:rPr>
        <w:t xml:space="preserve"> are </w:t>
      </w:r>
      <w:r w:rsidR="0026461B">
        <w:rPr>
          <w:lang w:eastAsia="en-US"/>
        </w:rPr>
        <w:t>complete</w:t>
      </w:r>
      <w:r w:rsidR="00CA5FCE">
        <w:rPr>
          <w:lang w:eastAsia="en-US"/>
        </w:rPr>
        <w:t>d</w:t>
      </w:r>
      <w:r w:rsidR="0026461B">
        <w:rPr>
          <w:lang w:eastAsia="en-US"/>
        </w:rPr>
        <w:t xml:space="preserve">. </w:t>
      </w:r>
    </w:p>
    <w:p w14:paraId="287D3B65" w14:textId="53968099"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w:t>
      </w:r>
      <w:r w:rsidR="00083522">
        <w:rPr>
          <w:lang w:eastAsia="en-US"/>
        </w:rPr>
        <w:t xml:space="preserve"> platforms</w:t>
      </w:r>
      <w:r>
        <w:rPr>
          <w:lang w:eastAsia="en-US"/>
        </w:rPr>
        <w:t>,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w:t>
      </w:r>
      <w:r w:rsidR="00083522">
        <w:rPr>
          <w:lang w:eastAsia="en-US"/>
        </w:rPr>
        <w:t xml:space="preserve"> a score system, moving platforms, movement in terms of jumping and running, as well as occasional </w:t>
      </w:r>
      <w:r>
        <w:rPr>
          <w:lang w:eastAsia="en-US"/>
        </w:rPr>
        <w:t>puzzles that limit progress until completed</w:t>
      </w:r>
      <w:r w:rsidR="00F21660">
        <w:rPr>
          <w:lang w:eastAsia="en-US"/>
        </w:rPr>
        <w:t>. Functionality that is considered out of scope is custom-made art assets, more than five levels for the pla</w:t>
      </w:r>
      <w:r w:rsidR="00CA5FCE">
        <w:rPr>
          <w:lang w:eastAsia="en-US"/>
        </w:rPr>
        <w:t>yer</w:t>
      </w:r>
      <w:r w:rsidR="00F21660">
        <w:rPr>
          <w:lang w:eastAsia="en-US"/>
        </w:rPr>
        <w:t xml:space="preserve"> to explore, and extensive customization </w:t>
      </w:r>
      <w:r w:rsidR="00083522">
        <w:rPr>
          <w:lang w:eastAsia="en-US"/>
        </w:rPr>
        <w:t>systems for the player avatars, and achievements.</w:t>
      </w:r>
    </w:p>
    <w:p w14:paraId="2BF0F767" w14:textId="37DF55F7"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w:t>
      </w:r>
      <w:r w:rsidR="00083522">
        <w:rPr>
          <w:rStyle w:val="Heading1Char"/>
          <w:sz w:val="22"/>
          <w:szCs w:val="38"/>
          <w:lang w:eastAsia="en-US"/>
        </w:rPr>
        <w:t>10.27.13</w:t>
      </w:r>
    </w:p>
    <w:p w14:paraId="397BC0AE" w14:textId="6CB7D31C"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w:t>
      </w:r>
      <w:r w:rsidR="00083522">
        <w:t>Ahura Mazda</w:t>
      </w:r>
      <w:r>
        <w: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53096976" w14:textId="04573927" w:rsidR="00CA5FCE" w:rsidRPr="00430CDB" w:rsidRDefault="00800A4A" w:rsidP="00430CDB">
      <w:pPr>
        <w:jc w:val="both"/>
        <w:rPr>
          <w:b/>
          <w:lang w:eastAsia="en-US"/>
        </w:rPr>
      </w:pPr>
      <w:r>
        <w:rPr>
          <w:lang w:eastAsia="en-US"/>
        </w:rPr>
        <w:t xml:space="preserve">Requirement Revision History: </w:t>
      </w:r>
      <w:r w:rsidRPr="0027344C">
        <w:rPr>
          <w:b/>
          <w:lang w:eastAsia="en-US"/>
        </w:rPr>
        <w:t>None.</w:t>
      </w:r>
    </w:p>
    <w:p w14:paraId="59D3BCB8" w14:textId="71A95A27" w:rsidR="009F2B8B" w:rsidRDefault="009F2B8B" w:rsidP="004C3517">
      <w:pPr>
        <w:pStyle w:val="Heading2"/>
        <w:jc w:val="both"/>
        <w:rPr>
          <w:lang w:eastAsia="en-US"/>
        </w:rPr>
      </w:pPr>
      <w:r w:rsidRPr="007F3CA5">
        <w:rPr>
          <w:lang w:eastAsia="en-US"/>
        </w:rPr>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lastRenderedPageBreak/>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6FD713AB" w14:textId="4ECA4B97" w:rsidR="00D953CF" w:rsidRDefault="0027344C" w:rsidP="00430CDB">
      <w:pPr>
        <w:jc w:val="both"/>
        <w:rPr>
          <w:b/>
          <w:lang w:eastAsia="en-US"/>
        </w:rPr>
      </w:pPr>
      <w:r>
        <w:rPr>
          <w:lang w:eastAsia="en-US"/>
        </w:rPr>
        <w:t xml:space="preserve">Requirement Revision History: </w:t>
      </w:r>
      <w:r w:rsidR="00430CDB">
        <w:rPr>
          <w:b/>
          <w:lang w:eastAsia="en-US"/>
        </w:rPr>
        <w:t>None.</w:t>
      </w:r>
    </w:p>
    <w:p w14:paraId="5FC0D8B4" w14:textId="1960F67F" w:rsidR="007F3CA5" w:rsidRDefault="007F3CA5" w:rsidP="004C3517">
      <w:pPr>
        <w:pStyle w:val="Heading2"/>
        <w:jc w:val="both"/>
        <w:rPr>
          <w:lang w:eastAsia="en-US"/>
        </w:rPr>
      </w:pPr>
      <w:r w:rsidRPr="007F3CA5">
        <w:rPr>
          <w:lang w:eastAsia="en-US"/>
        </w:rPr>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lastRenderedPageBreak/>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247619FF" w14:textId="6115572E" w:rsidR="00CA5FCE" w:rsidRPr="00CA5FCE" w:rsidRDefault="0027344C" w:rsidP="00430CDB">
      <w:pPr>
        <w:jc w:val="both"/>
        <w:rPr>
          <w:b/>
          <w:lang w:eastAsia="en-US"/>
        </w:rPr>
      </w:pPr>
      <w:r>
        <w:rPr>
          <w:lang w:eastAsia="en-US"/>
        </w:rPr>
        <w:t xml:space="preserve">Requirement Revision History: </w:t>
      </w:r>
      <w:r w:rsidRPr="000A2F57">
        <w:rPr>
          <w:b/>
          <w:lang w:eastAsia="en-US"/>
        </w:rPr>
        <w:t>None.</w:t>
      </w:r>
    </w:p>
    <w:p w14:paraId="66B59003" w14:textId="02395DC5" w:rsidR="007F3CA5" w:rsidRDefault="007F3CA5" w:rsidP="004C3517">
      <w:pPr>
        <w:pStyle w:val="Heading2"/>
        <w:jc w:val="both"/>
        <w:rPr>
          <w:lang w:eastAsia="en-US"/>
        </w:rPr>
      </w:pPr>
      <w:r w:rsidRPr="007F3CA5">
        <w:rPr>
          <w:lang w:eastAsia="en-US"/>
        </w:rPr>
        <w:t>Environmental Effects</w:t>
      </w:r>
    </w:p>
    <w:p w14:paraId="15669529" w14:textId="655ADED8" w:rsidR="00580EBD" w:rsidRPr="00580EBD" w:rsidRDefault="00580EBD" w:rsidP="00781677">
      <w:pPr>
        <w:jc w:val="both"/>
        <w:rPr>
          <w:lang w:eastAsia="en-US"/>
        </w:rPr>
      </w:pPr>
      <w:r>
        <w:rPr>
          <w:lang w:eastAsia="en-US"/>
        </w:rPr>
        <w:t xml:space="preserve">Number: </w:t>
      </w:r>
      <w:r w:rsidR="00430CDB">
        <w:rPr>
          <w:b/>
          <w:lang w:eastAsia="en-US"/>
        </w:rPr>
        <w:t>6.</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2FE48FAA" w14:textId="6E682759" w:rsidR="007F3CA5" w:rsidRPr="007F3CA5" w:rsidRDefault="007F3CA5" w:rsidP="004C3517">
      <w:pPr>
        <w:pStyle w:val="Heading2"/>
        <w:jc w:val="both"/>
        <w:rPr>
          <w:lang w:eastAsia="en-US"/>
        </w:rPr>
      </w:pPr>
      <w:r>
        <w:rPr>
          <w:lang w:eastAsia="en-US"/>
        </w:rPr>
        <w:t>Game Polish</w:t>
      </w:r>
    </w:p>
    <w:p w14:paraId="605BBE3C" w14:textId="1A59A72E" w:rsidR="00580EBD" w:rsidRDefault="00580EBD" w:rsidP="00781677">
      <w:pPr>
        <w:jc w:val="both"/>
        <w:rPr>
          <w:lang w:eastAsia="en-US"/>
        </w:rPr>
      </w:pPr>
      <w:r>
        <w:rPr>
          <w:lang w:eastAsia="en-US"/>
        </w:rPr>
        <w:t xml:space="preserve">Number: </w:t>
      </w:r>
      <w:r w:rsidR="00430CDB">
        <w:rPr>
          <w:b/>
          <w:lang w:eastAsia="en-US"/>
        </w:rPr>
        <w:t>7.</w:t>
      </w:r>
    </w:p>
    <w:p w14:paraId="3A9DF1B8" w14:textId="1AEB6826"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w:t>
      </w:r>
      <w:r w:rsidR="00430CDB">
        <w:rPr>
          <w:lang w:eastAsia="en-US"/>
        </w:rPr>
        <w:t>levels</w:t>
      </w:r>
      <w:r w:rsidR="00C9484E">
        <w:rPr>
          <w:lang w:eastAsia="en-US"/>
        </w:rPr>
        <w:t xml:space="preserve">.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3571B186" w:rsidR="00580EBD" w:rsidRDefault="00580EBD" w:rsidP="00781677">
      <w:pPr>
        <w:jc w:val="both"/>
        <w:rPr>
          <w:lang w:eastAsia="en-US"/>
        </w:rPr>
      </w:pPr>
      <w:r>
        <w:rPr>
          <w:lang w:eastAsia="en-US"/>
        </w:rPr>
        <w:lastRenderedPageBreak/>
        <w:t>Dependency:</w:t>
      </w:r>
      <w:r w:rsidR="00C9484E">
        <w:rPr>
          <w:lang w:eastAsia="en-US"/>
        </w:rPr>
        <w:t xml:space="preserve"> Completion of the game. This requirement wil</w:t>
      </w:r>
      <w:r w:rsidR="00CA5FCE">
        <w:rPr>
          <w:lang w:eastAsia="en-US"/>
        </w:rPr>
        <w:t xml:space="preserve">l only be met if the previous </w:t>
      </w:r>
      <w:r w:rsidR="00430CDB">
        <w:rPr>
          <w:lang w:eastAsia="en-US"/>
        </w:rPr>
        <w:t>six</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70B4CD96" w14:textId="7C6F541E" w:rsidR="00781677" w:rsidRPr="00430CDB" w:rsidRDefault="00580EBD" w:rsidP="00430CDB">
      <w:pPr>
        <w:jc w:val="both"/>
        <w:rPr>
          <w:b/>
          <w:lang w:eastAsia="en-US"/>
        </w:rPr>
      </w:pPr>
      <w:r>
        <w:rPr>
          <w:lang w:eastAsia="en-US"/>
        </w:rPr>
        <w:t xml:space="preserve">Requirement Revision History: </w:t>
      </w:r>
      <w:r w:rsidRPr="00580EBD">
        <w:rPr>
          <w:b/>
          <w:lang w:eastAsia="en-US"/>
        </w:rPr>
        <w:t>None.</w:t>
      </w:r>
    </w:p>
    <w:p w14:paraId="7946FD52" w14:textId="16BC99A9" w:rsidR="00D953CF" w:rsidRDefault="00D953CF" w:rsidP="00D953CF">
      <w:pPr>
        <w:pStyle w:val="Heading1"/>
        <w:spacing w:line="480" w:lineRule="auto"/>
        <w:jc w:val="both"/>
        <w:rPr>
          <w:lang w:eastAsia="en-US"/>
        </w:rPr>
      </w:pPr>
      <w:r>
        <w:rPr>
          <w:lang w:eastAsia="en-US"/>
        </w:rPr>
        <w:t>System Design and Architecture</w:t>
      </w:r>
      <w:r w:rsidR="0023259E">
        <w:rPr>
          <w:lang w:eastAsia="en-US"/>
        </w:rPr>
        <w:t xml:space="preserve"> </w:t>
      </w:r>
      <w:r w:rsidR="0023259E" w:rsidRPr="0023259E">
        <w:rPr>
          <w:sz w:val="22"/>
          <w:szCs w:val="22"/>
          <w:lang w:eastAsia="en-US"/>
        </w:rPr>
        <w:t>#modified 10.27.13</w:t>
      </w:r>
    </w:p>
    <w:p w14:paraId="0D8EC4D3" w14:textId="7F7C21DB" w:rsidR="00D953CF" w:rsidRDefault="0023259E" w:rsidP="00D953CF">
      <w:pPr>
        <w:spacing w:line="480" w:lineRule="auto"/>
        <w:jc w:val="both"/>
        <w:rPr>
          <w:lang w:eastAsia="en-US"/>
        </w:rPr>
      </w:pPr>
      <w:r>
        <w:rPr>
          <w:noProof/>
          <w:lang w:eastAsia="en-US"/>
        </w:rPr>
        <w:drawing>
          <wp:anchor distT="0" distB="0" distL="114300" distR="114300" simplePos="0" relativeHeight="251673600" behindDoc="0" locked="0" layoutInCell="1" allowOverlap="1" wp14:anchorId="6C4B6943" wp14:editId="545D46B6">
            <wp:simplePos x="0" y="0"/>
            <wp:positionH relativeFrom="column">
              <wp:posOffset>-266700</wp:posOffset>
            </wp:positionH>
            <wp:positionV relativeFrom="paragraph">
              <wp:posOffset>1106170</wp:posOffset>
            </wp:positionV>
            <wp:extent cx="5823203" cy="41529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CSC493_R9.png"/>
                    <pic:cNvPicPr/>
                  </pic:nvPicPr>
                  <pic:blipFill>
                    <a:blip r:embed="rId12">
                      <a:extLst>
                        <a:ext uri="{28A0092B-C50C-407E-A947-70E740481C1C}">
                          <a14:useLocalDpi xmlns:a14="http://schemas.microsoft.com/office/drawing/2010/main" val="0"/>
                        </a:ext>
                      </a:extLst>
                    </a:blip>
                    <a:stretch>
                      <a:fillRect/>
                    </a:stretch>
                  </pic:blipFill>
                  <pic:spPr>
                    <a:xfrm>
                      <a:off x="0" y="0"/>
                      <a:ext cx="5823203" cy="4152900"/>
                    </a:xfrm>
                    <a:prstGeom prst="rect">
                      <a:avLst/>
                    </a:prstGeom>
                  </pic:spPr>
                </pic:pic>
              </a:graphicData>
            </a:graphic>
          </wp:anchor>
        </w:drawing>
      </w:r>
      <w:r w:rsidR="00D953CF">
        <w:rPr>
          <w:lang w:eastAsia="en-US"/>
        </w:rPr>
        <w:tab/>
        <w:t xml:space="preserve">The system design and architecture below </w:t>
      </w:r>
      <w:r w:rsidR="00FB081D">
        <w:rPr>
          <w:lang w:eastAsia="en-US"/>
        </w:rPr>
        <w:t>contains a diagram displaying flow of control in the game controlled by the Unity3D Engine. Add</w:t>
      </w:r>
      <w:r>
        <w:rPr>
          <w:lang w:eastAsia="en-US"/>
        </w:rPr>
        <w:t>itionally, a description of the general components or pieces follows. This information is relevant from: October 27, 2013.</w:t>
      </w:r>
    </w:p>
    <w:p w14:paraId="7F5F10EC" w14:textId="641B1EDE" w:rsidR="0023259E" w:rsidRDefault="0023259E" w:rsidP="00D953CF">
      <w:pPr>
        <w:spacing w:line="480" w:lineRule="auto"/>
        <w:jc w:val="both"/>
        <w:rPr>
          <w:lang w:eastAsia="en-US"/>
        </w:rPr>
      </w:pPr>
    </w:p>
    <w:p w14:paraId="196E978D" w14:textId="29BB86D6" w:rsidR="0023259E" w:rsidRDefault="0023259E" w:rsidP="0023259E">
      <w:pPr>
        <w:pStyle w:val="ListParagraph"/>
        <w:numPr>
          <w:ilvl w:val="0"/>
          <w:numId w:val="14"/>
        </w:numPr>
        <w:spacing w:line="480" w:lineRule="auto"/>
        <w:jc w:val="both"/>
        <w:rPr>
          <w:lang w:eastAsia="en-US"/>
        </w:rPr>
      </w:pPr>
      <w:r>
        <w:rPr>
          <w:lang w:eastAsia="en-US"/>
        </w:rPr>
        <w:lastRenderedPageBreak/>
        <w:t>Game World/Space</w:t>
      </w:r>
    </w:p>
    <w:p w14:paraId="5F0E3573" w14:textId="2CAFADDA" w:rsidR="0023259E" w:rsidRDefault="0023259E" w:rsidP="0023259E">
      <w:pPr>
        <w:pStyle w:val="ListParagraph"/>
        <w:numPr>
          <w:ilvl w:val="1"/>
          <w:numId w:val="14"/>
        </w:numPr>
        <w:spacing w:line="480" w:lineRule="auto"/>
        <w:jc w:val="both"/>
        <w:rPr>
          <w:lang w:eastAsia="en-US"/>
        </w:rPr>
      </w:pPr>
      <w:r>
        <w:rPr>
          <w:lang w:eastAsia="en-US"/>
        </w:rPr>
        <w:t>The game world is the scene in Unity3D in regards to the hierarchy of game objects in the world. This contains the play space, where the interactions and the results take place.</w:t>
      </w:r>
    </w:p>
    <w:p w14:paraId="61E8596D" w14:textId="53337550" w:rsidR="0023259E" w:rsidRDefault="0023259E" w:rsidP="0023259E">
      <w:pPr>
        <w:pStyle w:val="ListParagraph"/>
        <w:numPr>
          <w:ilvl w:val="0"/>
          <w:numId w:val="14"/>
        </w:numPr>
        <w:spacing w:line="480" w:lineRule="auto"/>
        <w:jc w:val="both"/>
        <w:rPr>
          <w:lang w:eastAsia="en-US"/>
        </w:rPr>
      </w:pPr>
      <w:r>
        <w:rPr>
          <w:lang w:eastAsia="en-US"/>
        </w:rPr>
        <w:t>Triggers</w:t>
      </w:r>
    </w:p>
    <w:p w14:paraId="48E02EBD" w14:textId="4777A54D" w:rsidR="0023259E" w:rsidRDefault="0023259E" w:rsidP="0023259E">
      <w:pPr>
        <w:pStyle w:val="ListParagraph"/>
        <w:numPr>
          <w:ilvl w:val="1"/>
          <w:numId w:val="14"/>
        </w:numPr>
        <w:spacing w:line="480" w:lineRule="auto"/>
        <w:jc w:val="both"/>
        <w:rPr>
          <w:lang w:eastAsia="en-US"/>
        </w:rPr>
      </w:pPr>
      <w:r>
        <w:rPr>
          <w:lang w:eastAsia="en-US"/>
        </w:rPr>
        <w:t xml:space="preserve">Jumping from the game world, these triggers are imbedded into scripts and onto game objects in the form of colliders. Even if a trigger is activated, the appropriate tag must be present on the object in the game colliding with it before the script is executed. </w:t>
      </w:r>
    </w:p>
    <w:p w14:paraId="78285846" w14:textId="68AD6525" w:rsidR="0023259E" w:rsidRDefault="0023259E" w:rsidP="0023259E">
      <w:pPr>
        <w:pStyle w:val="ListParagraph"/>
        <w:numPr>
          <w:ilvl w:val="0"/>
          <w:numId w:val="14"/>
        </w:numPr>
        <w:spacing w:line="480" w:lineRule="auto"/>
        <w:jc w:val="both"/>
        <w:rPr>
          <w:lang w:eastAsia="en-US"/>
        </w:rPr>
      </w:pPr>
      <w:r>
        <w:rPr>
          <w:lang w:eastAsia="en-US"/>
        </w:rPr>
        <w:t>Scripts</w:t>
      </w:r>
    </w:p>
    <w:p w14:paraId="540D43CD" w14:textId="79ECCBD0" w:rsidR="0023259E" w:rsidRDefault="0023259E" w:rsidP="0023259E">
      <w:pPr>
        <w:pStyle w:val="ListParagraph"/>
        <w:numPr>
          <w:ilvl w:val="1"/>
          <w:numId w:val="14"/>
        </w:numPr>
        <w:spacing w:line="480" w:lineRule="auto"/>
        <w:jc w:val="both"/>
        <w:rPr>
          <w:lang w:eastAsia="en-US"/>
        </w:rPr>
      </w:pPr>
      <w:r>
        <w:rPr>
          <w:lang w:eastAsia="en-US"/>
        </w:rPr>
        <w:t xml:space="preserve">The scripts control the interactions between objects. Therefore, when a trigger executes the script, or calls of its execution, the situation is first assessed and the result is returned in the game world. An example would be the player attacking a creature object, the effect of the attack is based on the trigger accepting the appropriate tag and the script performing the correct calculations to determine the damage, before altering the game space. </w:t>
      </w:r>
    </w:p>
    <w:p w14:paraId="53C28E3D" w14:textId="77777777" w:rsidR="005749B9" w:rsidRDefault="005749B9" w:rsidP="005749B9">
      <w:pPr>
        <w:spacing w:line="480" w:lineRule="auto"/>
        <w:jc w:val="both"/>
        <w:rPr>
          <w:lang w:eastAsia="en-US"/>
        </w:rPr>
      </w:pPr>
    </w:p>
    <w:p w14:paraId="20DA8F71" w14:textId="77777777" w:rsidR="005749B9" w:rsidRDefault="005749B9" w:rsidP="005749B9">
      <w:pPr>
        <w:spacing w:line="480" w:lineRule="auto"/>
        <w:jc w:val="both"/>
        <w:rPr>
          <w:lang w:eastAsia="en-US"/>
        </w:rPr>
      </w:pPr>
    </w:p>
    <w:p w14:paraId="39AB69A0" w14:textId="33491BCF" w:rsidR="007D38F0" w:rsidRDefault="001C3CAE" w:rsidP="005749B9">
      <w:pPr>
        <w:pStyle w:val="Heading1"/>
        <w:spacing w:line="480" w:lineRule="auto"/>
        <w:jc w:val="both"/>
        <w:rPr>
          <w:lang w:eastAsia="en-US"/>
        </w:rPr>
      </w:pPr>
      <w:r>
        <w:rPr>
          <w:lang w:eastAsia="en-US"/>
        </w:rPr>
        <w:lastRenderedPageBreak/>
        <w:t>Implementation</w:t>
      </w:r>
      <w:r w:rsidR="0023259E">
        <w:rPr>
          <w:lang w:eastAsia="en-US"/>
        </w:rPr>
        <w:t xml:space="preserve"> </w:t>
      </w:r>
      <w:r w:rsidR="0023259E" w:rsidRPr="0023259E">
        <w:rPr>
          <w:sz w:val="22"/>
          <w:lang w:eastAsia="en-US"/>
        </w:rPr>
        <w:t>#modified 10.27.13</w:t>
      </w:r>
    </w:p>
    <w:p w14:paraId="5C7B10F8" w14:textId="4EDF42F9" w:rsidR="007D38F0" w:rsidRDefault="0023259E" w:rsidP="00F244D7">
      <w:pPr>
        <w:spacing w:line="480" w:lineRule="auto"/>
        <w:ind w:firstLine="360"/>
        <w:jc w:val="both"/>
        <w:rPr>
          <w:lang w:eastAsia="en-US"/>
        </w:rPr>
      </w:pPr>
      <w:r>
        <w:rPr>
          <w:lang w:eastAsia="en-US"/>
        </w:rPr>
        <w:t>The growing list of files that comprise the game and their accompanying descriptions, the purpose of this section is to provide an at-a-glimpse of the overall hierarchy.</w:t>
      </w:r>
    </w:p>
    <w:p w14:paraId="42527FB4" w14:textId="65DFB71E" w:rsidR="0023259E" w:rsidRDefault="00100CD1" w:rsidP="005749B9">
      <w:pPr>
        <w:pStyle w:val="ListParagraph"/>
        <w:numPr>
          <w:ilvl w:val="0"/>
          <w:numId w:val="15"/>
        </w:numPr>
        <w:spacing w:line="480" w:lineRule="auto"/>
        <w:jc w:val="both"/>
        <w:rPr>
          <w:lang w:eastAsia="en-US"/>
        </w:rPr>
      </w:pPr>
      <w:r>
        <w:rPr>
          <w:lang w:eastAsia="en-US"/>
        </w:rPr>
        <w:t>AhuraMazda/</w:t>
      </w:r>
      <w:r w:rsidR="0023259E">
        <w:rPr>
          <w:lang w:eastAsia="en-US"/>
        </w:rPr>
        <w:t>README.txt</w:t>
      </w:r>
    </w:p>
    <w:p w14:paraId="7D5ECACC" w14:textId="752E8E1D" w:rsidR="0023259E" w:rsidRDefault="0023259E" w:rsidP="005749B9">
      <w:pPr>
        <w:pStyle w:val="ListParagraph"/>
        <w:numPr>
          <w:ilvl w:val="1"/>
          <w:numId w:val="15"/>
        </w:numPr>
        <w:spacing w:line="480" w:lineRule="auto"/>
        <w:jc w:val="both"/>
        <w:rPr>
          <w:lang w:eastAsia="en-US"/>
        </w:rPr>
      </w:pPr>
      <w:r>
        <w:rPr>
          <w:lang w:eastAsia="en-US"/>
        </w:rPr>
        <w:t xml:space="preserve">Contains the Installation Guide, Author information and the controls for the game. </w:t>
      </w:r>
    </w:p>
    <w:p w14:paraId="11794A92" w14:textId="54032D68" w:rsidR="0023259E" w:rsidRDefault="00100CD1" w:rsidP="005749B9">
      <w:pPr>
        <w:pStyle w:val="ListParagraph"/>
        <w:numPr>
          <w:ilvl w:val="0"/>
          <w:numId w:val="15"/>
        </w:numPr>
        <w:spacing w:line="480" w:lineRule="auto"/>
        <w:jc w:val="both"/>
        <w:rPr>
          <w:lang w:eastAsia="en-US"/>
        </w:rPr>
      </w:pPr>
      <w:r>
        <w:rPr>
          <w:lang w:eastAsia="en-US"/>
        </w:rPr>
        <w:t>AhuraMazda/Asset Dump</w:t>
      </w:r>
    </w:p>
    <w:p w14:paraId="5280F0E2" w14:textId="49F1DB9B" w:rsidR="00100CD1" w:rsidRDefault="00100CD1" w:rsidP="005749B9">
      <w:pPr>
        <w:pStyle w:val="ListParagraph"/>
        <w:numPr>
          <w:ilvl w:val="1"/>
          <w:numId w:val="15"/>
        </w:numPr>
        <w:spacing w:line="480" w:lineRule="auto"/>
        <w:jc w:val="both"/>
        <w:rPr>
          <w:lang w:eastAsia="en-US"/>
        </w:rPr>
      </w:pPr>
      <w:r>
        <w:rPr>
          <w:lang w:eastAsia="en-US"/>
        </w:rPr>
        <w:t>This directory is the “dump” of all of the asset files that have been collected either for testing inside of the game or for actual use in the game. These files are not actually inside of the project’s directory, when utilizing an asset from this folder it is copied to the inside of the Unity3D project’s correct sub directory.</w:t>
      </w:r>
    </w:p>
    <w:p w14:paraId="56FD2E9B" w14:textId="555AB33C" w:rsidR="00100CD1" w:rsidRDefault="00100CD1" w:rsidP="005749B9">
      <w:pPr>
        <w:pStyle w:val="ListParagraph"/>
        <w:numPr>
          <w:ilvl w:val="0"/>
          <w:numId w:val="15"/>
        </w:numPr>
        <w:spacing w:line="480" w:lineRule="auto"/>
        <w:jc w:val="both"/>
        <w:rPr>
          <w:lang w:eastAsia="en-US"/>
        </w:rPr>
      </w:pPr>
      <w:r>
        <w:rPr>
          <w:lang w:eastAsia="en-US"/>
        </w:rPr>
        <w:t>AhuraMazda/AhuraMazdaGame</w:t>
      </w:r>
    </w:p>
    <w:p w14:paraId="5E82A758" w14:textId="5821DEB6" w:rsidR="00100CD1" w:rsidRDefault="00100CD1" w:rsidP="005749B9">
      <w:pPr>
        <w:pStyle w:val="ListParagraph"/>
        <w:numPr>
          <w:ilvl w:val="1"/>
          <w:numId w:val="15"/>
        </w:numPr>
        <w:spacing w:line="480" w:lineRule="auto"/>
        <w:jc w:val="both"/>
        <w:rPr>
          <w:lang w:eastAsia="en-US"/>
        </w:rPr>
      </w:pPr>
      <w:r>
        <w:rPr>
          <w:lang w:eastAsia="en-US"/>
        </w:rPr>
        <w:t xml:space="preserve">This directory contains the project and all files used for its creation as of October 27, 2013. </w:t>
      </w:r>
      <w:r w:rsidR="005749B9">
        <w:rPr>
          <w:lang w:eastAsia="en-US"/>
        </w:rPr>
        <w:t>Most of the files here are generated by Unity3D, and as such only the directories that are user created will be mentioned below.</w:t>
      </w:r>
    </w:p>
    <w:p w14:paraId="2669D8EA" w14:textId="0C688194" w:rsidR="00100CD1" w:rsidRDefault="00100CD1" w:rsidP="005749B9">
      <w:pPr>
        <w:pStyle w:val="ListParagraph"/>
        <w:numPr>
          <w:ilvl w:val="1"/>
          <w:numId w:val="15"/>
        </w:numPr>
        <w:spacing w:line="480" w:lineRule="auto"/>
        <w:jc w:val="both"/>
        <w:rPr>
          <w:lang w:eastAsia="en-US"/>
        </w:rPr>
      </w:pPr>
      <w:r>
        <w:rPr>
          <w:lang w:eastAsia="en-US"/>
        </w:rPr>
        <w:t>Assets/Materials</w:t>
      </w:r>
    </w:p>
    <w:p w14:paraId="3436BCF7" w14:textId="36554EE5" w:rsidR="00100CD1" w:rsidRDefault="00100CD1" w:rsidP="005749B9">
      <w:pPr>
        <w:pStyle w:val="ListParagraph"/>
        <w:numPr>
          <w:ilvl w:val="2"/>
          <w:numId w:val="15"/>
        </w:numPr>
        <w:spacing w:line="480" w:lineRule="auto"/>
        <w:jc w:val="both"/>
        <w:rPr>
          <w:lang w:eastAsia="en-US"/>
        </w:rPr>
      </w:pPr>
      <w:r>
        <w:rPr>
          <w:lang w:eastAsia="en-US"/>
        </w:rPr>
        <w:t>This subdirectory contains the materials of the game, these include the textures being overlaid onto game objects as well as pre-fa</w:t>
      </w:r>
      <w:r w:rsidR="00F244D7">
        <w:rPr>
          <w:lang w:eastAsia="en-US"/>
        </w:rPr>
        <w:t xml:space="preserve">bricated objects created to be used. </w:t>
      </w:r>
      <w:r>
        <w:rPr>
          <w:lang w:eastAsia="en-US"/>
        </w:rPr>
        <w:t xml:space="preserve">It is important to note that by creating a prefab of an object created in a scene, all scripts, </w:t>
      </w:r>
      <w:r w:rsidR="005749B9">
        <w:rPr>
          <w:lang w:eastAsia="en-US"/>
        </w:rPr>
        <w:t>and materials</w:t>
      </w:r>
      <w:r>
        <w:rPr>
          <w:lang w:eastAsia="en-US"/>
        </w:rPr>
        <w:t xml:space="preserve"> or otherwise will be included with every instance of the object.</w:t>
      </w:r>
    </w:p>
    <w:p w14:paraId="45B358F5" w14:textId="33CD8996" w:rsidR="00100CD1" w:rsidRDefault="00100CD1" w:rsidP="005749B9">
      <w:pPr>
        <w:pStyle w:val="ListParagraph"/>
        <w:numPr>
          <w:ilvl w:val="1"/>
          <w:numId w:val="15"/>
        </w:numPr>
        <w:spacing w:line="480" w:lineRule="auto"/>
        <w:jc w:val="both"/>
        <w:rPr>
          <w:lang w:eastAsia="en-US"/>
        </w:rPr>
      </w:pPr>
      <w:r>
        <w:rPr>
          <w:lang w:eastAsia="en-US"/>
        </w:rPr>
        <w:lastRenderedPageBreak/>
        <w:t>Assets/Music Files</w:t>
      </w:r>
    </w:p>
    <w:p w14:paraId="0D587D77" w14:textId="493A08B0" w:rsidR="00100CD1" w:rsidRDefault="00100CD1" w:rsidP="005749B9">
      <w:pPr>
        <w:pStyle w:val="ListParagraph"/>
        <w:numPr>
          <w:ilvl w:val="2"/>
          <w:numId w:val="15"/>
        </w:numPr>
        <w:spacing w:line="480" w:lineRule="auto"/>
        <w:jc w:val="both"/>
        <w:rPr>
          <w:lang w:eastAsia="en-US"/>
        </w:rPr>
      </w:pPr>
      <w:r>
        <w:rPr>
          <w:lang w:eastAsia="en-US"/>
        </w:rPr>
        <w:t>This subdirectory contains the music and sound effects used in the project, and potentially the game. Some of the files included here are not used in every scene.</w:t>
      </w:r>
    </w:p>
    <w:p w14:paraId="6693165B" w14:textId="71650D8E" w:rsidR="00100CD1" w:rsidRDefault="00100CD1" w:rsidP="005749B9">
      <w:pPr>
        <w:pStyle w:val="ListParagraph"/>
        <w:numPr>
          <w:ilvl w:val="1"/>
          <w:numId w:val="15"/>
        </w:numPr>
        <w:spacing w:line="480" w:lineRule="auto"/>
        <w:jc w:val="both"/>
        <w:rPr>
          <w:lang w:eastAsia="en-US"/>
        </w:rPr>
      </w:pPr>
      <w:r>
        <w:rPr>
          <w:lang w:eastAsia="en-US"/>
        </w:rPr>
        <w:t>Assets/Scenes</w:t>
      </w:r>
    </w:p>
    <w:p w14:paraId="375A2FFD" w14:textId="48791CFE" w:rsidR="005749B9" w:rsidRDefault="00100CD1" w:rsidP="005749B9">
      <w:pPr>
        <w:pStyle w:val="ListParagraph"/>
        <w:numPr>
          <w:ilvl w:val="2"/>
          <w:numId w:val="15"/>
        </w:numPr>
        <w:spacing w:line="480" w:lineRule="auto"/>
        <w:jc w:val="both"/>
        <w:rPr>
          <w:lang w:eastAsia="en-US"/>
        </w:rPr>
      </w:pPr>
      <w:r>
        <w:rPr>
          <w:lang w:eastAsia="en-US"/>
        </w:rPr>
        <w:t>This subdirectory contains the scenes currently used in the game. As of October 27, 2013, there is one function scene, which is used as a tutorial setting for the player.</w:t>
      </w:r>
    </w:p>
    <w:p w14:paraId="4CC60642" w14:textId="6B81F3CC" w:rsidR="00100CD1" w:rsidRDefault="00100CD1" w:rsidP="005749B9">
      <w:pPr>
        <w:pStyle w:val="ListParagraph"/>
        <w:numPr>
          <w:ilvl w:val="1"/>
          <w:numId w:val="15"/>
        </w:numPr>
        <w:spacing w:line="480" w:lineRule="auto"/>
        <w:jc w:val="both"/>
        <w:rPr>
          <w:lang w:eastAsia="en-US"/>
        </w:rPr>
      </w:pPr>
      <w:r>
        <w:rPr>
          <w:lang w:eastAsia="en-US"/>
        </w:rPr>
        <w:t>Assets/Scripts</w:t>
      </w:r>
    </w:p>
    <w:p w14:paraId="6B040707" w14:textId="2F3381A6" w:rsidR="00100CD1" w:rsidRPr="007D38F0" w:rsidRDefault="00100CD1" w:rsidP="005749B9">
      <w:pPr>
        <w:pStyle w:val="ListParagraph"/>
        <w:numPr>
          <w:ilvl w:val="2"/>
          <w:numId w:val="15"/>
        </w:numPr>
        <w:spacing w:line="480" w:lineRule="auto"/>
        <w:jc w:val="both"/>
        <w:rPr>
          <w:lang w:eastAsia="en-US"/>
        </w:rPr>
      </w:pPr>
      <w:r>
        <w:rPr>
          <w:lang w:eastAsia="en-US"/>
        </w:rPr>
        <w:t>This subdirectory contains the scripts used</w:t>
      </w:r>
      <w:r w:rsidR="005749B9">
        <w:rPr>
          <w:lang w:eastAsia="en-US"/>
        </w:rPr>
        <w:t xml:space="preserve"> or created for the game. Each of the scripts has its own accompanying documentation explaining the code through inline commenting and header information.</w:t>
      </w:r>
    </w:p>
    <w:p w14:paraId="6E343315" w14:textId="2BE38F74" w:rsidR="00100CD1" w:rsidRDefault="00100CD1" w:rsidP="005749B9">
      <w:pPr>
        <w:pStyle w:val="ListParagraph"/>
        <w:numPr>
          <w:ilvl w:val="1"/>
          <w:numId w:val="15"/>
        </w:numPr>
        <w:spacing w:line="480" w:lineRule="auto"/>
        <w:jc w:val="both"/>
        <w:rPr>
          <w:lang w:eastAsia="en-US"/>
        </w:rPr>
      </w:pPr>
      <w:r>
        <w:rPr>
          <w:lang w:eastAsia="en-US"/>
        </w:rPr>
        <w:t>Assets/Standard Assets</w:t>
      </w:r>
    </w:p>
    <w:p w14:paraId="66019438" w14:textId="60F8CBAA" w:rsidR="005749B9" w:rsidRPr="007D38F0" w:rsidRDefault="005749B9" w:rsidP="005749B9">
      <w:pPr>
        <w:pStyle w:val="ListParagraph"/>
        <w:numPr>
          <w:ilvl w:val="2"/>
          <w:numId w:val="15"/>
        </w:numPr>
        <w:spacing w:line="480" w:lineRule="auto"/>
        <w:jc w:val="both"/>
        <w:rPr>
          <w:lang w:eastAsia="en-US"/>
        </w:rPr>
      </w:pPr>
      <w:r>
        <w:rPr>
          <w:lang w:eastAsia="en-US"/>
        </w:rPr>
        <w:t xml:space="preserve">This subdirectory contains the character controllers, including prefabrications provided by Unity3D. </w:t>
      </w:r>
    </w:p>
    <w:p w14:paraId="44C0AF23" w14:textId="3BD6A2F7" w:rsidR="00100CD1" w:rsidRDefault="00100CD1" w:rsidP="005749B9">
      <w:pPr>
        <w:pStyle w:val="ListParagraph"/>
        <w:numPr>
          <w:ilvl w:val="1"/>
          <w:numId w:val="15"/>
        </w:numPr>
        <w:spacing w:line="480" w:lineRule="auto"/>
        <w:jc w:val="both"/>
        <w:rPr>
          <w:lang w:eastAsia="en-US"/>
        </w:rPr>
      </w:pPr>
      <w:r>
        <w:rPr>
          <w:lang w:eastAsia="en-US"/>
        </w:rPr>
        <w:t>Assets/Textures</w:t>
      </w:r>
    </w:p>
    <w:p w14:paraId="01C07678" w14:textId="6C17247A" w:rsidR="00F244D7" w:rsidRPr="007D38F0" w:rsidRDefault="005749B9" w:rsidP="00F244D7">
      <w:pPr>
        <w:pStyle w:val="ListParagraph"/>
        <w:numPr>
          <w:ilvl w:val="2"/>
          <w:numId w:val="15"/>
        </w:numPr>
        <w:spacing w:line="480" w:lineRule="auto"/>
        <w:jc w:val="both"/>
        <w:rPr>
          <w:lang w:eastAsia="en-US"/>
        </w:rPr>
      </w:pPr>
      <w:r>
        <w:rPr>
          <w:lang w:eastAsia="en-US"/>
        </w:rPr>
        <w:t>This subdirectory contains textures, used to create the materials for the game. These are the images that the determinate for the quality of a material. Textures can be used on multiple materials, eac</w:t>
      </w:r>
      <w:r w:rsidR="00F244D7">
        <w:rPr>
          <w:lang w:eastAsia="en-US"/>
        </w:rPr>
        <w:t>h with a different purpose</w:t>
      </w:r>
      <w:r>
        <w:rPr>
          <w:lang w:eastAsia="en-US"/>
        </w:rPr>
        <w:t xml:space="preserve"> as simple as a different tiling resolution.</w:t>
      </w:r>
    </w:p>
    <w:p w14:paraId="126DB08A" w14:textId="56BF1865" w:rsidR="005749B9" w:rsidRDefault="005749B9" w:rsidP="00F244D7">
      <w:pPr>
        <w:pStyle w:val="Heading1"/>
        <w:spacing w:line="480" w:lineRule="auto"/>
        <w:jc w:val="both"/>
        <w:rPr>
          <w:lang w:eastAsia="en-US"/>
        </w:rPr>
      </w:pPr>
      <w:r>
        <w:rPr>
          <w:lang w:eastAsia="en-US"/>
        </w:rPr>
        <w:lastRenderedPageBreak/>
        <w:t>Known Bugs and Other Issues</w:t>
      </w:r>
      <w:r w:rsidR="00A4092E">
        <w:rPr>
          <w:lang w:eastAsia="en-US"/>
        </w:rPr>
        <w:t xml:space="preserve"> </w:t>
      </w:r>
      <w:r w:rsidR="00A4092E" w:rsidRPr="00A4092E">
        <w:rPr>
          <w:sz w:val="22"/>
          <w:lang w:eastAsia="en-US"/>
        </w:rPr>
        <w:t>#modified 11/17/13</w:t>
      </w:r>
    </w:p>
    <w:p w14:paraId="372B4FDC" w14:textId="7C17AE02" w:rsidR="00F244D7" w:rsidRDefault="00F244D7" w:rsidP="00F244D7">
      <w:pPr>
        <w:spacing w:line="480" w:lineRule="auto"/>
        <w:jc w:val="both"/>
        <w:rPr>
          <w:lang w:eastAsia="en-US"/>
        </w:rPr>
      </w:pPr>
      <w:r>
        <w:rPr>
          <w:lang w:eastAsia="en-US"/>
        </w:rPr>
        <w:tab/>
        <w:t>This section of the report represents the ongoing pursuit of achieving a perfectly balanced and bug-free game. Below is a bulleted list of the known bugs, and a list of other issues that have been recognized as further development has been done.</w:t>
      </w:r>
      <w:r w:rsidR="00A4092E">
        <w:rPr>
          <w:lang w:eastAsia="en-US"/>
        </w:rPr>
        <w:t xml:space="preserve"> All current known bugs and other issues are of the current beta version: Ahura Mazda 1.40a. </w:t>
      </w:r>
    </w:p>
    <w:p w14:paraId="01F9FFDE" w14:textId="13760744" w:rsidR="00F244D7" w:rsidRDefault="00F244D7" w:rsidP="00F244D7">
      <w:pPr>
        <w:pStyle w:val="Heading2"/>
        <w:spacing w:line="480" w:lineRule="auto"/>
        <w:jc w:val="both"/>
        <w:rPr>
          <w:lang w:eastAsia="en-US"/>
        </w:rPr>
      </w:pPr>
      <w:r>
        <w:rPr>
          <w:lang w:eastAsia="en-US"/>
        </w:rPr>
        <w:t>Known Bugs</w:t>
      </w:r>
    </w:p>
    <w:p w14:paraId="05B14415" w14:textId="5FE6E0FB" w:rsidR="00F244D7" w:rsidRDefault="00F244D7" w:rsidP="00F244D7">
      <w:pPr>
        <w:pStyle w:val="ListParagraph"/>
        <w:numPr>
          <w:ilvl w:val="0"/>
          <w:numId w:val="17"/>
        </w:numPr>
        <w:spacing w:line="480" w:lineRule="auto"/>
        <w:jc w:val="both"/>
        <w:rPr>
          <w:lang w:eastAsia="en-US"/>
        </w:rPr>
      </w:pPr>
      <w:r>
        <w:rPr>
          <w:lang w:eastAsia="en-US"/>
        </w:rPr>
        <w:t>The player collider and the edge of a static platform’s collider, upon connecting can cause the player to hang, producing a similar effect to the wall-hanging/climbing, which is also undesired.</w:t>
      </w:r>
    </w:p>
    <w:p w14:paraId="4F95A650" w14:textId="743971D1" w:rsidR="00F244D7" w:rsidRDefault="00C56FA9" w:rsidP="00C56FA9">
      <w:pPr>
        <w:pStyle w:val="Heading2"/>
        <w:spacing w:line="480" w:lineRule="auto"/>
        <w:jc w:val="both"/>
        <w:rPr>
          <w:lang w:eastAsia="en-US"/>
        </w:rPr>
      </w:pPr>
      <w:r>
        <w:rPr>
          <w:lang w:eastAsia="en-US"/>
        </w:rPr>
        <w:t>Other Issues</w:t>
      </w:r>
    </w:p>
    <w:p w14:paraId="7C917B70" w14:textId="2C158E0B" w:rsidR="00C56FA9" w:rsidRDefault="00C56FA9" w:rsidP="00C56FA9">
      <w:pPr>
        <w:pStyle w:val="ListParagraph"/>
        <w:numPr>
          <w:ilvl w:val="0"/>
          <w:numId w:val="18"/>
        </w:numPr>
        <w:spacing w:line="480" w:lineRule="auto"/>
        <w:jc w:val="both"/>
        <w:rPr>
          <w:lang w:eastAsia="en-US"/>
        </w:rPr>
      </w:pPr>
      <w:r>
        <w:rPr>
          <w:lang w:eastAsia="en-US"/>
        </w:rPr>
        <w:t>The player sprite currently has a glow effect, due to rendering issues with the transparency and detecting the edge of the actual sprite figure. This causes the player to “pulse” when the animation is played through.</w:t>
      </w:r>
    </w:p>
    <w:p w14:paraId="17016893" w14:textId="0E330E3F" w:rsidR="00C56FA9" w:rsidRDefault="00C56FA9" w:rsidP="00C56FA9">
      <w:pPr>
        <w:pStyle w:val="ListParagraph"/>
        <w:numPr>
          <w:ilvl w:val="0"/>
          <w:numId w:val="18"/>
        </w:numPr>
        <w:spacing w:line="480" w:lineRule="auto"/>
        <w:jc w:val="both"/>
        <w:rPr>
          <w:lang w:eastAsia="en-US"/>
        </w:rPr>
      </w:pPr>
      <w:r>
        <w:rPr>
          <w:lang w:eastAsia="en-US"/>
        </w:rPr>
        <w:t xml:space="preserve">There are no menu interactions for the player, creating a rather unfriendly game. </w:t>
      </w:r>
    </w:p>
    <w:p w14:paraId="00982A36" w14:textId="4D39E3A1" w:rsidR="007D38F0" w:rsidRDefault="00C56FA9" w:rsidP="007D38F0">
      <w:pPr>
        <w:pStyle w:val="ListParagraph"/>
        <w:numPr>
          <w:ilvl w:val="0"/>
          <w:numId w:val="18"/>
        </w:numPr>
        <w:spacing w:line="480" w:lineRule="auto"/>
        <w:jc w:val="both"/>
        <w:rPr>
          <w:lang w:eastAsia="en-US"/>
        </w:rPr>
      </w:pPr>
      <w:r>
        <w:rPr>
          <w:lang w:eastAsia="en-US"/>
        </w:rPr>
        <w:t xml:space="preserve">Game platforms are potentially too small, too fast, and otherwise unreachable at points. This creates a situation that is undesirable for any game. Game balance will be a prevailing issue in all builds of the project. </w:t>
      </w:r>
    </w:p>
    <w:p w14:paraId="600B59CF" w14:textId="2443B73F" w:rsidR="00092DB9" w:rsidRDefault="00A4092E" w:rsidP="00092DB9">
      <w:pPr>
        <w:pStyle w:val="Heading1"/>
        <w:spacing w:line="480" w:lineRule="auto"/>
        <w:jc w:val="both"/>
        <w:rPr>
          <w:lang w:eastAsia="en-US"/>
        </w:rPr>
      </w:pPr>
      <w:r>
        <w:rPr>
          <w:lang w:eastAsia="en-US"/>
        </w:rPr>
        <w:lastRenderedPageBreak/>
        <w:t>T</w:t>
      </w:r>
      <w:r w:rsidR="00092DB9">
        <w:rPr>
          <w:lang w:eastAsia="en-US"/>
        </w:rPr>
        <w:t>est Plan</w:t>
      </w:r>
    </w:p>
    <w:p w14:paraId="54C4B71E" w14:textId="746304B8" w:rsidR="00092DB9" w:rsidRDefault="00092DB9" w:rsidP="00092DB9">
      <w:pPr>
        <w:spacing w:line="480" w:lineRule="auto"/>
        <w:jc w:val="both"/>
        <w:rPr>
          <w:lang w:eastAsia="en-US"/>
        </w:rPr>
      </w:pPr>
      <w:r>
        <w:rPr>
          <w:lang w:eastAsia="en-US"/>
        </w:rPr>
        <w:tab/>
        <w:t xml:space="preserve">The software being designed in this project is a game, therefore the test plan is to </w:t>
      </w:r>
      <w:r w:rsidR="006C4EEF">
        <w:rPr>
          <w:lang w:eastAsia="en-US"/>
        </w:rPr>
        <w:t>engage</w:t>
      </w:r>
      <w:r>
        <w:rPr>
          <w:lang w:eastAsia="en-US"/>
        </w:rPr>
        <w:t xml:space="preserve"> people interested in play-testing the game during the “extended beta” phase, in which the only improvements to be made are those reflecting the game balance as opposed to actual bug fixes. This does not exclude hot-fixing content, which can be similar to bug fixes, but in that they are not game-breaking and only require a small tweak to repair. Regardless, the plan for testing Ahura Mazda is to pool a group of people that have both gaming experience and non-gaming experience. </w:t>
      </w:r>
    </w:p>
    <w:p w14:paraId="3D7CB7F4" w14:textId="48076808" w:rsidR="006C4EEF" w:rsidRDefault="00092DB9" w:rsidP="006C4EEF">
      <w:pPr>
        <w:spacing w:line="480" w:lineRule="auto"/>
        <w:ind w:firstLine="720"/>
        <w:jc w:val="both"/>
        <w:rPr>
          <w:lang w:eastAsia="en-US"/>
        </w:rPr>
      </w:pPr>
      <w:r>
        <w:rPr>
          <w:lang w:eastAsia="en-US"/>
        </w:rPr>
        <w:t>This is for two reasons, the experienced players will establish a bar at which the game can be played at a competitive level and the inexperienced players will establish a level at which the average or casual player can play the game. Both types of feedback are necessary for game balance, considering that the audience of a platform video game is wide and incredibly general due to</w:t>
      </w:r>
      <w:r w:rsidR="006C4EEF">
        <w:rPr>
          <w:lang w:eastAsia="en-US"/>
        </w:rPr>
        <w:t xml:space="preserve"> the arcade nature of the genre.</w:t>
      </w:r>
    </w:p>
    <w:p w14:paraId="230F7822" w14:textId="2380651A" w:rsidR="004D08EB" w:rsidRPr="004D08EB" w:rsidRDefault="004D08EB" w:rsidP="004D08EB">
      <w:pPr>
        <w:pStyle w:val="Heading1"/>
        <w:spacing w:line="480" w:lineRule="auto"/>
        <w:rPr>
          <w:lang w:eastAsia="en-US"/>
        </w:rPr>
      </w:pPr>
      <w:r>
        <w:rPr>
          <w:lang w:eastAsia="en-US"/>
        </w:rPr>
        <w:t>Test Cases</w:t>
      </w:r>
    </w:p>
    <w:p w14:paraId="0A263AA6" w14:textId="297452CA" w:rsidR="006C4EEF" w:rsidRDefault="006C4EEF" w:rsidP="004D08EB">
      <w:pPr>
        <w:spacing w:line="480" w:lineRule="auto"/>
        <w:ind w:firstLine="360"/>
        <w:jc w:val="both"/>
        <w:rPr>
          <w:lang w:eastAsia="en-US"/>
        </w:rPr>
      </w:pPr>
      <w:r w:rsidRPr="004D08EB">
        <w:rPr>
          <w:b/>
          <w:lang w:eastAsia="en-US"/>
        </w:rPr>
        <w:t>Test Case 1</w:t>
      </w:r>
      <w:r>
        <w:rPr>
          <w:lang w:eastAsia="en-US"/>
        </w:rPr>
        <w:t>: “Platforming”</w:t>
      </w:r>
    </w:p>
    <w:p w14:paraId="4575B5B3" w14:textId="77777777" w:rsidR="004D08EB" w:rsidRDefault="006C4EEF" w:rsidP="004D08EB">
      <w:pPr>
        <w:pStyle w:val="ListParagraph"/>
        <w:numPr>
          <w:ilvl w:val="0"/>
          <w:numId w:val="24"/>
        </w:numPr>
        <w:spacing w:line="480" w:lineRule="auto"/>
        <w:jc w:val="both"/>
        <w:rPr>
          <w:lang w:eastAsia="en-US"/>
        </w:rPr>
      </w:pPr>
      <w:r w:rsidRPr="004D08EB">
        <w:rPr>
          <w:b/>
          <w:lang w:eastAsia="en-US"/>
        </w:rPr>
        <w:t>Testing</w:t>
      </w:r>
      <w:r w:rsidR="004D08EB">
        <w:rPr>
          <w:lang w:eastAsia="en-US"/>
        </w:rPr>
        <w:t>:</w:t>
      </w:r>
    </w:p>
    <w:p w14:paraId="6E98E7A5" w14:textId="684C01F9" w:rsidR="006C4EEF" w:rsidRDefault="006C4EEF" w:rsidP="004D08EB">
      <w:pPr>
        <w:pStyle w:val="ListParagraph"/>
        <w:numPr>
          <w:ilvl w:val="1"/>
          <w:numId w:val="24"/>
        </w:numPr>
        <w:spacing w:line="480" w:lineRule="auto"/>
        <w:jc w:val="both"/>
        <w:rPr>
          <w:lang w:eastAsia="en-US"/>
        </w:rPr>
      </w:pPr>
      <w:r>
        <w:rPr>
          <w:lang w:eastAsia="en-US"/>
        </w:rPr>
        <w:t xml:space="preserve">Using the appropriate movement keys, the player </w:t>
      </w:r>
      <w:r w:rsidR="004D08EB">
        <w:rPr>
          <w:lang w:eastAsia="en-US"/>
        </w:rPr>
        <w:t>character</w:t>
      </w:r>
      <w:r>
        <w:rPr>
          <w:lang w:eastAsia="en-US"/>
        </w:rPr>
        <w:t xml:space="preserve"> can land onto and walk around on platforms.</w:t>
      </w:r>
    </w:p>
    <w:p w14:paraId="51670F93" w14:textId="417441BE" w:rsidR="004D08EB" w:rsidRDefault="004D08EB" w:rsidP="004D08EB">
      <w:pPr>
        <w:pStyle w:val="ListParagraph"/>
        <w:numPr>
          <w:ilvl w:val="0"/>
          <w:numId w:val="24"/>
        </w:numPr>
        <w:spacing w:line="480" w:lineRule="auto"/>
        <w:jc w:val="both"/>
        <w:rPr>
          <w:lang w:eastAsia="en-US"/>
        </w:rPr>
      </w:pPr>
      <w:r w:rsidRPr="004D08EB">
        <w:rPr>
          <w:b/>
          <w:lang w:eastAsia="en-US"/>
        </w:rPr>
        <w:t>Steps</w:t>
      </w:r>
      <w:r>
        <w:rPr>
          <w:lang w:eastAsia="en-US"/>
        </w:rPr>
        <w:t>:</w:t>
      </w:r>
    </w:p>
    <w:p w14:paraId="57C6E856" w14:textId="2A16C355" w:rsidR="004D08EB" w:rsidRDefault="004D08EB" w:rsidP="004D08EB">
      <w:pPr>
        <w:pStyle w:val="ListParagraph"/>
        <w:numPr>
          <w:ilvl w:val="1"/>
          <w:numId w:val="24"/>
        </w:numPr>
        <w:spacing w:line="480" w:lineRule="auto"/>
        <w:jc w:val="both"/>
        <w:rPr>
          <w:lang w:eastAsia="en-US"/>
        </w:rPr>
      </w:pPr>
      <w:r>
        <w:rPr>
          <w:lang w:eastAsia="en-US"/>
        </w:rPr>
        <w:t>Move the player character near a platform.</w:t>
      </w:r>
    </w:p>
    <w:p w14:paraId="04CC0C47" w14:textId="732C6912" w:rsidR="004D08EB" w:rsidRDefault="004D08EB" w:rsidP="004D08EB">
      <w:pPr>
        <w:pStyle w:val="ListParagraph"/>
        <w:numPr>
          <w:ilvl w:val="1"/>
          <w:numId w:val="24"/>
        </w:numPr>
        <w:spacing w:line="480" w:lineRule="auto"/>
        <w:jc w:val="both"/>
        <w:rPr>
          <w:lang w:eastAsia="en-US"/>
        </w:rPr>
      </w:pPr>
      <w:r>
        <w:rPr>
          <w:lang w:eastAsia="en-US"/>
        </w:rPr>
        <w:lastRenderedPageBreak/>
        <w:t>Jump using the spacebar key and move toward the platform.</w:t>
      </w:r>
    </w:p>
    <w:p w14:paraId="47D7C0DE" w14:textId="24EAAFC9" w:rsidR="004D08EB" w:rsidRDefault="004D08EB" w:rsidP="004D08EB">
      <w:pPr>
        <w:pStyle w:val="ListParagraph"/>
        <w:numPr>
          <w:ilvl w:val="1"/>
          <w:numId w:val="24"/>
        </w:numPr>
        <w:spacing w:line="480" w:lineRule="auto"/>
        <w:jc w:val="both"/>
        <w:rPr>
          <w:lang w:eastAsia="en-US"/>
        </w:rPr>
      </w:pPr>
      <w:r>
        <w:rPr>
          <w:lang w:eastAsia="en-US"/>
        </w:rPr>
        <w:t>Walk around on the platform.</w:t>
      </w:r>
    </w:p>
    <w:p w14:paraId="4260AB44" w14:textId="4FD4F592" w:rsidR="004D08EB" w:rsidRDefault="004D08EB" w:rsidP="004D08EB">
      <w:pPr>
        <w:pStyle w:val="ListParagraph"/>
        <w:numPr>
          <w:ilvl w:val="0"/>
          <w:numId w:val="24"/>
        </w:numPr>
        <w:spacing w:line="480" w:lineRule="auto"/>
        <w:jc w:val="both"/>
        <w:rPr>
          <w:lang w:eastAsia="en-US"/>
        </w:rPr>
      </w:pPr>
      <w:r w:rsidRPr="004D08EB">
        <w:rPr>
          <w:b/>
          <w:lang w:eastAsia="en-US"/>
        </w:rPr>
        <w:t>Desired Results</w:t>
      </w:r>
      <w:r>
        <w:rPr>
          <w:lang w:eastAsia="en-US"/>
        </w:rPr>
        <w:t>:</w:t>
      </w:r>
    </w:p>
    <w:p w14:paraId="08C6DB3A" w14:textId="4EB74CD8" w:rsidR="004D08EB" w:rsidRDefault="004D08EB" w:rsidP="004D08EB">
      <w:pPr>
        <w:pStyle w:val="ListParagraph"/>
        <w:numPr>
          <w:ilvl w:val="1"/>
          <w:numId w:val="24"/>
        </w:numPr>
        <w:spacing w:line="480" w:lineRule="auto"/>
        <w:jc w:val="both"/>
        <w:rPr>
          <w:lang w:eastAsia="en-US"/>
        </w:rPr>
      </w:pPr>
      <w:r>
        <w:rPr>
          <w:lang w:eastAsia="en-US"/>
        </w:rPr>
        <w:t>The player character will land on the platform, not falling through, and be able to walk across the platform only falling off of the edges if the player character moves too far.</w:t>
      </w:r>
    </w:p>
    <w:p w14:paraId="109EF42F" w14:textId="51AB2F6A" w:rsidR="004D08EB" w:rsidRPr="004D08EB" w:rsidRDefault="004D08EB" w:rsidP="004D08EB">
      <w:pPr>
        <w:pStyle w:val="ListParagraph"/>
        <w:numPr>
          <w:ilvl w:val="0"/>
          <w:numId w:val="24"/>
        </w:numPr>
        <w:spacing w:line="480" w:lineRule="auto"/>
        <w:jc w:val="both"/>
        <w:rPr>
          <w:b/>
          <w:lang w:eastAsia="en-US"/>
        </w:rPr>
      </w:pPr>
      <w:r w:rsidRPr="004D08EB">
        <w:rPr>
          <w:b/>
          <w:lang w:eastAsia="en-US"/>
        </w:rPr>
        <w:t>Tested and functioning correctly as of 11/1/13</w:t>
      </w:r>
    </w:p>
    <w:p w14:paraId="47E241A2" w14:textId="5243CD8E" w:rsidR="004D08EB" w:rsidRDefault="004D08EB" w:rsidP="004D08EB">
      <w:pPr>
        <w:spacing w:line="480" w:lineRule="auto"/>
        <w:ind w:firstLine="360"/>
        <w:jc w:val="both"/>
        <w:rPr>
          <w:lang w:eastAsia="en-US"/>
        </w:rPr>
      </w:pPr>
      <w:r w:rsidRPr="004D08EB">
        <w:rPr>
          <w:b/>
          <w:lang w:eastAsia="en-US"/>
        </w:rPr>
        <w:t>Test Case 2</w:t>
      </w:r>
      <w:r>
        <w:rPr>
          <w:lang w:eastAsia="en-US"/>
        </w:rPr>
        <w:t>: “Defeating Enemies”</w:t>
      </w:r>
    </w:p>
    <w:p w14:paraId="0E319243" w14:textId="7E4764B1" w:rsidR="004D08EB" w:rsidRDefault="004D08EB" w:rsidP="004D08EB">
      <w:pPr>
        <w:pStyle w:val="ListParagraph"/>
        <w:numPr>
          <w:ilvl w:val="0"/>
          <w:numId w:val="23"/>
        </w:numPr>
        <w:spacing w:line="480" w:lineRule="auto"/>
        <w:jc w:val="both"/>
        <w:rPr>
          <w:lang w:eastAsia="en-US"/>
        </w:rPr>
      </w:pPr>
      <w:r w:rsidRPr="004D08EB">
        <w:rPr>
          <w:b/>
          <w:lang w:eastAsia="en-US"/>
        </w:rPr>
        <w:t>Testing</w:t>
      </w:r>
      <w:r>
        <w:rPr>
          <w:lang w:eastAsia="en-US"/>
        </w:rPr>
        <w:t>:</w:t>
      </w:r>
    </w:p>
    <w:p w14:paraId="6EE9113E" w14:textId="34CB4099" w:rsidR="004D08EB" w:rsidRDefault="004D08EB" w:rsidP="004D08EB">
      <w:pPr>
        <w:pStyle w:val="ListParagraph"/>
        <w:numPr>
          <w:ilvl w:val="1"/>
          <w:numId w:val="23"/>
        </w:numPr>
        <w:spacing w:line="480" w:lineRule="auto"/>
        <w:jc w:val="both"/>
        <w:rPr>
          <w:lang w:eastAsia="en-US"/>
        </w:rPr>
      </w:pPr>
      <w:r>
        <w:rPr>
          <w:lang w:eastAsia="en-US"/>
        </w:rPr>
        <w:t>The player character can utilize jumping to “attack” enemies by landing on their heads – killing/destroying them.</w:t>
      </w:r>
    </w:p>
    <w:p w14:paraId="4EC348C3" w14:textId="2DF41105" w:rsidR="004D08EB" w:rsidRDefault="004D08EB" w:rsidP="004D08EB">
      <w:pPr>
        <w:pStyle w:val="ListParagraph"/>
        <w:numPr>
          <w:ilvl w:val="0"/>
          <w:numId w:val="23"/>
        </w:numPr>
        <w:spacing w:line="480" w:lineRule="auto"/>
        <w:jc w:val="both"/>
        <w:rPr>
          <w:lang w:eastAsia="en-US"/>
        </w:rPr>
      </w:pPr>
      <w:r>
        <w:rPr>
          <w:b/>
          <w:lang w:eastAsia="en-US"/>
        </w:rPr>
        <w:t>Steps</w:t>
      </w:r>
      <w:r>
        <w:rPr>
          <w:lang w:eastAsia="en-US"/>
        </w:rPr>
        <w:t>:</w:t>
      </w:r>
    </w:p>
    <w:p w14:paraId="0944C2DB" w14:textId="188665E3" w:rsidR="004D08EB" w:rsidRDefault="004D08EB" w:rsidP="004D08EB">
      <w:pPr>
        <w:pStyle w:val="ListParagraph"/>
        <w:numPr>
          <w:ilvl w:val="1"/>
          <w:numId w:val="23"/>
        </w:numPr>
        <w:spacing w:line="480" w:lineRule="auto"/>
        <w:jc w:val="both"/>
        <w:rPr>
          <w:lang w:eastAsia="en-US"/>
        </w:rPr>
      </w:pPr>
      <w:r>
        <w:rPr>
          <w:lang w:eastAsia="en-US"/>
        </w:rPr>
        <w:t>Approach an enemies in the game world</w:t>
      </w:r>
    </w:p>
    <w:p w14:paraId="448E0C9B" w14:textId="3ED9FDB0" w:rsidR="004D08EB" w:rsidRDefault="004D08EB" w:rsidP="004D08EB">
      <w:pPr>
        <w:pStyle w:val="ListParagraph"/>
        <w:numPr>
          <w:ilvl w:val="1"/>
          <w:numId w:val="23"/>
        </w:numPr>
        <w:spacing w:line="480" w:lineRule="auto"/>
        <w:jc w:val="both"/>
        <w:rPr>
          <w:lang w:eastAsia="en-US"/>
        </w:rPr>
      </w:pPr>
      <w:r>
        <w:rPr>
          <w:lang w:eastAsia="en-US"/>
        </w:rPr>
        <w:t>Jump, aiming the player characters feet to connect with the top of the enemy</w:t>
      </w:r>
    </w:p>
    <w:p w14:paraId="4BE63090" w14:textId="4A145799" w:rsidR="004D08EB" w:rsidRDefault="004D08EB" w:rsidP="004D08EB">
      <w:pPr>
        <w:pStyle w:val="ListParagraph"/>
        <w:numPr>
          <w:ilvl w:val="1"/>
          <w:numId w:val="23"/>
        </w:numPr>
        <w:spacing w:line="480" w:lineRule="auto"/>
        <w:jc w:val="both"/>
        <w:rPr>
          <w:lang w:eastAsia="en-US"/>
        </w:rPr>
      </w:pPr>
      <w:r>
        <w:rPr>
          <w:lang w:eastAsia="en-US"/>
        </w:rPr>
        <w:t>The enemy should be destroyed</w:t>
      </w:r>
    </w:p>
    <w:p w14:paraId="58F5002B" w14:textId="09716A98" w:rsidR="004D08EB" w:rsidRDefault="004D08EB" w:rsidP="004D08EB">
      <w:pPr>
        <w:pStyle w:val="ListParagraph"/>
        <w:numPr>
          <w:ilvl w:val="0"/>
          <w:numId w:val="23"/>
        </w:numPr>
        <w:spacing w:line="480" w:lineRule="auto"/>
        <w:jc w:val="both"/>
        <w:rPr>
          <w:lang w:eastAsia="en-US"/>
        </w:rPr>
      </w:pPr>
      <w:r w:rsidRPr="004D08EB">
        <w:rPr>
          <w:b/>
          <w:lang w:eastAsia="en-US"/>
        </w:rPr>
        <w:t>Desired Result</w:t>
      </w:r>
      <w:r>
        <w:rPr>
          <w:lang w:eastAsia="en-US"/>
        </w:rPr>
        <w:t>:</w:t>
      </w:r>
    </w:p>
    <w:p w14:paraId="5F12ECCF" w14:textId="3B1F79AE" w:rsidR="004D08EB" w:rsidRDefault="004D08EB" w:rsidP="004D08EB">
      <w:pPr>
        <w:pStyle w:val="ListParagraph"/>
        <w:numPr>
          <w:ilvl w:val="1"/>
          <w:numId w:val="23"/>
        </w:numPr>
        <w:spacing w:line="480" w:lineRule="auto"/>
        <w:jc w:val="both"/>
        <w:rPr>
          <w:lang w:eastAsia="en-US"/>
        </w:rPr>
      </w:pPr>
      <w:r>
        <w:rPr>
          <w:lang w:eastAsia="en-US"/>
        </w:rPr>
        <w:t>The enemy game object is destroyed, unable to harm the player and yielding points.</w:t>
      </w:r>
    </w:p>
    <w:p w14:paraId="18958517" w14:textId="418BD623" w:rsidR="004D08EB" w:rsidRDefault="004D08EB" w:rsidP="004D08EB">
      <w:pPr>
        <w:pStyle w:val="ListParagraph"/>
        <w:numPr>
          <w:ilvl w:val="0"/>
          <w:numId w:val="23"/>
        </w:numPr>
        <w:spacing w:line="480" w:lineRule="auto"/>
        <w:jc w:val="both"/>
        <w:rPr>
          <w:b/>
          <w:lang w:eastAsia="en-US"/>
        </w:rPr>
      </w:pPr>
      <w:r w:rsidRPr="004D08EB">
        <w:rPr>
          <w:b/>
          <w:lang w:eastAsia="en-US"/>
        </w:rPr>
        <w:t>Tested and functioning correctly as of 11/1/13</w:t>
      </w:r>
    </w:p>
    <w:p w14:paraId="70681A65" w14:textId="77777777" w:rsidR="006606D5" w:rsidRDefault="006606D5" w:rsidP="006606D5">
      <w:pPr>
        <w:spacing w:line="480" w:lineRule="auto"/>
        <w:jc w:val="both"/>
        <w:rPr>
          <w:b/>
          <w:lang w:eastAsia="en-US"/>
        </w:rPr>
      </w:pPr>
    </w:p>
    <w:p w14:paraId="16756AE3" w14:textId="77777777" w:rsidR="006606D5" w:rsidRPr="006606D5" w:rsidRDefault="006606D5" w:rsidP="006606D5">
      <w:pPr>
        <w:spacing w:line="480" w:lineRule="auto"/>
        <w:jc w:val="both"/>
        <w:rPr>
          <w:b/>
          <w:lang w:eastAsia="en-US"/>
        </w:rPr>
      </w:pPr>
    </w:p>
    <w:p w14:paraId="2F46DF75" w14:textId="2EF049A5" w:rsidR="004D08EB" w:rsidRDefault="004D08EB" w:rsidP="004D08EB">
      <w:pPr>
        <w:spacing w:line="480" w:lineRule="auto"/>
        <w:ind w:left="360"/>
        <w:jc w:val="both"/>
        <w:rPr>
          <w:lang w:eastAsia="en-US"/>
        </w:rPr>
      </w:pPr>
      <w:r>
        <w:rPr>
          <w:b/>
          <w:lang w:eastAsia="en-US"/>
        </w:rPr>
        <w:lastRenderedPageBreak/>
        <w:t>Test Case 3</w:t>
      </w:r>
      <w:r>
        <w:rPr>
          <w:lang w:eastAsia="en-US"/>
        </w:rPr>
        <w:t>: “Player is constrained to the game world”</w:t>
      </w:r>
    </w:p>
    <w:p w14:paraId="53460E24" w14:textId="397E5302" w:rsidR="004D08EB" w:rsidRDefault="006606D5" w:rsidP="006606D5">
      <w:pPr>
        <w:pStyle w:val="ListParagraph"/>
        <w:numPr>
          <w:ilvl w:val="0"/>
          <w:numId w:val="27"/>
        </w:numPr>
        <w:spacing w:line="480" w:lineRule="auto"/>
        <w:jc w:val="both"/>
        <w:rPr>
          <w:lang w:eastAsia="en-US"/>
        </w:rPr>
      </w:pPr>
      <w:r w:rsidRPr="006606D5">
        <w:rPr>
          <w:b/>
          <w:lang w:eastAsia="en-US"/>
        </w:rPr>
        <w:t>Testing</w:t>
      </w:r>
      <w:r>
        <w:rPr>
          <w:lang w:eastAsia="en-US"/>
        </w:rPr>
        <w:t>:</w:t>
      </w:r>
    </w:p>
    <w:p w14:paraId="79160C9A" w14:textId="3716BFBE" w:rsidR="006606D5" w:rsidRDefault="006606D5" w:rsidP="006606D5">
      <w:pPr>
        <w:pStyle w:val="ListParagraph"/>
        <w:numPr>
          <w:ilvl w:val="1"/>
          <w:numId w:val="27"/>
        </w:numPr>
        <w:spacing w:line="480" w:lineRule="auto"/>
        <w:jc w:val="both"/>
        <w:rPr>
          <w:lang w:eastAsia="en-US"/>
        </w:rPr>
      </w:pPr>
      <w:r>
        <w:rPr>
          <w:lang w:eastAsia="en-US"/>
        </w:rPr>
        <w:t>The player character simply is destroyed and spawned again after exiting the appropriate world parameters.</w:t>
      </w:r>
    </w:p>
    <w:p w14:paraId="3E43367D" w14:textId="5432884A" w:rsidR="006606D5" w:rsidRDefault="006606D5" w:rsidP="006606D5">
      <w:pPr>
        <w:pStyle w:val="ListParagraph"/>
        <w:numPr>
          <w:ilvl w:val="0"/>
          <w:numId w:val="27"/>
        </w:numPr>
        <w:spacing w:line="480" w:lineRule="auto"/>
        <w:jc w:val="both"/>
        <w:rPr>
          <w:lang w:eastAsia="en-US"/>
        </w:rPr>
      </w:pPr>
      <w:r>
        <w:rPr>
          <w:b/>
          <w:lang w:eastAsia="en-US"/>
        </w:rPr>
        <w:t>Steps</w:t>
      </w:r>
      <w:r>
        <w:rPr>
          <w:lang w:eastAsia="en-US"/>
        </w:rPr>
        <w:t>:</w:t>
      </w:r>
    </w:p>
    <w:p w14:paraId="7EC6A394" w14:textId="673D3993" w:rsidR="006606D5" w:rsidRDefault="006606D5" w:rsidP="006606D5">
      <w:pPr>
        <w:pStyle w:val="ListParagraph"/>
        <w:numPr>
          <w:ilvl w:val="1"/>
          <w:numId w:val="27"/>
        </w:numPr>
        <w:spacing w:line="480" w:lineRule="auto"/>
        <w:jc w:val="both"/>
        <w:rPr>
          <w:lang w:eastAsia="en-US"/>
        </w:rPr>
      </w:pPr>
      <w:r>
        <w:rPr>
          <w:lang w:eastAsia="en-US"/>
        </w:rPr>
        <w:t>Place the player character at the edge of a platform or climb to a height out of the range of actual play</w:t>
      </w:r>
    </w:p>
    <w:p w14:paraId="257E5084" w14:textId="1BE29101" w:rsidR="006606D5" w:rsidRDefault="006606D5" w:rsidP="006606D5">
      <w:pPr>
        <w:pStyle w:val="ListParagraph"/>
        <w:numPr>
          <w:ilvl w:val="1"/>
          <w:numId w:val="27"/>
        </w:numPr>
        <w:spacing w:line="480" w:lineRule="auto"/>
        <w:jc w:val="both"/>
        <w:rPr>
          <w:lang w:eastAsia="en-US"/>
        </w:rPr>
      </w:pPr>
      <w:r>
        <w:rPr>
          <w:lang w:eastAsia="en-US"/>
        </w:rPr>
        <w:t>Jump off or climb higher</w:t>
      </w:r>
    </w:p>
    <w:p w14:paraId="7250ABFA" w14:textId="7D40D53B" w:rsidR="006606D5" w:rsidRDefault="006606D5" w:rsidP="006606D5">
      <w:pPr>
        <w:pStyle w:val="ListParagraph"/>
        <w:numPr>
          <w:ilvl w:val="1"/>
          <w:numId w:val="27"/>
        </w:numPr>
        <w:spacing w:line="480" w:lineRule="auto"/>
        <w:jc w:val="both"/>
        <w:rPr>
          <w:lang w:eastAsia="en-US"/>
        </w:rPr>
      </w:pPr>
      <w:r>
        <w:rPr>
          <w:lang w:eastAsia="en-US"/>
        </w:rPr>
        <w:t>“Respawner” game object’s collider catches the player</w:t>
      </w:r>
    </w:p>
    <w:p w14:paraId="7DD20618" w14:textId="4D2FB91A" w:rsidR="006606D5" w:rsidRDefault="006606D5" w:rsidP="006606D5">
      <w:pPr>
        <w:pStyle w:val="ListParagraph"/>
        <w:numPr>
          <w:ilvl w:val="1"/>
          <w:numId w:val="27"/>
        </w:numPr>
        <w:spacing w:line="480" w:lineRule="auto"/>
        <w:jc w:val="both"/>
        <w:rPr>
          <w:lang w:eastAsia="en-US"/>
        </w:rPr>
      </w:pPr>
      <w:r>
        <w:rPr>
          <w:lang w:eastAsia="en-US"/>
        </w:rPr>
        <w:t>Player is spawned back at a check point.</w:t>
      </w:r>
    </w:p>
    <w:p w14:paraId="31924A20" w14:textId="545B4B27" w:rsidR="006606D5" w:rsidRDefault="006606D5" w:rsidP="006606D5">
      <w:pPr>
        <w:pStyle w:val="ListParagraph"/>
        <w:numPr>
          <w:ilvl w:val="0"/>
          <w:numId w:val="27"/>
        </w:numPr>
        <w:spacing w:line="480" w:lineRule="auto"/>
        <w:jc w:val="both"/>
        <w:rPr>
          <w:lang w:eastAsia="en-US"/>
        </w:rPr>
      </w:pPr>
      <w:r>
        <w:rPr>
          <w:b/>
          <w:lang w:eastAsia="en-US"/>
        </w:rPr>
        <w:t>Desired Result</w:t>
      </w:r>
      <w:r>
        <w:rPr>
          <w:lang w:eastAsia="en-US"/>
        </w:rPr>
        <w:t>:</w:t>
      </w:r>
    </w:p>
    <w:p w14:paraId="3ADD0897" w14:textId="4C9F6325" w:rsidR="006606D5" w:rsidRDefault="006606D5" w:rsidP="006606D5">
      <w:pPr>
        <w:pStyle w:val="ListParagraph"/>
        <w:numPr>
          <w:ilvl w:val="1"/>
          <w:numId w:val="27"/>
        </w:numPr>
        <w:spacing w:line="480" w:lineRule="auto"/>
        <w:jc w:val="both"/>
        <w:rPr>
          <w:lang w:eastAsia="en-US"/>
        </w:rPr>
      </w:pPr>
      <w:r>
        <w:rPr>
          <w:lang w:eastAsia="en-US"/>
        </w:rPr>
        <w:t>The player character is spawned at the check point upon breaching the level limit threshold.</w:t>
      </w:r>
    </w:p>
    <w:p w14:paraId="6153511A" w14:textId="400ACAE2" w:rsidR="006606D5" w:rsidRPr="00A4092E" w:rsidRDefault="006606D5" w:rsidP="006606D5">
      <w:pPr>
        <w:pStyle w:val="ListParagraph"/>
        <w:numPr>
          <w:ilvl w:val="0"/>
          <w:numId w:val="27"/>
        </w:numPr>
        <w:spacing w:line="480" w:lineRule="auto"/>
        <w:jc w:val="both"/>
        <w:rPr>
          <w:lang w:eastAsia="en-US"/>
        </w:rPr>
      </w:pPr>
      <w:r>
        <w:rPr>
          <w:b/>
          <w:lang w:eastAsia="en-US"/>
        </w:rPr>
        <w:t>Tested and functioning correctly as of 11/1/13</w:t>
      </w:r>
    </w:p>
    <w:p w14:paraId="53268EEE" w14:textId="447C7304" w:rsidR="00A4092E" w:rsidRDefault="00A4092E" w:rsidP="00A4092E">
      <w:pPr>
        <w:pStyle w:val="Heading1"/>
        <w:rPr>
          <w:lang w:eastAsia="en-US"/>
        </w:rPr>
      </w:pPr>
      <w:r>
        <w:rPr>
          <w:lang w:eastAsia="en-US"/>
        </w:rPr>
        <w:t>Software Demo</w:t>
      </w:r>
    </w:p>
    <w:p w14:paraId="1A859AD2" w14:textId="77777777" w:rsidR="00AD3E29" w:rsidRDefault="00A4092E" w:rsidP="00AD3E29">
      <w:pPr>
        <w:spacing w:line="480" w:lineRule="auto"/>
        <w:jc w:val="both"/>
      </w:pPr>
      <w:r>
        <w:rPr>
          <w:lang w:eastAsia="en-US"/>
        </w:rPr>
        <w:tab/>
        <w:t xml:space="preserve">This section will be updated as more demo content is generated and bugs, if any, that are produced are resolved. The purpose of the software demo concerning a video game is to explain design choices, capabilities, and most of all how to play the game. Inside of this demo, uploaded to the author’s YouTube channel, both the engine used for development and the implemented gaming solution will be covered throughout the demos that ensue. More importantly, gameplay will be discussed and provide a possible point of reflection to the author for improvement. It is </w:t>
      </w:r>
      <w:r>
        <w:rPr>
          <w:lang w:eastAsia="en-US"/>
        </w:rPr>
        <w:lastRenderedPageBreak/>
        <w:t>important to note that this information will be public on YouTube with commenting enabled, in case anyone wishes to produce feedback concerning the game. Below is the link to the channel playlist where all of the practice</w:t>
      </w:r>
      <w:r w:rsidR="00AD3E29">
        <w:rPr>
          <w:lang w:eastAsia="en-US"/>
        </w:rPr>
        <w:t xml:space="preserve"> demos will be uploaded.</w:t>
      </w:r>
    </w:p>
    <w:p w14:paraId="6B36BF85" w14:textId="2E5E2FCD" w:rsidR="00AD3E29" w:rsidRDefault="00AD3E29" w:rsidP="00AD3E29">
      <w:pPr>
        <w:ind w:firstLine="720"/>
        <w:jc w:val="both"/>
        <w:rPr>
          <w:lang w:eastAsia="en-US"/>
        </w:rPr>
      </w:pPr>
      <w:hyperlink r:id="rId13" w:history="1">
        <w:r>
          <w:rPr>
            <w:rStyle w:val="Hyperlink"/>
          </w:rPr>
          <w:t>https://www.youtube.com/playlist?list=PLANcKFg1VkNhJ_v5pSbrz3QVO50-zI-lr</w:t>
        </w:r>
      </w:hyperlink>
    </w:p>
    <w:p w14:paraId="0FB36B7E" w14:textId="712F7A77" w:rsidR="004D08EB" w:rsidRPr="004D08EB" w:rsidRDefault="00E70E70" w:rsidP="004D08EB">
      <w:pPr>
        <w:pStyle w:val="Heading1"/>
        <w:spacing w:line="480" w:lineRule="auto"/>
        <w:rPr>
          <w:lang w:eastAsia="en-US"/>
        </w:rPr>
      </w:pPr>
      <w:r>
        <w:rPr>
          <w:noProof/>
          <w:lang w:eastAsia="en-US"/>
        </w:rPr>
        <w:drawing>
          <wp:anchor distT="0" distB="0" distL="114300" distR="114300" simplePos="0" relativeHeight="251676672" behindDoc="0" locked="0" layoutInCell="1" allowOverlap="1" wp14:anchorId="2232AE5D" wp14:editId="244B8062">
            <wp:simplePos x="0" y="0"/>
            <wp:positionH relativeFrom="column">
              <wp:posOffset>2857500</wp:posOffset>
            </wp:positionH>
            <wp:positionV relativeFrom="paragraph">
              <wp:posOffset>0</wp:posOffset>
            </wp:positionV>
            <wp:extent cx="2562225" cy="2562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0405_10201459460909585_1972437413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About the Author</w:t>
      </w:r>
    </w:p>
    <w:p w14:paraId="19C7D74B" w14:textId="2C587E77" w:rsidR="00E70E70" w:rsidRDefault="00E70E70" w:rsidP="004D08EB">
      <w:pPr>
        <w:spacing w:line="480" w:lineRule="auto"/>
        <w:ind w:firstLine="720"/>
        <w:jc w:val="both"/>
        <w:rPr>
          <w:lang w:eastAsia="en-US"/>
        </w:rPr>
      </w:pPr>
      <w:r>
        <w:rPr>
          <w:lang w:eastAsia="en-US"/>
        </w:rPr>
        <w:t>I’m a senior computer and information science student at Berea College. My home town is Spotsylvania, Virginia but I came to Berea from Bardstown, Kentucky. I enjoy playing video games, playing racquetball, hiking and playing Dungeons and Dragons (4</w:t>
      </w:r>
      <w:r w:rsidRPr="00E70E70">
        <w:rPr>
          <w:vertAlign w:val="superscript"/>
          <w:lang w:eastAsia="en-US"/>
        </w:rPr>
        <w:t>th</w:t>
      </w:r>
      <w:r>
        <w:rPr>
          <w:lang w:eastAsia="en-US"/>
        </w:rPr>
        <w:t xml:space="preserve"> edition). </w:t>
      </w:r>
    </w:p>
    <w:p w14:paraId="229B22A7" w14:textId="77777777" w:rsidR="00E70E70" w:rsidRDefault="00E70E70" w:rsidP="00E70E70">
      <w:pPr>
        <w:spacing w:line="480" w:lineRule="auto"/>
        <w:jc w:val="both"/>
        <w:rPr>
          <w:lang w:eastAsia="en-US"/>
        </w:rPr>
      </w:pPr>
    </w:p>
    <w:p w14:paraId="348D224E" w14:textId="77777777" w:rsidR="00E70E70" w:rsidRDefault="00E70E70" w:rsidP="00E70E70">
      <w:pPr>
        <w:spacing w:line="480" w:lineRule="auto"/>
        <w:jc w:val="both"/>
        <w:rPr>
          <w:lang w:eastAsia="en-US"/>
        </w:rPr>
      </w:pPr>
    </w:p>
    <w:p w14:paraId="2569E8AC" w14:textId="77777777" w:rsidR="00E70E70" w:rsidRDefault="00E70E70" w:rsidP="00E70E70">
      <w:pPr>
        <w:spacing w:line="480" w:lineRule="auto"/>
        <w:jc w:val="both"/>
        <w:rPr>
          <w:lang w:eastAsia="en-US"/>
        </w:rPr>
      </w:pPr>
    </w:p>
    <w:p w14:paraId="6B0FDC42" w14:textId="77777777" w:rsidR="00E70E70" w:rsidRDefault="00E70E70" w:rsidP="00E70E70">
      <w:pPr>
        <w:spacing w:line="480" w:lineRule="auto"/>
        <w:jc w:val="both"/>
        <w:rPr>
          <w:lang w:eastAsia="en-US"/>
        </w:rPr>
      </w:pPr>
    </w:p>
    <w:p w14:paraId="5A81BEA5" w14:textId="77777777" w:rsidR="00E70E70" w:rsidRDefault="00E70E70" w:rsidP="00E70E70">
      <w:pPr>
        <w:spacing w:line="480" w:lineRule="auto"/>
        <w:jc w:val="both"/>
        <w:rPr>
          <w:lang w:eastAsia="en-US"/>
        </w:rPr>
      </w:pPr>
    </w:p>
    <w:p w14:paraId="3E7BA4B8" w14:textId="77777777" w:rsidR="00E70E70" w:rsidRDefault="00E70E70" w:rsidP="00E70E70">
      <w:pPr>
        <w:spacing w:line="480" w:lineRule="auto"/>
        <w:jc w:val="both"/>
        <w:rPr>
          <w:lang w:eastAsia="en-US"/>
        </w:rPr>
      </w:pPr>
    </w:p>
    <w:p w14:paraId="7ED3348C" w14:textId="77777777" w:rsidR="00AD3E29" w:rsidRDefault="00AD3E29" w:rsidP="008D3D2C">
      <w:pPr>
        <w:spacing w:line="240" w:lineRule="auto"/>
        <w:jc w:val="both"/>
        <w:rPr>
          <w:lang w:eastAsia="en-US"/>
        </w:rPr>
      </w:pPr>
    </w:p>
    <w:p w14:paraId="6502A73F" w14:textId="0D7FECA1"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MonoDevelop</w:t>
      </w:r>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#4 Hours: 5</w:t>
      </w:r>
    </w:p>
    <w:p w14:paraId="0A5B4013" w14:textId="02B4F3CB" w:rsidR="00B57A59" w:rsidRPr="008C220B" w:rsidRDefault="00B57A59" w:rsidP="00B57A59">
      <w:pPr>
        <w:spacing w:line="240" w:lineRule="auto"/>
        <w:rPr>
          <w:lang w:eastAsia="en-US"/>
        </w:rPr>
      </w:pPr>
      <w:r>
        <w:rPr>
          <w:lang w:eastAsia="en-US"/>
        </w:rPr>
        <w:tab/>
        <w:t>Total Hours: 16.5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16CD89F9" w14:textId="77777777" w:rsidR="008E5B7C" w:rsidRDefault="008E5B7C" w:rsidP="00781677">
      <w:pPr>
        <w:jc w:val="both"/>
        <w:rPr>
          <w:lang w:eastAsia="en-US"/>
        </w:rPr>
      </w:pPr>
    </w:p>
    <w:p w14:paraId="28A9160F" w14:textId="77777777" w:rsidR="008E5B7C" w:rsidRDefault="008E5B7C" w:rsidP="00781677">
      <w:pPr>
        <w:jc w:val="both"/>
        <w:rPr>
          <w:lang w:eastAsia="en-US"/>
        </w:rPr>
      </w:pPr>
    </w:p>
    <w:p w14:paraId="54D23707" w14:textId="77777777" w:rsidR="008E5B7C" w:rsidRDefault="008E5B7C" w:rsidP="00781677">
      <w:pPr>
        <w:jc w:val="both"/>
        <w:rPr>
          <w:lang w:eastAsia="en-US"/>
        </w:rPr>
      </w:pPr>
    </w:p>
    <w:p w14:paraId="5278CF58" w14:textId="77777777" w:rsidR="008E5B7C" w:rsidRDefault="008E5B7C" w:rsidP="008E5B7C">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2576" behindDoc="0" locked="0" layoutInCell="1" allowOverlap="1" wp14:anchorId="0070A74F" wp14:editId="7CCF4103">
            <wp:simplePos x="0" y="0"/>
            <wp:positionH relativeFrom="column">
              <wp:posOffset>2381250</wp:posOffset>
            </wp:positionH>
            <wp:positionV relativeFrom="paragraph">
              <wp:posOffset>-1457325</wp:posOffset>
            </wp:positionV>
            <wp:extent cx="27432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7FB7433F" w14:textId="77777777" w:rsidR="008E5B7C" w:rsidRPr="007E600B" w:rsidRDefault="008E5B7C" w:rsidP="008E5B7C">
      <w:pPr>
        <w:spacing w:line="240" w:lineRule="auto"/>
        <w:jc w:val="both"/>
        <w:rPr>
          <w:lang w:eastAsia="en-US"/>
        </w:rPr>
      </w:pPr>
      <w:r>
        <w:rPr>
          <w:b/>
          <w:lang w:eastAsia="en-US"/>
        </w:rPr>
        <w:t xml:space="preserve">CC: </w:t>
      </w:r>
      <w:r>
        <w:rPr>
          <w:lang w:eastAsia="en-US"/>
        </w:rPr>
        <w:t>James Peruggia</w:t>
      </w:r>
    </w:p>
    <w:p w14:paraId="349BD7C0" w14:textId="77777777" w:rsidR="008E5B7C" w:rsidRDefault="008E5B7C" w:rsidP="008E5B7C">
      <w:pPr>
        <w:spacing w:line="240" w:lineRule="auto"/>
        <w:jc w:val="both"/>
        <w:rPr>
          <w:lang w:eastAsia="en-US"/>
        </w:rPr>
      </w:pPr>
      <w:r w:rsidRPr="00F01059">
        <w:rPr>
          <w:b/>
          <w:lang w:eastAsia="en-US"/>
        </w:rPr>
        <w:t>From:</w:t>
      </w:r>
      <w:r>
        <w:rPr>
          <w:lang w:eastAsia="en-US"/>
        </w:rPr>
        <w:t xml:space="preserve"> Cody Ferguson</w:t>
      </w:r>
    </w:p>
    <w:p w14:paraId="59B0B0FF" w14:textId="77777777" w:rsidR="008E5B7C" w:rsidRDefault="008E5B7C" w:rsidP="008E5B7C">
      <w:pPr>
        <w:spacing w:line="240" w:lineRule="auto"/>
        <w:jc w:val="both"/>
        <w:rPr>
          <w:lang w:eastAsia="en-US"/>
        </w:rPr>
      </w:pPr>
      <w:r w:rsidRPr="00F01059">
        <w:rPr>
          <w:b/>
          <w:lang w:eastAsia="en-US"/>
        </w:rPr>
        <w:t>Subject:</w:t>
      </w:r>
      <w:r>
        <w:rPr>
          <w:lang w:eastAsia="en-US"/>
        </w:rPr>
        <w:t xml:space="preserve"> Titan Quest</w:t>
      </w:r>
    </w:p>
    <w:p w14:paraId="6A831514" w14:textId="6BCFEC78" w:rsidR="008E5B7C" w:rsidRDefault="008E5B7C" w:rsidP="008E5B7C">
      <w:pPr>
        <w:spacing w:line="240" w:lineRule="auto"/>
        <w:jc w:val="both"/>
        <w:rPr>
          <w:lang w:eastAsia="en-US"/>
        </w:rPr>
      </w:pPr>
      <w:r w:rsidRPr="00F01059">
        <w:rPr>
          <w:b/>
          <w:lang w:eastAsia="en-US"/>
        </w:rPr>
        <w:t>Date:</w:t>
      </w:r>
      <w:r>
        <w:rPr>
          <w:lang w:eastAsia="en-US"/>
        </w:rPr>
        <w:t xml:space="preserve"> September 29, 2013</w:t>
      </w:r>
    </w:p>
    <w:p w14:paraId="41CC966E" w14:textId="77777777" w:rsidR="008E5B7C" w:rsidRDefault="008E5B7C" w:rsidP="008E5B7C">
      <w:pPr>
        <w:pStyle w:val="Heading2"/>
        <w:jc w:val="both"/>
        <w:rPr>
          <w:lang w:eastAsia="en-US"/>
        </w:rPr>
      </w:pPr>
      <w:r>
        <w:rPr>
          <w:lang w:eastAsia="en-US"/>
        </w:rPr>
        <w:t>Accomplishments</w:t>
      </w:r>
    </w:p>
    <w:p w14:paraId="60B3BE98" w14:textId="2ABBCA68" w:rsidR="008E5B7C" w:rsidRPr="00C9484E" w:rsidRDefault="008E5B7C" w:rsidP="008E5B7C">
      <w:pPr>
        <w:jc w:val="both"/>
        <w:rPr>
          <w:lang w:eastAsia="en-US"/>
        </w:rPr>
      </w:pPr>
      <w:r>
        <w:rPr>
          <w:lang w:eastAsia="en-US"/>
        </w:rPr>
        <w:tab/>
      </w:r>
      <w:r w:rsidR="00E56816">
        <w:rPr>
          <w:lang w:eastAsia="en-US"/>
        </w:rPr>
        <w:t>This week, there were no major developments, however I am beginning to get the sprites inside of the space to work. Additionally, combat has made great strides and should be both more accurate and engaging by the time I present the new build. Inside of this build the map has been improved in that there is now a map, as opposed to green tiles everywhere.</w:t>
      </w:r>
    </w:p>
    <w:p w14:paraId="6AA3B5BE" w14:textId="77777777" w:rsidR="008E5B7C" w:rsidRDefault="008E5B7C" w:rsidP="008E5B7C">
      <w:pPr>
        <w:pStyle w:val="Heading2"/>
        <w:rPr>
          <w:lang w:eastAsia="en-US"/>
        </w:rPr>
      </w:pPr>
      <w:r>
        <w:rPr>
          <w:lang w:eastAsia="en-US"/>
        </w:rPr>
        <w:t>Challenges</w:t>
      </w:r>
    </w:p>
    <w:p w14:paraId="258022C6" w14:textId="5C822885" w:rsidR="008E5B7C" w:rsidRPr="00C9484E" w:rsidRDefault="008E5B7C" w:rsidP="008E5B7C">
      <w:pPr>
        <w:jc w:val="both"/>
        <w:rPr>
          <w:lang w:eastAsia="en-US"/>
        </w:rPr>
      </w:pPr>
      <w:r>
        <w:rPr>
          <w:lang w:eastAsia="en-US"/>
        </w:rPr>
        <w:tab/>
      </w:r>
      <w:r w:rsidR="00E56816">
        <w:rPr>
          <w:lang w:eastAsia="en-US"/>
        </w:rPr>
        <w:t>This reporting period has been smooth and the only challenges have been aesthetic, involving the design and layout of the first level and displaying the animations of the character models in the 2d space properly.</w:t>
      </w:r>
    </w:p>
    <w:p w14:paraId="3FC2DD39" w14:textId="77777777" w:rsidR="008E5B7C" w:rsidRDefault="008E5B7C" w:rsidP="008E5B7C">
      <w:pPr>
        <w:pStyle w:val="Heading2"/>
        <w:jc w:val="both"/>
        <w:rPr>
          <w:lang w:eastAsia="en-US"/>
        </w:rPr>
      </w:pPr>
      <w:r>
        <w:rPr>
          <w:lang w:eastAsia="en-US"/>
        </w:rPr>
        <w:t>Time Spent</w:t>
      </w:r>
    </w:p>
    <w:p w14:paraId="31AD9EA3" w14:textId="1DC969AC" w:rsidR="008E5B7C" w:rsidRDefault="008E5B7C" w:rsidP="008E5B7C">
      <w:pPr>
        <w:spacing w:line="240" w:lineRule="auto"/>
        <w:rPr>
          <w:lang w:eastAsia="en-US"/>
        </w:rPr>
      </w:pPr>
      <w:r>
        <w:rPr>
          <w:lang w:eastAsia="en-US"/>
        </w:rPr>
        <w:tab/>
        <w:t>Week #</w:t>
      </w:r>
      <w:r w:rsidR="00E56816">
        <w:rPr>
          <w:lang w:eastAsia="en-US"/>
        </w:rPr>
        <w:t>5 Hours: 7</w:t>
      </w:r>
    </w:p>
    <w:p w14:paraId="6CAB9F44" w14:textId="1AE3F3E1" w:rsidR="008E5B7C" w:rsidRPr="008C220B" w:rsidRDefault="00E56816" w:rsidP="008E5B7C">
      <w:pPr>
        <w:spacing w:line="240" w:lineRule="auto"/>
        <w:rPr>
          <w:lang w:eastAsia="en-US"/>
        </w:rPr>
      </w:pPr>
      <w:r>
        <w:rPr>
          <w:lang w:eastAsia="en-US"/>
        </w:rPr>
        <w:tab/>
        <w:t>Total Hours: 23</w:t>
      </w:r>
      <w:r w:rsidR="008E5B7C">
        <w:rPr>
          <w:lang w:eastAsia="en-US"/>
        </w:rPr>
        <w:t>.5</w:t>
      </w:r>
    </w:p>
    <w:p w14:paraId="0F09DB8F" w14:textId="77777777" w:rsidR="008E5B7C" w:rsidRDefault="008E5B7C" w:rsidP="008E5B7C">
      <w:pPr>
        <w:pStyle w:val="Heading2"/>
        <w:jc w:val="both"/>
        <w:rPr>
          <w:lang w:eastAsia="en-US"/>
        </w:rPr>
      </w:pPr>
      <w:r>
        <w:rPr>
          <w:lang w:eastAsia="en-US"/>
        </w:rPr>
        <w:t>Goals</w:t>
      </w:r>
    </w:p>
    <w:p w14:paraId="0838A723" w14:textId="35BAEE01" w:rsidR="008E5B7C" w:rsidRDefault="008E5B7C" w:rsidP="008E5B7C">
      <w:pPr>
        <w:jc w:val="both"/>
        <w:rPr>
          <w:lang w:eastAsia="en-US"/>
        </w:rPr>
      </w:pPr>
      <w:r>
        <w:rPr>
          <w:lang w:eastAsia="en-US"/>
        </w:rPr>
        <w:tab/>
        <w:t xml:space="preserve"> </w:t>
      </w:r>
      <w:r w:rsidR="00E56816">
        <w:rPr>
          <w:lang w:eastAsia="en-US"/>
        </w:rPr>
        <w:t>Complete the level, as I did not fully complete the level this time around and finish/touch up on the combat system to incorporate more accurate damage and representations of what is happening in the fights, for example combat damage text which is also incomplete. In addition, I would like to have the character generation scene in place, even if the values are placeholders for a later, better implementation.</w:t>
      </w:r>
    </w:p>
    <w:p w14:paraId="40DE62F1" w14:textId="77777777" w:rsidR="00C56FA9" w:rsidRDefault="00C56FA9" w:rsidP="008E5B7C">
      <w:pPr>
        <w:jc w:val="both"/>
        <w:rPr>
          <w:lang w:eastAsia="en-US"/>
        </w:rPr>
      </w:pPr>
    </w:p>
    <w:p w14:paraId="2E868E05" w14:textId="77777777" w:rsidR="00C56FA9" w:rsidRDefault="00C56FA9" w:rsidP="008E5B7C">
      <w:pPr>
        <w:jc w:val="both"/>
        <w:rPr>
          <w:lang w:eastAsia="en-US"/>
        </w:rPr>
      </w:pPr>
    </w:p>
    <w:p w14:paraId="7B0320D1" w14:textId="77777777" w:rsidR="00C56FA9" w:rsidRDefault="00C56FA9" w:rsidP="008E5B7C">
      <w:pPr>
        <w:jc w:val="both"/>
        <w:rPr>
          <w:lang w:eastAsia="en-US"/>
        </w:rPr>
      </w:pPr>
    </w:p>
    <w:p w14:paraId="420EEB4F" w14:textId="77777777" w:rsidR="00C56FA9" w:rsidRDefault="00C56FA9" w:rsidP="008E5B7C">
      <w:pPr>
        <w:jc w:val="both"/>
        <w:rPr>
          <w:lang w:eastAsia="en-US"/>
        </w:rPr>
      </w:pPr>
    </w:p>
    <w:p w14:paraId="5166196E" w14:textId="77777777" w:rsidR="00C56FA9" w:rsidRDefault="00C56FA9" w:rsidP="008E5B7C">
      <w:pPr>
        <w:jc w:val="both"/>
        <w:rPr>
          <w:lang w:eastAsia="en-US"/>
        </w:rPr>
      </w:pPr>
    </w:p>
    <w:p w14:paraId="100DB365" w14:textId="3C4675A4" w:rsidR="00C56FA9" w:rsidRDefault="003150C7" w:rsidP="00C56FA9">
      <w:pPr>
        <w:spacing w:line="240" w:lineRule="auto"/>
        <w:jc w:val="both"/>
        <w:rPr>
          <w:lang w:eastAsia="en-US"/>
        </w:rPr>
      </w:pPr>
      <w:r>
        <w:rPr>
          <w:b/>
          <w:noProof/>
          <w:lang w:eastAsia="en-US"/>
        </w:rPr>
        <w:lastRenderedPageBreak/>
        <w:drawing>
          <wp:anchor distT="0" distB="0" distL="114300" distR="114300" simplePos="0" relativeHeight="251674624" behindDoc="0" locked="0" layoutInCell="1" allowOverlap="1" wp14:anchorId="4311015B" wp14:editId="3CFDAABA">
            <wp:simplePos x="0" y="0"/>
            <wp:positionH relativeFrom="column">
              <wp:posOffset>2771775</wp:posOffset>
            </wp:positionH>
            <wp:positionV relativeFrom="paragraph">
              <wp:posOffset>-1590675</wp:posOffset>
            </wp:positionV>
            <wp:extent cx="2357809" cy="260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00C56FA9">
        <w:rPr>
          <w:lang w:eastAsia="en-US"/>
        </w:rPr>
        <w:br/>
      </w:r>
      <w:r w:rsidR="00C56FA9" w:rsidRPr="00F01059">
        <w:rPr>
          <w:b/>
          <w:lang w:eastAsia="en-US"/>
        </w:rPr>
        <w:t>To:</w:t>
      </w:r>
      <w:r w:rsidR="00C56FA9">
        <w:rPr>
          <w:lang w:eastAsia="en-US"/>
        </w:rPr>
        <w:t xml:space="preserve"> Mario Nakazawa, Project Director</w:t>
      </w:r>
    </w:p>
    <w:p w14:paraId="78A7D512" w14:textId="77777777" w:rsidR="00C56FA9" w:rsidRPr="007E600B" w:rsidRDefault="00C56FA9" w:rsidP="00C56FA9">
      <w:pPr>
        <w:spacing w:line="240" w:lineRule="auto"/>
        <w:jc w:val="both"/>
        <w:rPr>
          <w:lang w:eastAsia="en-US"/>
        </w:rPr>
      </w:pPr>
      <w:r>
        <w:rPr>
          <w:b/>
          <w:lang w:eastAsia="en-US"/>
        </w:rPr>
        <w:t xml:space="preserve">CC: </w:t>
      </w:r>
      <w:r>
        <w:rPr>
          <w:lang w:eastAsia="en-US"/>
        </w:rPr>
        <w:t>James Peruggia</w:t>
      </w:r>
    </w:p>
    <w:p w14:paraId="59A61A42" w14:textId="77777777" w:rsidR="00C56FA9" w:rsidRDefault="00C56FA9" w:rsidP="00C56FA9">
      <w:pPr>
        <w:spacing w:line="240" w:lineRule="auto"/>
        <w:jc w:val="both"/>
        <w:rPr>
          <w:lang w:eastAsia="en-US"/>
        </w:rPr>
      </w:pPr>
      <w:r w:rsidRPr="00F01059">
        <w:rPr>
          <w:b/>
          <w:lang w:eastAsia="en-US"/>
        </w:rPr>
        <w:t>From:</w:t>
      </w:r>
      <w:r>
        <w:rPr>
          <w:lang w:eastAsia="en-US"/>
        </w:rPr>
        <w:t xml:space="preserve"> Cody Ferguson</w:t>
      </w:r>
    </w:p>
    <w:p w14:paraId="544A4698" w14:textId="480B2832" w:rsidR="00C56FA9" w:rsidRDefault="00C56FA9" w:rsidP="00C56FA9">
      <w:pPr>
        <w:spacing w:line="240" w:lineRule="auto"/>
        <w:jc w:val="both"/>
        <w:rPr>
          <w:lang w:eastAsia="en-US"/>
        </w:rPr>
      </w:pPr>
      <w:r w:rsidRPr="00F01059">
        <w:rPr>
          <w:b/>
          <w:lang w:eastAsia="en-US"/>
        </w:rPr>
        <w:t>Subject:</w:t>
      </w:r>
      <w:r>
        <w:rPr>
          <w:lang w:eastAsia="en-US"/>
        </w:rPr>
        <w:t xml:space="preserve"> Ahura Mazda</w:t>
      </w:r>
    </w:p>
    <w:p w14:paraId="40830F48" w14:textId="1DC44403" w:rsidR="00C56FA9" w:rsidRDefault="00C56FA9" w:rsidP="00C56FA9">
      <w:pPr>
        <w:spacing w:line="240" w:lineRule="auto"/>
        <w:jc w:val="both"/>
        <w:rPr>
          <w:lang w:eastAsia="en-US"/>
        </w:rPr>
      </w:pPr>
      <w:r w:rsidRPr="00F01059">
        <w:rPr>
          <w:b/>
          <w:lang w:eastAsia="en-US"/>
        </w:rPr>
        <w:t>Date:</w:t>
      </w:r>
      <w:r>
        <w:rPr>
          <w:lang w:eastAsia="en-US"/>
        </w:rPr>
        <w:t xml:space="preserve"> October 27, 2013</w:t>
      </w:r>
    </w:p>
    <w:p w14:paraId="7EEE23BB" w14:textId="77777777" w:rsidR="00C56FA9" w:rsidRDefault="00C56FA9" w:rsidP="003E4D0D">
      <w:pPr>
        <w:pStyle w:val="Heading2"/>
        <w:jc w:val="both"/>
        <w:rPr>
          <w:lang w:eastAsia="en-US"/>
        </w:rPr>
      </w:pPr>
      <w:r>
        <w:rPr>
          <w:lang w:eastAsia="en-US"/>
        </w:rPr>
        <w:t>Accomplishments</w:t>
      </w:r>
    </w:p>
    <w:p w14:paraId="5602F69C" w14:textId="24313B1D" w:rsidR="003150C7" w:rsidRPr="003150C7" w:rsidRDefault="003150C7" w:rsidP="003E4D0D">
      <w:pPr>
        <w:spacing w:line="240" w:lineRule="auto"/>
        <w:jc w:val="both"/>
        <w:rPr>
          <w:lang w:eastAsia="en-US"/>
        </w:rPr>
      </w:pPr>
      <w:r>
        <w:rPr>
          <w:lang w:eastAsia="en-US"/>
        </w:rPr>
        <w:tab/>
        <w:t>Over the past few weeks I have created a new game from the ground up, changing not only the purpose, but jumping into an entirely different genre. In this particular week, I have not resolved the bugs, but I have design the next level which will make its debut at the next presentation. Additionally, I have become to work on the heads up display though no notable progress has been made.</w:t>
      </w:r>
      <w:r w:rsidR="003E4D0D">
        <w:rPr>
          <w:lang w:eastAsia="en-US"/>
        </w:rPr>
        <w:t xml:space="preserve"> A side note, I have created a new logo for the project, updated in this executive section. Sections of this report were also rewritten this week, reflecting the new design goals for the project, almost every section needed an update outside of the personal motivations which remain the same.</w:t>
      </w:r>
    </w:p>
    <w:p w14:paraId="6BA5290C" w14:textId="5179E5D3" w:rsidR="00C56FA9" w:rsidRDefault="00C56FA9" w:rsidP="003E4D0D">
      <w:pPr>
        <w:pStyle w:val="Heading2"/>
        <w:jc w:val="both"/>
        <w:rPr>
          <w:lang w:eastAsia="en-US"/>
        </w:rPr>
      </w:pPr>
      <w:r>
        <w:rPr>
          <w:lang w:eastAsia="en-US"/>
        </w:rPr>
        <w:t>Challenges</w:t>
      </w:r>
    </w:p>
    <w:p w14:paraId="008D00B1" w14:textId="5C7E7521" w:rsidR="003150C7" w:rsidRPr="003150C7" w:rsidRDefault="003150C7" w:rsidP="003E4D0D">
      <w:pPr>
        <w:spacing w:line="240" w:lineRule="auto"/>
        <w:jc w:val="both"/>
        <w:rPr>
          <w:lang w:eastAsia="en-US"/>
        </w:rPr>
      </w:pPr>
      <w:r>
        <w:rPr>
          <w:lang w:eastAsia="en-US"/>
        </w:rPr>
        <w:tab/>
        <w:t>The major challenges that I face now are design based. The game itself has simple bugs to resolve, though they are taking a bit longer to resolve than originally thought. Overall however, the design challenges ahead play into the idea of game balance and player enjoyment. I don’t want an easy game, but I don’t want an impossible one – this is a problem for many developers, even in the AAA companies.</w:t>
      </w:r>
    </w:p>
    <w:p w14:paraId="6607F146" w14:textId="34A7A09B" w:rsidR="00C56FA9" w:rsidRDefault="00C56FA9" w:rsidP="003E4D0D">
      <w:pPr>
        <w:pStyle w:val="Heading2"/>
        <w:jc w:val="both"/>
        <w:rPr>
          <w:lang w:eastAsia="en-US"/>
        </w:rPr>
      </w:pPr>
      <w:r>
        <w:rPr>
          <w:lang w:eastAsia="en-US"/>
        </w:rPr>
        <w:t>Time Spent</w:t>
      </w:r>
    </w:p>
    <w:p w14:paraId="18073A53" w14:textId="040C1143" w:rsidR="003150C7" w:rsidRDefault="003150C7" w:rsidP="003E4D0D">
      <w:pPr>
        <w:spacing w:line="240" w:lineRule="auto"/>
        <w:jc w:val="both"/>
        <w:rPr>
          <w:lang w:eastAsia="en-US"/>
        </w:rPr>
      </w:pPr>
      <w:r>
        <w:rPr>
          <w:lang w:eastAsia="en-US"/>
        </w:rPr>
        <w:tab/>
        <w:t>Prior to shifting to the new genre, 23.5 hours of work had been put into the development of the game. Below are the new statistics:</w:t>
      </w:r>
    </w:p>
    <w:p w14:paraId="7F689AD6" w14:textId="3F8EAB60" w:rsidR="003150C7" w:rsidRDefault="003150C7" w:rsidP="003E4D0D">
      <w:pPr>
        <w:spacing w:line="240" w:lineRule="auto"/>
        <w:jc w:val="both"/>
        <w:rPr>
          <w:lang w:eastAsia="en-US"/>
        </w:rPr>
      </w:pPr>
      <w:r>
        <w:rPr>
          <w:lang w:eastAsia="en-US"/>
        </w:rPr>
        <w:tab/>
        <w:t xml:space="preserve">Week #6/7: 12.0 hours, week #8: 15.0 hours, week #9: 3.0 hours. </w:t>
      </w:r>
    </w:p>
    <w:p w14:paraId="37A9B185" w14:textId="704D8174" w:rsidR="003150C7" w:rsidRPr="003150C7" w:rsidRDefault="003150C7" w:rsidP="003E4D0D">
      <w:pPr>
        <w:spacing w:line="240" w:lineRule="auto"/>
        <w:jc w:val="both"/>
        <w:rPr>
          <w:lang w:eastAsia="en-US"/>
        </w:rPr>
      </w:pPr>
      <w:r>
        <w:rPr>
          <w:lang w:eastAsia="en-US"/>
        </w:rPr>
        <w:tab/>
        <w:t xml:space="preserve">Total: </w:t>
      </w:r>
      <w:r w:rsidR="003E4D0D">
        <w:rPr>
          <w:lang w:eastAsia="en-US"/>
        </w:rPr>
        <w:t>53.5 hours.</w:t>
      </w:r>
    </w:p>
    <w:p w14:paraId="54EA61BC" w14:textId="65224C50" w:rsidR="00C56FA9" w:rsidRPr="00781677" w:rsidRDefault="00C56FA9" w:rsidP="003E4D0D">
      <w:pPr>
        <w:pStyle w:val="Heading2"/>
        <w:jc w:val="both"/>
        <w:rPr>
          <w:lang w:eastAsia="en-US"/>
        </w:rPr>
      </w:pPr>
      <w:r>
        <w:rPr>
          <w:lang w:eastAsia="en-US"/>
        </w:rPr>
        <w:t>Goals</w:t>
      </w:r>
    </w:p>
    <w:p w14:paraId="1F95D77E" w14:textId="50B26943" w:rsidR="008E5B7C" w:rsidRPr="00781677" w:rsidRDefault="003E4D0D" w:rsidP="003E4D0D">
      <w:pPr>
        <w:spacing w:line="240" w:lineRule="auto"/>
        <w:jc w:val="both"/>
        <w:rPr>
          <w:lang w:eastAsia="en-US"/>
        </w:rPr>
      </w:pPr>
      <w:r>
        <w:rPr>
          <w:lang w:eastAsia="en-US"/>
        </w:rPr>
        <w:tab/>
        <w:t xml:space="preserve">My goals for the coming days are simple, I need to implement the HUD and fix the errors in the game. As well, once this is completed the game will enter into a sort of extended Beta phase, in which I will need to recruit some play-testers and improve the overall game balance. </w:t>
      </w:r>
    </w:p>
    <w:p w14:paraId="0982395E" w14:textId="77777777" w:rsidR="006606D5" w:rsidRDefault="006606D5" w:rsidP="006606D5">
      <w:pPr>
        <w:jc w:val="both"/>
        <w:rPr>
          <w:lang w:eastAsia="en-US"/>
        </w:rPr>
      </w:pPr>
    </w:p>
    <w:p w14:paraId="2A7F1E73" w14:textId="35AD0CB8" w:rsidR="006606D5" w:rsidRDefault="006606D5" w:rsidP="006606D5">
      <w:pPr>
        <w:spacing w:line="240" w:lineRule="auto"/>
        <w:jc w:val="both"/>
        <w:rPr>
          <w:b/>
          <w:lang w:eastAsia="en-US"/>
        </w:rPr>
      </w:pPr>
      <w:r>
        <w:rPr>
          <w:lang w:eastAsia="en-US"/>
        </w:rPr>
        <w:br/>
      </w:r>
    </w:p>
    <w:p w14:paraId="63DF7329" w14:textId="677D0A73" w:rsidR="006606D5" w:rsidRPr="006606D5" w:rsidRDefault="006606D5" w:rsidP="006606D5">
      <w:pPr>
        <w:spacing w:line="240" w:lineRule="auto"/>
        <w:jc w:val="both"/>
        <w:rPr>
          <w:b/>
          <w:lang w:eastAsia="en-US"/>
        </w:rPr>
      </w:pPr>
      <w:r>
        <w:rPr>
          <w:b/>
          <w:noProof/>
          <w:lang w:eastAsia="en-US"/>
        </w:rPr>
        <w:lastRenderedPageBreak/>
        <w:drawing>
          <wp:anchor distT="0" distB="0" distL="114300" distR="114300" simplePos="0" relativeHeight="251678720" behindDoc="0" locked="0" layoutInCell="1" allowOverlap="1" wp14:anchorId="4F56E8D8" wp14:editId="11FC6BFC">
            <wp:simplePos x="0" y="0"/>
            <wp:positionH relativeFrom="margin">
              <wp:align>right</wp:align>
            </wp:positionH>
            <wp:positionV relativeFrom="paragraph">
              <wp:posOffset>-1396365</wp:posOffset>
            </wp:positionV>
            <wp:extent cx="2357809" cy="260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0E51C596" w14:textId="77777777" w:rsidR="006606D5" w:rsidRPr="007E600B" w:rsidRDefault="006606D5" w:rsidP="006606D5">
      <w:pPr>
        <w:spacing w:line="240" w:lineRule="auto"/>
        <w:jc w:val="both"/>
        <w:rPr>
          <w:lang w:eastAsia="en-US"/>
        </w:rPr>
      </w:pPr>
      <w:r>
        <w:rPr>
          <w:b/>
          <w:lang w:eastAsia="en-US"/>
        </w:rPr>
        <w:t xml:space="preserve">CC: </w:t>
      </w:r>
      <w:r>
        <w:rPr>
          <w:lang w:eastAsia="en-US"/>
        </w:rPr>
        <w:t>James Peruggia</w:t>
      </w:r>
    </w:p>
    <w:p w14:paraId="7215CF3A" w14:textId="77777777" w:rsidR="006606D5" w:rsidRDefault="006606D5" w:rsidP="006606D5">
      <w:pPr>
        <w:spacing w:line="240" w:lineRule="auto"/>
        <w:jc w:val="both"/>
        <w:rPr>
          <w:lang w:eastAsia="en-US"/>
        </w:rPr>
      </w:pPr>
      <w:r w:rsidRPr="00F01059">
        <w:rPr>
          <w:b/>
          <w:lang w:eastAsia="en-US"/>
        </w:rPr>
        <w:t>From:</w:t>
      </w:r>
      <w:r>
        <w:rPr>
          <w:lang w:eastAsia="en-US"/>
        </w:rPr>
        <w:t xml:space="preserve"> Cody Ferguson</w:t>
      </w:r>
    </w:p>
    <w:p w14:paraId="49BBC5B4" w14:textId="77777777" w:rsidR="006606D5" w:rsidRDefault="006606D5" w:rsidP="006606D5">
      <w:pPr>
        <w:spacing w:line="240" w:lineRule="auto"/>
        <w:jc w:val="both"/>
        <w:rPr>
          <w:lang w:eastAsia="en-US"/>
        </w:rPr>
      </w:pPr>
      <w:r w:rsidRPr="00F01059">
        <w:rPr>
          <w:b/>
          <w:lang w:eastAsia="en-US"/>
        </w:rPr>
        <w:t>Subject:</w:t>
      </w:r>
      <w:r>
        <w:rPr>
          <w:lang w:eastAsia="en-US"/>
        </w:rPr>
        <w:t xml:space="preserve"> Ahura Mazda</w:t>
      </w:r>
    </w:p>
    <w:p w14:paraId="439C57F1" w14:textId="62040B2B" w:rsidR="006606D5" w:rsidRDefault="006606D5" w:rsidP="006606D5">
      <w:pPr>
        <w:spacing w:line="240" w:lineRule="auto"/>
        <w:jc w:val="both"/>
        <w:rPr>
          <w:lang w:eastAsia="en-US"/>
        </w:rPr>
      </w:pPr>
      <w:r w:rsidRPr="00F01059">
        <w:rPr>
          <w:b/>
          <w:lang w:eastAsia="en-US"/>
        </w:rPr>
        <w:t>Date:</w:t>
      </w:r>
      <w:r w:rsidR="00A13C9A">
        <w:rPr>
          <w:lang w:eastAsia="en-US"/>
        </w:rPr>
        <w:t xml:space="preserve"> November 3</w:t>
      </w:r>
      <w:r>
        <w:rPr>
          <w:lang w:eastAsia="en-US"/>
        </w:rPr>
        <w:t>, 2013</w:t>
      </w:r>
    </w:p>
    <w:p w14:paraId="5FE69250" w14:textId="77777777" w:rsidR="006606D5" w:rsidRDefault="006606D5" w:rsidP="006606D5">
      <w:pPr>
        <w:pStyle w:val="Heading2"/>
        <w:jc w:val="both"/>
        <w:rPr>
          <w:lang w:eastAsia="en-US"/>
        </w:rPr>
      </w:pPr>
      <w:r>
        <w:rPr>
          <w:lang w:eastAsia="en-US"/>
        </w:rPr>
        <w:t>Accomplishments</w:t>
      </w:r>
    </w:p>
    <w:p w14:paraId="2B87F822" w14:textId="762ADD8B" w:rsidR="006606D5" w:rsidRPr="003150C7" w:rsidRDefault="006606D5" w:rsidP="006606D5">
      <w:pPr>
        <w:spacing w:line="240" w:lineRule="auto"/>
        <w:jc w:val="both"/>
        <w:rPr>
          <w:lang w:eastAsia="en-US"/>
        </w:rPr>
      </w:pPr>
      <w:r>
        <w:rPr>
          <w:lang w:eastAsia="en-US"/>
        </w:rPr>
        <w:tab/>
        <w:t>The game now has a basic HUD, displaying the score and the time for the level the player is playing in. Additionally, the next level has been textured and filled with enemies, however the balance of the level is not exactly amazing.</w:t>
      </w:r>
    </w:p>
    <w:p w14:paraId="1A46E780" w14:textId="77777777" w:rsidR="006606D5" w:rsidRDefault="006606D5" w:rsidP="006606D5">
      <w:pPr>
        <w:pStyle w:val="Heading2"/>
        <w:jc w:val="both"/>
        <w:rPr>
          <w:lang w:eastAsia="en-US"/>
        </w:rPr>
      </w:pPr>
      <w:r>
        <w:rPr>
          <w:lang w:eastAsia="en-US"/>
        </w:rPr>
        <w:t>Challenges</w:t>
      </w:r>
    </w:p>
    <w:p w14:paraId="2D2BE75A" w14:textId="2E052D59" w:rsidR="006606D5" w:rsidRPr="003150C7" w:rsidRDefault="006606D5" w:rsidP="006606D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14E4A8AE" w14:textId="7D8451F4" w:rsidR="006606D5" w:rsidRDefault="006606D5" w:rsidP="006606D5">
      <w:pPr>
        <w:pStyle w:val="Heading2"/>
        <w:jc w:val="both"/>
        <w:rPr>
          <w:lang w:eastAsia="en-US"/>
        </w:rPr>
      </w:pPr>
      <w:r>
        <w:rPr>
          <w:lang w:eastAsia="en-US"/>
        </w:rPr>
        <w:t>Time Spent</w:t>
      </w:r>
    </w:p>
    <w:p w14:paraId="2327D3DC" w14:textId="4A603DDE" w:rsidR="006606D5" w:rsidRDefault="006606D5" w:rsidP="006606D5">
      <w:pPr>
        <w:spacing w:line="240" w:lineRule="auto"/>
        <w:jc w:val="both"/>
        <w:rPr>
          <w:lang w:eastAsia="en-US"/>
        </w:rPr>
      </w:pPr>
      <w:r>
        <w:rPr>
          <w:lang w:eastAsia="en-US"/>
        </w:rPr>
        <w:tab/>
        <w:t xml:space="preserve">Week #10: 5 hours </w:t>
      </w:r>
    </w:p>
    <w:p w14:paraId="49F75EB0" w14:textId="48A586C7" w:rsidR="006606D5" w:rsidRPr="003150C7" w:rsidRDefault="006606D5" w:rsidP="006606D5">
      <w:pPr>
        <w:spacing w:line="240" w:lineRule="auto"/>
        <w:jc w:val="both"/>
        <w:rPr>
          <w:lang w:eastAsia="en-US"/>
        </w:rPr>
      </w:pPr>
      <w:r>
        <w:rPr>
          <w:lang w:eastAsia="en-US"/>
        </w:rPr>
        <w:tab/>
        <w:t>Total: 58.5 hours.</w:t>
      </w:r>
    </w:p>
    <w:p w14:paraId="31F84F85" w14:textId="77777777" w:rsidR="006606D5" w:rsidRPr="00781677" w:rsidRDefault="006606D5" w:rsidP="006606D5">
      <w:pPr>
        <w:pStyle w:val="Heading2"/>
        <w:jc w:val="both"/>
        <w:rPr>
          <w:lang w:eastAsia="en-US"/>
        </w:rPr>
      </w:pPr>
      <w:r>
        <w:rPr>
          <w:lang w:eastAsia="en-US"/>
        </w:rPr>
        <w:t>Goals</w:t>
      </w:r>
    </w:p>
    <w:p w14:paraId="7C5D8EB4" w14:textId="790632AA" w:rsidR="00B57A59" w:rsidRPr="00C9484E" w:rsidRDefault="006606D5" w:rsidP="006606D5">
      <w:pPr>
        <w:jc w:val="both"/>
        <w:rPr>
          <w:lang w:eastAsia="en-US"/>
        </w:rPr>
      </w:pPr>
      <w:r>
        <w:rPr>
          <w:lang w:eastAsia="en-US"/>
        </w:rPr>
        <w:tab/>
        <w:t xml:space="preserve">My goal for the next week is simple. Three more levels with more monsters and some form of ranged attack if there is time after generating this content. Beyond that, I would like to create some method or scene for storing the high scores of the player, to be displayed once the player has fulfilled a random criteria. These are part of the “Game polish” step in the development process, and contribute to the game being in its extended beta phase. As the last goal, I would like to assemble a core group of testers to play the content in the builds I begin to push. </w:t>
      </w:r>
    </w:p>
    <w:p w14:paraId="0E9709AF" w14:textId="77777777" w:rsidR="000B47F5" w:rsidRDefault="000B47F5" w:rsidP="000B47F5">
      <w:pPr>
        <w:spacing w:line="240" w:lineRule="auto"/>
        <w:jc w:val="both"/>
        <w:rPr>
          <w:b/>
          <w:lang w:eastAsia="en-US"/>
        </w:rPr>
      </w:pPr>
    </w:p>
    <w:p w14:paraId="535B380B" w14:textId="77777777" w:rsidR="000B47F5" w:rsidRDefault="000B47F5" w:rsidP="000B47F5">
      <w:pPr>
        <w:spacing w:line="240" w:lineRule="auto"/>
        <w:jc w:val="both"/>
        <w:rPr>
          <w:b/>
          <w:lang w:eastAsia="en-US"/>
        </w:rPr>
      </w:pPr>
    </w:p>
    <w:p w14:paraId="6D81E40C" w14:textId="77777777" w:rsidR="000B47F5" w:rsidRDefault="000B47F5" w:rsidP="000B47F5">
      <w:pPr>
        <w:spacing w:line="240" w:lineRule="auto"/>
        <w:jc w:val="both"/>
        <w:rPr>
          <w:b/>
          <w:lang w:eastAsia="en-US"/>
        </w:rPr>
      </w:pPr>
    </w:p>
    <w:p w14:paraId="2B168956" w14:textId="77777777" w:rsidR="000B47F5" w:rsidRDefault="000B47F5" w:rsidP="000B47F5">
      <w:pPr>
        <w:spacing w:line="240" w:lineRule="auto"/>
        <w:jc w:val="both"/>
        <w:rPr>
          <w:b/>
          <w:lang w:eastAsia="en-US"/>
        </w:rPr>
      </w:pPr>
    </w:p>
    <w:p w14:paraId="1A9F6E27" w14:textId="77777777" w:rsidR="000B47F5" w:rsidRDefault="000B47F5" w:rsidP="000B47F5">
      <w:pPr>
        <w:spacing w:line="240" w:lineRule="auto"/>
        <w:jc w:val="both"/>
        <w:rPr>
          <w:b/>
          <w:lang w:eastAsia="en-US"/>
        </w:rPr>
      </w:pPr>
    </w:p>
    <w:p w14:paraId="715193B3" w14:textId="77777777" w:rsidR="000B47F5" w:rsidRDefault="000B47F5" w:rsidP="000B47F5">
      <w:pPr>
        <w:spacing w:line="240" w:lineRule="auto"/>
        <w:jc w:val="both"/>
        <w:rPr>
          <w:b/>
          <w:lang w:eastAsia="en-US"/>
        </w:rPr>
      </w:pPr>
    </w:p>
    <w:p w14:paraId="3EEED826" w14:textId="77777777" w:rsidR="000B47F5" w:rsidRDefault="000B47F5" w:rsidP="000B47F5">
      <w:pPr>
        <w:spacing w:line="240" w:lineRule="auto"/>
        <w:jc w:val="both"/>
        <w:rPr>
          <w:b/>
          <w:lang w:eastAsia="en-US"/>
        </w:rPr>
      </w:pPr>
    </w:p>
    <w:p w14:paraId="1D0F54DD" w14:textId="77777777" w:rsidR="000B47F5" w:rsidRPr="006606D5" w:rsidRDefault="000B47F5" w:rsidP="000B47F5">
      <w:pPr>
        <w:spacing w:line="240" w:lineRule="auto"/>
        <w:jc w:val="both"/>
        <w:rPr>
          <w:b/>
          <w:lang w:eastAsia="en-US"/>
        </w:rPr>
      </w:pPr>
      <w:r>
        <w:rPr>
          <w:b/>
          <w:noProof/>
          <w:lang w:eastAsia="en-US"/>
        </w:rPr>
        <w:lastRenderedPageBreak/>
        <w:drawing>
          <wp:anchor distT="0" distB="0" distL="114300" distR="114300" simplePos="0" relativeHeight="251680768" behindDoc="0" locked="0" layoutInCell="1" allowOverlap="1" wp14:anchorId="72925192" wp14:editId="72505342">
            <wp:simplePos x="0" y="0"/>
            <wp:positionH relativeFrom="margin">
              <wp:align>right</wp:align>
            </wp:positionH>
            <wp:positionV relativeFrom="paragraph">
              <wp:posOffset>-1396365</wp:posOffset>
            </wp:positionV>
            <wp:extent cx="2357809" cy="2609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703756E2" w14:textId="77777777" w:rsidR="000B47F5" w:rsidRPr="007E600B" w:rsidRDefault="000B47F5" w:rsidP="000B47F5">
      <w:pPr>
        <w:spacing w:line="240" w:lineRule="auto"/>
        <w:jc w:val="both"/>
        <w:rPr>
          <w:lang w:eastAsia="en-US"/>
        </w:rPr>
      </w:pPr>
      <w:r>
        <w:rPr>
          <w:b/>
          <w:lang w:eastAsia="en-US"/>
        </w:rPr>
        <w:t xml:space="preserve">CC: </w:t>
      </w:r>
      <w:r>
        <w:rPr>
          <w:lang w:eastAsia="en-US"/>
        </w:rPr>
        <w:t>James Peruggia</w:t>
      </w:r>
    </w:p>
    <w:p w14:paraId="160D0993" w14:textId="77777777" w:rsidR="000B47F5" w:rsidRDefault="000B47F5" w:rsidP="000B47F5">
      <w:pPr>
        <w:spacing w:line="240" w:lineRule="auto"/>
        <w:jc w:val="both"/>
        <w:rPr>
          <w:lang w:eastAsia="en-US"/>
        </w:rPr>
      </w:pPr>
      <w:r w:rsidRPr="00F01059">
        <w:rPr>
          <w:b/>
          <w:lang w:eastAsia="en-US"/>
        </w:rPr>
        <w:t>From:</w:t>
      </w:r>
      <w:r>
        <w:rPr>
          <w:lang w:eastAsia="en-US"/>
        </w:rPr>
        <w:t xml:space="preserve"> Cody Ferguson</w:t>
      </w:r>
    </w:p>
    <w:p w14:paraId="0D350E6B" w14:textId="77777777" w:rsidR="000B47F5" w:rsidRDefault="000B47F5" w:rsidP="000B47F5">
      <w:pPr>
        <w:spacing w:line="240" w:lineRule="auto"/>
        <w:jc w:val="both"/>
        <w:rPr>
          <w:lang w:eastAsia="en-US"/>
        </w:rPr>
      </w:pPr>
      <w:r w:rsidRPr="00F01059">
        <w:rPr>
          <w:b/>
          <w:lang w:eastAsia="en-US"/>
        </w:rPr>
        <w:t>Subject:</w:t>
      </w:r>
      <w:r>
        <w:rPr>
          <w:lang w:eastAsia="en-US"/>
        </w:rPr>
        <w:t xml:space="preserve"> Ahura Mazda</w:t>
      </w:r>
    </w:p>
    <w:p w14:paraId="4776D352" w14:textId="72A27F97" w:rsidR="000B47F5" w:rsidRDefault="000B47F5" w:rsidP="000B47F5">
      <w:pPr>
        <w:spacing w:line="240" w:lineRule="auto"/>
        <w:jc w:val="both"/>
        <w:rPr>
          <w:lang w:eastAsia="en-US"/>
        </w:rPr>
      </w:pPr>
      <w:r w:rsidRPr="00F01059">
        <w:rPr>
          <w:b/>
          <w:lang w:eastAsia="en-US"/>
        </w:rPr>
        <w:t>Date:</w:t>
      </w:r>
      <w:r>
        <w:rPr>
          <w:lang w:eastAsia="en-US"/>
        </w:rPr>
        <w:t xml:space="preserve"> </w:t>
      </w:r>
      <w:r w:rsidR="00A13C9A">
        <w:rPr>
          <w:lang w:eastAsia="en-US"/>
        </w:rPr>
        <w:t>November 12</w:t>
      </w:r>
      <w:r>
        <w:rPr>
          <w:lang w:eastAsia="en-US"/>
        </w:rPr>
        <w:t>, 2013</w:t>
      </w:r>
    </w:p>
    <w:p w14:paraId="3495D053" w14:textId="77777777" w:rsidR="000B47F5" w:rsidRDefault="000B47F5" w:rsidP="000B47F5">
      <w:pPr>
        <w:pStyle w:val="Heading2"/>
        <w:jc w:val="both"/>
        <w:rPr>
          <w:lang w:eastAsia="en-US"/>
        </w:rPr>
      </w:pPr>
      <w:r>
        <w:rPr>
          <w:lang w:eastAsia="en-US"/>
        </w:rPr>
        <w:t>Accomplishments</w:t>
      </w:r>
    </w:p>
    <w:p w14:paraId="7265CA54" w14:textId="041FE240" w:rsidR="000B47F5" w:rsidRPr="003150C7" w:rsidRDefault="000B47F5" w:rsidP="000B47F5">
      <w:pPr>
        <w:spacing w:line="240" w:lineRule="auto"/>
        <w:jc w:val="both"/>
        <w:rPr>
          <w:lang w:eastAsia="en-US"/>
        </w:rPr>
      </w:pPr>
      <w:r>
        <w:rPr>
          <w:lang w:eastAsia="en-US"/>
        </w:rPr>
        <w:tab/>
        <w:t>I have worked more on the HUD for the game, but this week has been about making the player character bounce off of the heads of the enemies they squish. This has been designed and approximately half implemented.</w:t>
      </w:r>
    </w:p>
    <w:p w14:paraId="460FF1F9" w14:textId="77777777" w:rsidR="000B47F5" w:rsidRDefault="000B47F5" w:rsidP="000B47F5">
      <w:pPr>
        <w:pStyle w:val="Heading2"/>
        <w:jc w:val="both"/>
        <w:rPr>
          <w:lang w:eastAsia="en-US"/>
        </w:rPr>
      </w:pPr>
      <w:r>
        <w:rPr>
          <w:lang w:eastAsia="en-US"/>
        </w:rPr>
        <w:t>Challenges</w:t>
      </w:r>
    </w:p>
    <w:p w14:paraId="6CC2C83A" w14:textId="77777777" w:rsidR="000B47F5" w:rsidRPr="003150C7" w:rsidRDefault="000B47F5" w:rsidP="000B47F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0788530F" w14:textId="77777777" w:rsidR="000B47F5" w:rsidRDefault="000B47F5" w:rsidP="000B47F5">
      <w:pPr>
        <w:pStyle w:val="Heading2"/>
        <w:jc w:val="both"/>
        <w:rPr>
          <w:lang w:eastAsia="en-US"/>
        </w:rPr>
      </w:pPr>
      <w:r>
        <w:rPr>
          <w:lang w:eastAsia="en-US"/>
        </w:rPr>
        <w:t>Time Spent</w:t>
      </w:r>
    </w:p>
    <w:p w14:paraId="13E70ED7" w14:textId="06579D43" w:rsidR="000B47F5" w:rsidRDefault="000B47F5" w:rsidP="000B47F5">
      <w:pPr>
        <w:spacing w:line="240" w:lineRule="auto"/>
        <w:jc w:val="both"/>
        <w:rPr>
          <w:lang w:eastAsia="en-US"/>
        </w:rPr>
      </w:pPr>
      <w:r>
        <w:rPr>
          <w:lang w:eastAsia="en-US"/>
        </w:rPr>
        <w:tab/>
        <w:t xml:space="preserve">Week #11: 2 hours </w:t>
      </w:r>
    </w:p>
    <w:p w14:paraId="2230FDE9" w14:textId="6C903234" w:rsidR="000B47F5" w:rsidRPr="003150C7" w:rsidRDefault="000B47F5" w:rsidP="000B47F5">
      <w:pPr>
        <w:spacing w:line="240" w:lineRule="auto"/>
        <w:jc w:val="both"/>
        <w:rPr>
          <w:lang w:eastAsia="en-US"/>
        </w:rPr>
      </w:pPr>
      <w:r>
        <w:rPr>
          <w:lang w:eastAsia="en-US"/>
        </w:rPr>
        <w:tab/>
        <w:t>Total: 60.5 hours.</w:t>
      </w:r>
    </w:p>
    <w:p w14:paraId="4C89A923" w14:textId="0793D566" w:rsidR="000B47F5" w:rsidRPr="00781677" w:rsidRDefault="000B47F5" w:rsidP="00AD3E29">
      <w:pPr>
        <w:pStyle w:val="Heading2"/>
        <w:tabs>
          <w:tab w:val="left" w:pos="2610"/>
        </w:tabs>
        <w:jc w:val="both"/>
        <w:rPr>
          <w:lang w:eastAsia="en-US"/>
        </w:rPr>
      </w:pPr>
      <w:r>
        <w:rPr>
          <w:lang w:eastAsia="en-US"/>
        </w:rPr>
        <w:t>Goals</w:t>
      </w:r>
      <w:r w:rsidR="00AD3E29">
        <w:rPr>
          <w:lang w:eastAsia="en-US"/>
        </w:rPr>
        <w:tab/>
      </w:r>
    </w:p>
    <w:p w14:paraId="582A8738" w14:textId="49C0EEF6" w:rsidR="000B47F5" w:rsidRDefault="000B47F5" w:rsidP="000B47F5">
      <w:pPr>
        <w:jc w:val="both"/>
        <w:rPr>
          <w:lang w:eastAsia="en-US"/>
        </w:rPr>
      </w:pPr>
      <w:r>
        <w:rPr>
          <w:lang w:eastAsia="en-US"/>
        </w:rPr>
        <w:tab/>
        <w:t xml:space="preserve"> The goals are to finish the HUD and “bounce” effect and finish generating some more playable content (levels) before the presentation/demo stage of the course. </w:t>
      </w:r>
    </w:p>
    <w:p w14:paraId="31623AA2" w14:textId="77777777" w:rsidR="00AD3E29" w:rsidRDefault="00AD3E29" w:rsidP="000B47F5">
      <w:pPr>
        <w:jc w:val="both"/>
        <w:rPr>
          <w:lang w:eastAsia="en-US"/>
        </w:rPr>
      </w:pPr>
    </w:p>
    <w:p w14:paraId="20701AA4" w14:textId="77777777" w:rsidR="00AD3E29" w:rsidRDefault="00AD3E29" w:rsidP="000B47F5">
      <w:pPr>
        <w:jc w:val="both"/>
        <w:rPr>
          <w:lang w:eastAsia="en-US"/>
        </w:rPr>
      </w:pPr>
    </w:p>
    <w:p w14:paraId="07BACB7D" w14:textId="77777777" w:rsidR="00AD3E29" w:rsidRDefault="00AD3E29" w:rsidP="000B47F5">
      <w:pPr>
        <w:jc w:val="both"/>
        <w:rPr>
          <w:lang w:eastAsia="en-US"/>
        </w:rPr>
      </w:pPr>
    </w:p>
    <w:p w14:paraId="241D3FF2" w14:textId="77777777" w:rsidR="00AD3E29" w:rsidRDefault="00AD3E29" w:rsidP="000B47F5">
      <w:pPr>
        <w:jc w:val="both"/>
        <w:rPr>
          <w:lang w:eastAsia="en-US"/>
        </w:rPr>
      </w:pPr>
    </w:p>
    <w:p w14:paraId="112AEFF9" w14:textId="77777777" w:rsidR="00AD3E29" w:rsidRDefault="00AD3E29" w:rsidP="000B47F5">
      <w:pPr>
        <w:jc w:val="both"/>
        <w:rPr>
          <w:lang w:eastAsia="en-US"/>
        </w:rPr>
      </w:pPr>
    </w:p>
    <w:p w14:paraId="3744DAC1" w14:textId="77777777" w:rsidR="00AD3E29" w:rsidRDefault="00AD3E29" w:rsidP="000B47F5">
      <w:pPr>
        <w:jc w:val="both"/>
        <w:rPr>
          <w:lang w:eastAsia="en-US"/>
        </w:rPr>
      </w:pPr>
    </w:p>
    <w:p w14:paraId="6788F9E6" w14:textId="77777777" w:rsidR="00AD3E29" w:rsidRDefault="00AD3E29" w:rsidP="000B47F5">
      <w:pPr>
        <w:jc w:val="both"/>
        <w:rPr>
          <w:lang w:eastAsia="en-US"/>
        </w:rPr>
      </w:pPr>
    </w:p>
    <w:p w14:paraId="35A1209C" w14:textId="77777777" w:rsidR="00AD3E29" w:rsidRDefault="00AD3E29" w:rsidP="000B47F5">
      <w:pPr>
        <w:jc w:val="both"/>
        <w:rPr>
          <w:lang w:eastAsia="en-US"/>
        </w:rPr>
      </w:pPr>
    </w:p>
    <w:p w14:paraId="47BFC87F" w14:textId="77777777" w:rsidR="00AD3E29" w:rsidRPr="006606D5" w:rsidRDefault="00AD3E29" w:rsidP="00AD3E29">
      <w:pPr>
        <w:spacing w:line="240" w:lineRule="auto"/>
        <w:jc w:val="both"/>
        <w:rPr>
          <w:b/>
          <w:lang w:eastAsia="en-US"/>
        </w:rPr>
      </w:pPr>
      <w:r>
        <w:rPr>
          <w:b/>
          <w:noProof/>
          <w:lang w:eastAsia="en-US"/>
        </w:rPr>
        <w:lastRenderedPageBreak/>
        <w:drawing>
          <wp:anchor distT="0" distB="0" distL="114300" distR="114300" simplePos="0" relativeHeight="251682816" behindDoc="0" locked="0" layoutInCell="1" allowOverlap="1" wp14:anchorId="26EA4DD3" wp14:editId="05B86F9D">
            <wp:simplePos x="0" y="0"/>
            <wp:positionH relativeFrom="margin">
              <wp:align>right</wp:align>
            </wp:positionH>
            <wp:positionV relativeFrom="paragraph">
              <wp:posOffset>-1396365</wp:posOffset>
            </wp:positionV>
            <wp:extent cx="2357809" cy="2609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237B7D77" w14:textId="77777777" w:rsidR="00AD3E29" w:rsidRPr="007E600B" w:rsidRDefault="00AD3E29" w:rsidP="00AD3E29">
      <w:pPr>
        <w:spacing w:line="240" w:lineRule="auto"/>
        <w:jc w:val="both"/>
        <w:rPr>
          <w:lang w:eastAsia="en-US"/>
        </w:rPr>
      </w:pPr>
      <w:r>
        <w:rPr>
          <w:b/>
          <w:lang w:eastAsia="en-US"/>
        </w:rPr>
        <w:t xml:space="preserve">CC: </w:t>
      </w:r>
      <w:r>
        <w:rPr>
          <w:lang w:eastAsia="en-US"/>
        </w:rPr>
        <w:t>James Peruggia</w:t>
      </w:r>
    </w:p>
    <w:p w14:paraId="53890E8D" w14:textId="77777777" w:rsidR="00AD3E29" w:rsidRDefault="00AD3E29" w:rsidP="00AD3E29">
      <w:pPr>
        <w:spacing w:line="240" w:lineRule="auto"/>
        <w:jc w:val="both"/>
        <w:rPr>
          <w:lang w:eastAsia="en-US"/>
        </w:rPr>
      </w:pPr>
      <w:r w:rsidRPr="00F01059">
        <w:rPr>
          <w:b/>
          <w:lang w:eastAsia="en-US"/>
        </w:rPr>
        <w:t>From:</w:t>
      </w:r>
      <w:r>
        <w:rPr>
          <w:lang w:eastAsia="en-US"/>
        </w:rPr>
        <w:t xml:space="preserve"> Cody Ferguson</w:t>
      </w:r>
    </w:p>
    <w:p w14:paraId="4C002CA3" w14:textId="77777777" w:rsidR="00AD3E29" w:rsidRDefault="00AD3E29" w:rsidP="00AD3E29">
      <w:pPr>
        <w:spacing w:line="240" w:lineRule="auto"/>
        <w:jc w:val="both"/>
        <w:rPr>
          <w:lang w:eastAsia="en-US"/>
        </w:rPr>
      </w:pPr>
      <w:r w:rsidRPr="00F01059">
        <w:rPr>
          <w:b/>
          <w:lang w:eastAsia="en-US"/>
        </w:rPr>
        <w:t>Subject:</w:t>
      </w:r>
      <w:r>
        <w:rPr>
          <w:lang w:eastAsia="en-US"/>
        </w:rPr>
        <w:t xml:space="preserve"> Ahura Mazda</w:t>
      </w:r>
    </w:p>
    <w:p w14:paraId="3DBD34E5" w14:textId="77777777" w:rsidR="00AD3E29" w:rsidRDefault="00AD3E29" w:rsidP="00AD3E29">
      <w:pPr>
        <w:spacing w:line="240" w:lineRule="auto"/>
        <w:jc w:val="both"/>
        <w:rPr>
          <w:lang w:eastAsia="en-US"/>
        </w:rPr>
      </w:pPr>
      <w:r w:rsidRPr="00F01059">
        <w:rPr>
          <w:b/>
          <w:lang w:eastAsia="en-US"/>
        </w:rPr>
        <w:t>Date:</w:t>
      </w:r>
      <w:r>
        <w:rPr>
          <w:lang w:eastAsia="en-US"/>
        </w:rPr>
        <w:t xml:space="preserve"> November 12, 2013</w:t>
      </w:r>
    </w:p>
    <w:p w14:paraId="1EA2FA34" w14:textId="77777777" w:rsidR="00AD3E29" w:rsidRDefault="00AD3E29" w:rsidP="00AD3E29">
      <w:pPr>
        <w:pStyle w:val="Heading2"/>
        <w:jc w:val="both"/>
        <w:rPr>
          <w:lang w:eastAsia="en-US"/>
        </w:rPr>
      </w:pPr>
      <w:r>
        <w:rPr>
          <w:lang w:eastAsia="en-US"/>
        </w:rPr>
        <w:t>Accomplishments</w:t>
      </w:r>
    </w:p>
    <w:p w14:paraId="6D655B87" w14:textId="7B848DB9" w:rsidR="00AD3E29" w:rsidRPr="003150C7" w:rsidRDefault="00AD3E29" w:rsidP="00AD3E29">
      <w:pPr>
        <w:spacing w:line="240" w:lineRule="auto"/>
        <w:jc w:val="both"/>
        <w:rPr>
          <w:lang w:eastAsia="en-US"/>
        </w:rPr>
      </w:pPr>
      <w:r>
        <w:rPr>
          <w:lang w:eastAsia="en-US"/>
        </w:rPr>
        <w:tab/>
      </w:r>
      <w:r>
        <w:rPr>
          <w:lang w:eastAsia="en-US"/>
        </w:rPr>
        <w:t>The heads up display of the game is implemented and menus are on their way! The player should have a much more friendly gaming experience, however is currently incapable as selecting when to start playing, when to stop (outside of closing the window), and so on – which are functions of a menu. Sprites still have some issues but will be resolved (glow effect – but remember that the artistic component of this project is not meant to be in scope). Unity3D has released a new build this past week, and I have become to explore the new functionality provided. A demo video is in its final stages of editing and will be posted to the supplied channel link in the Software Demos section before class on 11/19/13. Another enemy has been implemented and a new level has been added. Score still counts down too quickly, but that is not much of a concern. I have begun designing the poster for the poster session as well. Expect an updated repository at that same point in time with all of the aforementioned changes!</w:t>
      </w:r>
    </w:p>
    <w:p w14:paraId="6475448D" w14:textId="77777777" w:rsidR="00AD3E29" w:rsidRDefault="00AD3E29" w:rsidP="00AD3E29">
      <w:pPr>
        <w:pStyle w:val="Heading2"/>
        <w:jc w:val="both"/>
        <w:rPr>
          <w:lang w:eastAsia="en-US"/>
        </w:rPr>
      </w:pPr>
      <w:r>
        <w:rPr>
          <w:lang w:eastAsia="en-US"/>
        </w:rPr>
        <w:t>Challenges</w:t>
      </w:r>
    </w:p>
    <w:p w14:paraId="01D3AE77" w14:textId="273DFF39" w:rsidR="00AD3E29" w:rsidRPr="003150C7" w:rsidRDefault="00AD3E29" w:rsidP="00AD3E29">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r>
        <w:rPr>
          <w:lang w:eastAsia="en-US"/>
        </w:rPr>
        <w:t xml:space="preserve"> My challenges has been few and far between, therefore I have kept the same message!</w:t>
      </w:r>
      <w:bookmarkStart w:id="0" w:name="_GoBack"/>
      <w:bookmarkEnd w:id="0"/>
    </w:p>
    <w:p w14:paraId="30D8CB85" w14:textId="77777777" w:rsidR="00AD3E29" w:rsidRDefault="00AD3E29" w:rsidP="00AD3E29">
      <w:pPr>
        <w:pStyle w:val="Heading2"/>
        <w:jc w:val="both"/>
        <w:rPr>
          <w:lang w:eastAsia="en-US"/>
        </w:rPr>
      </w:pPr>
      <w:r>
        <w:rPr>
          <w:lang w:eastAsia="en-US"/>
        </w:rPr>
        <w:t>Time Spent</w:t>
      </w:r>
    </w:p>
    <w:p w14:paraId="08048151" w14:textId="7C88204C" w:rsidR="00AD3E29" w:rsidRDefault="009D45E2" w:rsidP="00AD3E29">
      <w:pPr>
        <w:spacing w:line="240" w:lineRule="auto"/>
        <w:jc w:val="both"/>
        <w:rPr>
          <w:lang w:eastAsia="en-US"/>
        </w:rPr>
      </w:pPr>
      <w:r>
        <w:rPr>
          <w:lang w:eastAsia="en-US"/>
        </w:rPr>
        <w:tab/>
        <w:t>Week #12: 7</w:t>
      </w:r>
      <w:r w:rsidR="00AD3E29">
        <w:rPr>
          <w:lang w:eastAsia="en-US"/>
        </w:rPr>
        <w:t xml:space="preserve"> hours </w:t>
      </w:r>
    </w:p>
    <w:p w14:paraId="2FE1BC4B" w14:textId="38241558" w:rsidR="00AD3E29" w:rsidRPr="003150C7" w:rsidRDefault="009D45E2" w:rsidP="00AD3E29">
      <w:pPr>
        <w:spacing w:line="240" w:lineRule="auto"/>
        <w:jc w:val="both"/>
        <w:rPr>
          <w:lang w:eastAsia="en-US"/>
        </w:rPr>
      </w:pPr>
      <w:r>
        <w:rPr>
          <w:lang w:eastAsia="en-US"/>
        </w:rPr>
        <w:tab/>
        <w:t>Total: 67</w:t>
      </w:r>
      <w:r w:rsidR="00AD3E29">
        <w:rPr>
          <w:lang w:eastAsia="en-US"/>
        </w:rPr>
        <w:t>.5 hours.</w:t>
      </w:r>
    </w:p>
    <w:p w14:paraId="69BE87B6" w14:textId="77777777" w:rsidR="00AD3E29" w:rsidRDefault="00AD3E29" w:rsidP="00AD3E29">
      <w:pPr>
        <w:pStyle w:val="Heading2"/>
        <w:tabs>
          <w:tab w:val="left" w:pos="2610"/>
        </w:tabs>
        <w:jc w:val="both"/>
        <w:rPr>
          <w:lang w:eastAsia="en-US"/>
        </w:rPr>
      </w:pPr>
      <w:r>
        <w:rPr>
          <w:lang w:eastAsia="en-US"/>
        </w:rPr>
        <w:t>Goals</w:t>
      </w:r>
    </w:p>
    <w:p w14:paraId="017C8610" w14:textId="4131B0C3" w:rsidR="00B57A59" w:rsidRPr="00C9484E" w:rsidRDefault="00AD3E29" w:rsidP="009D45E2">
      <w:pPr>
        <w:jc w:val="both"/>
        <w:rPr>
          <w:lang w:eastAsia="en-US"/>
        </w:rPr>
      </w:pPr>
      <w:r>
        <w:rPr>
          <w:lang w:eastAsia="en-US"/>
        </w:rPr>
        <w:tab/>
        <w:t xml:space="preserve">I have given up on the bounce effect, which is in reference to the milieu is a function of the character Mario in Super Mario, who when stomping an enemy would bounce from the opponent. This is because I have other focuses right now, both aesthetic and functional that I believe trump this functionality in importance. Therefore I am setting my goals as implementing the menu system for the game, the new title screen and adding the indicators for the player progression that I have been neglecting for far too long. </w:t>
      </w:r>
      <w:r w:rsidR="009D45E2">
        <w:rPr>
          <w:lang w:eastAsia="en-US"/>
        </w:rPr>
        <w:t>I will most likely revisit the bounce effect toward the end of the next reporting period and if I have finished it or made progress I will finish it before the final demo and beta build is released.</w:t>
      </w:r>
    </w:p>
    <w:sectPr w:rsidR="00B57A59" w:rsidRPr="00C9484E">
      <w:headerReference w:type="even" r:id="rId16"/>
      <w:headerReference w:type="default" r:id="rId17"/>
      <w:footerReference w:type="even" r:id="rId18"/>
      <w:footerReference w:type="default" r:id="rId19"/>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9009E" w14:textId="77777777" w:rsidR="00ED562F" w:rsidRDefault="00ED562F">
      <w:pPr>
        <w:spacing w:after="0" w:line="240" w:lineRule="auto"/>
      </w:pPr>
      <w:r>
        <w:separator/>
      </w:r>
    </w:p>
  </w:endnote>
  <w:endnote w:type="continuationSeparator" w:id="0">
    <w:p w14:paraId="215D2529" w14:textId="77777777" w:rsidR="00ED562F" w:rsidRDefault="00E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D45E2" w:rsidRPr="009D45E2">
                            <w:rPr>
                              <w:noProof/>
                              <w:color w:val="FFFFFF" w:themeColor="background1"/>
                              <w:sz w:val="24"/>
                            </w:rPr>
                            <w:t>26</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D45E2" w:rsidRPr="009D45E2">
                      <w:rPr>
                        <w:noProof/>
                        <w:color w:val="FFFFFF" w:themeColor="background1"/>
                        <w:sz w:val="24"/>
                      </w:rPr>
                      <w:t>26</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D45E2" w:rsidRPr="009D45E2">
                            <w:rPr>
                              <w:noProof/>
                              <w:color w:val="FFFFFF" w:themeColor="background1"/>
                              <w:sz w:val="24"/>
                            </w:rPr>
                            <w:t>25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9D45E2" w:rsidRPr="009D45E2">
                      <w:rPr>
                        <w:noProof/>
                        <w:color w:val="FFFFFF" w:themeColor="background1"/>
                        <w:sz w:val="24"/>
                      </w:rPr>
                      <w:t>25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C7EC1" w14:textId="77777777" w:rsidR="00ED562F" w:rsidRDefault="00ED562F">
      <w:pPr>
        <w:spacing w:after="0" w:line="240" w:lineRule="auto"/>
      </w:pPr>
      <w:r>
        <w:separator/>
      </w:r>
    </w:p>
  </w:footnote>
  <w:footnote w:type="continuationSeparator" w:id="0">
    <w:p w14:paraId="5FC8C43B" w14:textId="77777777" w:rsidR="00ED562F" w:rsidRDefault="00ED5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AED"/>
    <w:multiLevelType w:val="hybridMultilevel"/>
    <w:tmpl w:val="8F88B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63937"/>
    <w:multiLevelType w:val="hybridMultilevel"/>
    <w:tmpl w:val="79BE0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730C"/>
    <w:multiLevelType w:val="hybridMultilevel"/>
    <w:tmpl w:val="F6B4FC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E20"/>
    <w:multiLevelType w:val="hybridMultilevel"/>
    <w:tmpl w:val="B1FEF0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75D"/>
    <w:multiLevelType w:val="hybridMultilevel"/>
    <w:tmpl w:val="D72AF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7E44"/>
    <w:multiLevelType w:val="hybridMultilevel"/>
    <w:tmpl w:val="7F4864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83252"/>
    <w:multiLevelType w:val="hybridMultilevel"/>
    <w:tmpl w:val="04E8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F152C"/>
    <w:multiLevelType w:val="hybridMultilevel"/>
    <w:tmpl w:val="C0E467B8"/>
    <w:lvl w:ilvl="0" w:tplc="0FB6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442B9"/>
    <w:multiLevelType w:val="hybridMultilevel"/>
    <w:tmpl w:val="F16E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810AD"/>
    <w:multiLevelType w:val="hybridMultilevel"/>
    <w:tmpl w:val="3F3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7496B"/>
    <w:multiLevelType w:val="hybridMultilevel"/>
    <w:tmpl w:val="FB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E7D9B"/>
    <w:multiLevelType w:val="hybridMultilevel"/>
    <w:tmpl w:val="137008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27BD3"/>
    <w:multiLevelType w:val="hybridMultilevel"/>
    <w:tmpl w:val="89226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54244"/>
    <w:multiLevelType w:val="hybridMultilevel"/>
    <w:tmpl w:val="BAB8A90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972BF0"/>
    <w:multiLevelType w:val="hybridMultilevel"/>
    <w:tmpl w:val="814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25D3C"/>
    <w:multiLevelType w:val="hybridMultilevel"/>
    <w:tmpl w:val="1FA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91E9B"/>
    <w:multiLevelType w:val="hybridMultilevel"/>
    <w:tmpl w:val="CCAA09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550CC"/>
    <w:multiLevelType w:val="hybridMultilevel"/>
    <w:tmpl w:val="C7F2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A22D2"/>
    <w:multiLevelType w:val="hybridMultilevel"/>
    <w:tmpl w:val="2C32D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50B0D"/>
    <w:multiLevelType w:val="hybridMultilevel"/>
    <w:tmpl w:val="64D6E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4"/>
  </w:num>
  <w:num w:numId="4">
    <w:abstractNumId w:val="26"/>
  </w:num>
  <w:num w:numId="5">
    <w:abstractNumId w:val="21"/>
  </w:num>
  <w:num w:numId="6">
    <w:abstractNumId w:val="6"/>
  </w:num>
  <w:num w:numId="7">
    <w:abstractNumId w:val="13"/>
  </w:num>
  <w:num w:numId="8">
    <w:abstractNumId w:val="19"/>
  </w:num>
  <w:num w:numId="9">
    <w:abstractNumId w:val="10"/>
  </w:num>
  <w:num w:numId="10">
    <w:abstractNumId w:val="14"/>
  </w:num>
  <w:num w:numId="11">
    <w:abstractNumId w:val="12"/>
  </w:num>
  <w:num w:numId="12">
    <w:abstractNumId w:val="18"/>
  </w:num>
  <w:num w:numId="13">
    <w:abstractNumId w:val="22"/>
  </w:num>
  <w:num w:numId="14">
    <w:abstractNumId w:val="15"/>
  </w:num>
  <w:num w:numId="15">
    <w:abstractNumId w:val="20"/>
  </w:num>
  <w:num w:numId="16">
    <w:abstractNumId w:val="4"/>
  </w:num>
  <w:num w:numId="17">
    <w:abstractNumId w:val="0"/>
  </w:num>
  <w:num w:numId="18">
    <w:abstractNumId w:val="1"/>
  </w:num>
  <w:num w:numId="19">
    <w:abstractNumId w:val="25"/>
  </w:num>
  <w:num w:numId="20">
    <w:abstractNumId w:val="17"/>
  </w:num>
  <w:num w:numId="21">
    <w:abstractNumId w:val="16"/>
  </w:num>
  <w:num w:numId="22">
    <w:abstractNumId w:val="23"/>
  </w:num>
  <w:num w:numId="23">
    <w:abstractNumId w:val="3"/>
  </w:num>
  <w:num w:numId="24">
    <w:abstractNumId w:val="5"/>
  </w:num>
  <w:num w:numId="25">
    <w:abstractNumId w:val="9"/>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3510C"/>
    <w:rsid w:val="00083522"/>
    <w:rsid w:val="00090F85"/>
    <w:rsid w:val="00092DB9"/>
    <w:rsid w:val="000A2F57"/>
    <w:rsid w:val="000B47F5"/>
    <w:rsid w:val="00100CD1"/>
    <w:rsid w:val="00134155"/>
    <w:rsid w:val="00154DA2"/>
    <w:rsid w:val="001B2849"/>
    <w:rsid w:val="001C3CAE"/>
    <w:rsid w:val="001C5ABC"/>
    <w:rsid w:val="0023259E"/>
    <w:rsid w:val="00232EC8"/>
    <w:rsid w:val="00250B21"/>
    <w:rsid w:val="0026461B"/>
    <w:rsid w:val="0027344C"/>
    <w:rsid w:val="002816F2"/>
    <w:rsid w:val="00295D21"/>
    <w:rsid w:val="002C02C7"/>
    <w:rsid w:val="003150C7"/>
    <w:rsid w:val="00325006"/>
    <w:rsid w:val="00355455"/>
    <w:rsid w:val="003712E9"/>
    <w:rsid w:val="003C3984"/>
    <w:rsid w:val="003E0D26"/>
    <w:rsid w:val="003E4D0D"/>
    <w:rsid w:val="00430CDB"/>
    <w:rsid w:val="004C3517"/>
    <w:rsid w:val="004D08EB"/>
    <w:rsid w:val="004F7549"/>
    <w:rsid w:val="0056039F"/>
    <w:rsid w:val="00561B11"/>
    <w:rsid w:val="005749B9"/>
    <w:rsid w:val="005754DB"/>
    <w:rsid w:val="00580EBD"/>
    <w:rsid w:val="006606D5"/>
    <w:rsid w:val="00664619"/>
    <w:rsid w:val="00664CCD"/>
    <w:rsid w:val="006B0A49"/>
    <w:rsid w:val="006C4EEF"/>
    <w:rsid w:val="006E0C7F"/>
    <w:rsid w:val="00762847"/>
    <w:rsid w:val="00781677"/>
    <w:rsid w:val="007861C8"/>
    <w:rsid w:val="007D38F0"/>
    <w:rsid w:val="007E600B"/>
    <w:rsid w:val="007F3CA5"/>
    <w:rsid w:val="00800A4A"/>
    <w:rsid w:val="00867846"/>
    <w:rsid w:val="008C220B"/>
    <w:rsid w:val="008D3D2C"/>
    <w:rsid w:val="008E5B7C"/>
    <w:rsid w:val="009D45E2"/>
    <w:rsid w:val="009F2B8B"/>
    <w:rsid w:val="00A13C9A"/>
    <w:rsid w:val="00A37B45"/>
    <w:rsid w:val="00A4092E"/>
    <w:rsid w:val="00A52F1C"/>
    <w:rsid w:val="00A752E7"/>
    <w:rsid w:val="00A81C32"/>
    <w:rsid w:val="00AA68BB"/>
    <w:rsid w:val="00AD3E29"/>
    <w:rsid w:val="00AE3A74"/>
    <w:rsid w:val="00B43BFE"/>
    <w:rsid w:val="00B4592C"/>
    <w:rsid w:val="00B57A59"/>
    <w:rsid w:val="00B923DB"/>
    <w:rsid w:val="00BC6D92"/>
    <w:rsid w:val="00BF0E74"/>
    <w:rsid w:val="00C56FA9"/>
    <w:rsid w:val="00C8426D"/>
    <w:rsid w:val="00C86846"/>
    <w:rsid w:val="00C9484E"/>
    <w:rsid w:val="00CA5FCE"/>
    <w:rsid w:val="00CF20CF"/>
    <w:rsid w:val="00D9381B"/>
    <w:rsid w:val="00D953CF"/>
    <w:rsid w:val="00DA0A82"/>
    <w:rsid w:val="00DB46C4"/>
    <w:rsid w:val="00DC4F69"/>
    <w:rsid w:val="00E03FD4"/>
    <w:rsid w:val="00E56816"/>
    <w:rsid w:val="00E70E70"/>
    <w:rsid w:val="00EB5F8E"/>
    <w:rsid w:val="00EC42C2"/>
    <w:rsid w:val="00ED03FC"/>
    <w:rsid w:val="00ED562F"/>
    <w:rsid w:val="00F01059"/>
    <w:rsid w:val="00F046D5"/>
    <w:rsid w:val="00F21660"/>
    <w:rsid w:val="00F244D7"/>
    <w:rsid w:val="00F442EA"/>
    <w:rsid w:val="00FB081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 w:type="character" w:styleId="Hyperlink">
    <w:name w:val="Hyperlink"/>
    <w:basedOn w:val="DefaultParagraphFont"/>
    <w:uiPriority w:val="99"/>
    <w:semiHidden/>
    <w:unhideWhenUsed/>
    <w:rsid w:val="00AD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playlist?list=PLANcKFg1VkNhJ_v5pSbrz3QVO50-zI-l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922D4"/>
    <w:rsid w:val="001C3309"/>
    <w:rsid w:val="001C58D0"/>
    <w:rsid w:val="002A3208"/>
    <w:rsid w:val="002A5E13"/>
    <w:rsid w:val="0031525A"/>
    <w:rsid w:val="0043127B"/>
    <w:rsid w:val="006119EB"/>
    <w:rsid w:val="006B0C2E"/>
    <w:rsid w:val="0084057F"/>
    <w:rsid w:val="0099759B"/>
    <w:rsid w:val="00B54E69"/>
    <w:rsid w:val="00DA7988"/>
    <w:rsid w:val="00F8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C0271C1D-C94D-448D-A8CD-F76F96CE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TotalTime>
  <Pages>27</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Ahura Mazda</vt:lpstr>
    </vt:vector>
  </TitlesOfParts>
  <Company/>
  <LinksUpToDate>false</LinksUpToDate>
  <CharactersWithSpaces>31417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Ahura Mazda</dc:title>
  <dc:subject>By Cody Ferguson. Nov. 17, 2013 – Report #12</dc:subject>
  <dc:creator>Cody Ferguson</dc:creator>
  <cp:keywords/>
  <cp:lastModifiedBy>Cody Ferguson</cp:lastModifiedBy>
  <cp:revision>2</cp:revision>
  <cp:lastPrinted>2013-11-04T04:25:00Z</cp:lastPrinted>
  <dcterms:created xsi:type="dcterms:W3CDTF">2013-11-17T22:54:00Z</dcterms:created>
  <dcterms:modified xsi:type="dcterms:W3CDTF">2013-11-17T22:54:00Z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